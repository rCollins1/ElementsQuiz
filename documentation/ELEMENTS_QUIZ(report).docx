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363618"/>
        <w:docPartObj>
          <w:docPartGallery w:val="Cover Pages"/>
          <w:docPartUnique/>
        </w:docPartObj>
      </w:sdtPr>
      <w:sdtContent>
        <w:p w14:paraId="069788A5" w14:textId="77777777" w:rsidR="00142AC3" w:rsidRDefault="00142AC3" w:rsidP="00FF1F7B">
          <w:pPr>
            <w:ind w:right="-563"/>
          </w:pPr>
          <w:r>
            <w:rPr>
              <w:noProof/>
              <w:lang w:eastAsia="en-CA"/>
            </w:rPr>
            <mc:AlternateContent>
              <mc:Choice Requires="wpg">
                <w:drawing>
                  <wp:anchor distT="0" distB="0" distL="114300" distR="114300" simplePos="0" relativeHeight="251662336" behindDoc="0" locked="0" layoutInCell="1" allowOverlap="1" wp14:anchorId="5DEF6A4F" wp14:editId="44CE53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FE0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14:anchorId="3A6670E7" wp14:editId="07061D1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621EE0" w14:textId="77777777" w:rsidR="00C40FAE" w:rsidRDefault="00C40FAE">
                                    <w:pPr>
                                      <w:pStyle w:val="NoSpacing"/>
                                      <w:jc w:val="right"/>
                                      <w:rPr>
                                        <w:color w:val="595959" w:themeColor="text1" w:themeTint="A6"/>
                                        <w:sz w:val="28"/>
                                        <w:szCs w:val="28"/>
                                      </w:rPr>
                                    </w:pPr>
                                    <w:r>
                                      <w:rPr>
                                        <w:color w:val="595959" w:themeColor="text1" w:themeTint="A6"/>
                                        <w:sz w:val="28"/>
                                        <w:szCs w:val="28"/>
                                      </w:rPr>
                                      <w:t>Yitian Wang</w:t>
                                    </w:r>
                                  </w:p>
                                </w:sdtContent>
                              </w:sdt>
                              <w:p w14:paraId="794733B0" w14:textId="584C62FF" w:rsidR="00C40FAE" w:rsidRDefault="00C40FA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yitian.wang@agf.com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670E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621EE0" w14:textId="77777777" w:rsidR="00C40FAE" w:rsidRDefault="00C40FAE">
                              <w:pPr>
                                <w:pStyle w:val="NoSpacing"/>
                                <w:jc w:val="right"/>
                                <w:rPr>
                                  <w:color w:val="595959" w:themeColor="text1" w:themeTint="A6"/>
                                  <w:sz w:val="28"/>
                                  <w:szCs w:val="28"/>
                                </w:rPr>
                              </w:pPr>
                              <w:r>
                                <w:rPr>
                                  <w:color w:val="595959" w:themeColor="text1" w:themeTint="A6"/>
                                  <w:sz w:val="28"/>
                                  <w:szCs w:val="28"/>
                                </w:rPr>
                                <w:t>Yitian Wang</w:t>
                              </w:r>
                            </w:p>
                          </w:sdtContent>
                        </w:sdt>
                        <w:p w14:paraId="794733B0" w14:textId="584C62FF" w:rsidR="00C40FAE" w:rsidRDefault="00C40FA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yitian.wang@agf.com</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14:anchorId="1097E184" wp14:editId="2DB341B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2F323" w14:textId="77777777" w:rsidR="00C40FAE" w:rsidRDefault="00C40FA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E659C8" w14:textId="77777777" w:rsidR="00C40FAE" w:rsidRDefault="00C40FA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7E18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872F323" w14:textId="77777777" w:rsidR="00C40FAE" w:rsidRDefault="00C40FA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E659C8" w14:textId="77777777" w:rsidR="00C40FAE" w:rsidRDefault="00C40FA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50ED1598" wp14:editId="32625BA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58FC9" w14:textId="639DA8B0" w:rsidR="00C40FAE" w:rsidRDefault="00C40FA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ELEMENTS QUIZ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69E9C4" w14:textId="31161D1F" w:rsidR="00C40FAE" w:rsidRDefault="00C40FAE">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ED159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058FC9" w14:textId="639DA8B0" w:rsidR="00C40FAE" w:rsidRDefault="00C40FA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ELEMENTS QUIZ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69E9C4" w14:textId="31161D1F" w:rsidR="00C40FAE" w:rsidRDefault="00C40FAE">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sdtContent>
    </w:sdt>
    <w:p w14:paraId="7E61D5B7" w14:textId="77777777" w:rsidR="00012727" w:rsidRDefault="00012727" w:rsidP="00FF1F7B">
      <w:pPr>
        <w:pStyle w:val="TOCHeading"/>
        <w:ind w:right="-563"/>
        <w:sectPr w:rsidR="00012727" w:rsidSect="000D7116">
          <w:footerReference w:type="default" r:id="rId11"/>
          <w:footerReference w:type="first" r:id="rId12"/>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CA"/>
        </w:rPr>
        <w:id w:val="-946074869"/>
        <w:docPartObj>
          <w:docPartGallery w:val="Table of Contents"/>
          <w:docPartUnique/>
        </w:docPartObj>
      </w:sdtPr>
      <w:sdtEndPr>
        <w:rPr>
          <w:b/>
          <w:bCs/>
          <w:noProof/>
        </w:rPr>
      </w:sdtEndPr>
      <w:sdtContent>
        <w:bookmarkStart w:id="0" w:name="_GoBack" w:displacedByCustomXml="prev"/>
        <w:p w14:paraId="0A50BB07" w14:textId="77777777" w:rsidR="007B5ECA" w:rsidRPr="009336C6" w:rsidRDefault="007B5ECA" w:rsidP="00FF1F7B">
          <w:pPr>
            <w:pStyle w:val="TOCHeading"/>
            <w:ind w:right="-563"/>
            <w:rPr>
              <w:b/>
            </w:rPr>
          </w:pPr>
          <w:r w:rsidRPr="009336C6">
            <w:rPr>
              <w:b/>
            </w:rPr>
            <w:t>Table of Contents</w:t>
          </w:r>
        </w:p>
        <w:p w14:paraId="7575046E" w14:textId="77777777" w:rsidR="00F2367C" w:rsidRDefault="007B5ECA">
          <w:pPr>
            <w:pStyle w:val="TOC1"/>
            <w:tabs>
              <w:tab w:val="right" w:leader="dot" w:pos="9350"/>
            </w:tabs>
            <w:rPr>
              <w:rFonts w:cstheme="minorBidi"/>
              <w:noProof/>
              <w:lang w:val="en-CA" w:eastAsia="en-CA"/>
            </w:rPr>
          </w:pPr>
          <w:r w:rsidRPr="009336C6">
            <w:fldChar w:fldCharType="begin"/>
          </w:r>
          <w:r w:rsidRPr="009336C6">
            <w:instrText xml:space="preserve"> TOC \o "1-3" \h \z \u </w:instrText>
          </w:r>
          <w:r w:rsidRPr="009336C6">
            <w:fldChar w:fldCharType="separate"/>
          </w:r>
          <w:hyperlink w:anchor="_Toc501616096" w:history="1">
            <w:r w:rsidR="00F2367C" w:rsidRPr="00FA1F2A">
              <w:rPr>
                <w:rStyle w:val="Hyperlink"/>
                <w:b/>
                <w:noProof/>
              </w:rPr>
              <w:t>Introduction</w:t>
            </w:r>
            <w:r w:rsidR="00F2367C">
              <w:rPr>
                <w:noProof/>
                <w:webHidden/>
              </w:rPr>
              <w:tab/>
            </w:r>
            <w:r w:rsidR="00F2367C">
              <w:rPr>
                <w:noProof/>
                <w:webHidden/>
              </w:rPr>
              <w:fldChar w:fldCharType="begin"/>
            </w:r>
            <w:r w:rsidR="00F2367C">
              <w:rPr>
                <w:noProof/>
                <w:webHidden/>
              </w:rPr>
              <w:instrText xml:space="preserve"> PAGEREF _Toc501616096 \h </w:instrText>
            </w:r>
            <w:r w:rsidR="00F2367C">
              <w:rPr>
                <w:noProof/>
                <w:webHidden/>
              </w:rPr>
            </w:r>
            <w:r w:rsidR="00F2367C">
              <w:rPr>
                <w:noProof/>
                <w:webHidden/>
              </w:rPr>
              <w:fldChar w:fldCharType="separate"/>
            </w:r>
            <w:r w:rsidR="00F2367C">
              <w:rPr>
                <w:noProof/>
                <w:webHidden/>
              </w:rPr>
              <w:t>ii</w:t>
            </w:r>
            <w:r w:rsidR="00F2367C">
              <w:rPr>
                <w:noProof/>
                <w:webHidden/>
              </w:rPr>
              <w:fldChar w:fldCharType="end"/>
            </w:r>
          </w:hyperlink>
        </w:p>
        <w:p w14:paraId="2537E633" w14:textId="77777777" w:rsidR="00F2367C" w:rsidRDefault="00F2367C">
          <w:pPr>
            <w:pStyle w:val="TOC1"/>
            <w:tabs>
              <w:tab w:val="right" w:leader="dot" w:pos="9350"/>
            </w:tabs>
            <w:rPr>
              <w:rFonts w:cstheme="minorBidi"/>
              <w:noProof/>
              <w:lang w:val="en-CA" w:eastAsia="en-CA"/>
            </w:rPr>
          </w:pPr>
          <w:hyperlink w:anchor="_Toc501616097" w:history="1">
            <w:r w:rsidRPr="00FA1F2A">
              <w:rPr>
                <w:rStyle w:val="Hyperlink"/>
                <w:b/>
                <w:noProof/>
              </w:rPr>
              <w:t>HTML</w:t>
            </w:r>
            <w:r>
              <w:rPr>
                <w:noProof/>
                <w:webHidden/>
              </w:rPr>
              <w:tab/>
            </w:r>
            <w:r>
              <w:rPr>
                <w:noProof/>
                <w:webHidden/>
              </w:rPr>
              <w:fldChar w:fldCharType="begin"/>
            </w:r>
            <w:r>
              <w:rPr>
                <w:noProof/>
                <w:webHidden/>
              </w:rPr>
              <w:instrText xml:space="preserve"> PAGEREF _Toc501616097 \h </w:instrText>
            </w:r>
            <w:r>
              <w:rPr>
                <w:noProof/>
                <w:webHidden/>
              </w:rPr>
            </w:r>
            <w:r>
              <w:rPr>
                <w:noProof/>
                <w:webHidden/>
              </w:rPr>
              <w:fldChar w:fldCharType="separate"/>
            </w:r>
            <w:r>
              <w:rPr>
                <w:noProof/>
                <w:webHidden/>
              </w:rPr>
              <w:t>1</w:t>
            </w:r>
            <w:r>
              <w:rPr>
                <w:noProof/>
                <w:webHidden/>
              </w:rPr>
              <w:fldChar w:fldCharType="end"/>
            </w:r>
          </w:hyperlink>
        </w:p>
        <w:p w14:paraId="6C86FE47" w14:textId="77777777" w:rsidR="00F2367C" w:rsidRDefault="00F2367C">
          <w:pPr>
            <w:pStyle w:val="TOC2"/>
            <w:tabs>
              <w:tab w:val="right" w:leader="dot" w:pos="9350"/>
            </w:tabs>
            <w:rPr>
              <w:rFonts w:cstheme="minorBidi"/>
              <w:noProof/>
              <w:lang w:val="en-CA" w:eastAsia="en-CA"/>
            </w:rPr>
          </w:pPr>
          <w:hyperlink w:anchor="_Toc501616098" w:history="1">
            <w:r w:rsidRPr="00FA1F2A">
              <w:rPr>
                <w:rStyle w:val="Hyperlink"/>
                <w:b/>
                <w:noProof/>
              </w:rPr>
              <w:t>Included Scripts and Link</w:t>
            </w:r>
            <w:r>
              <w:rPr>
                <w:noProof/>
                <w:webHidden/>
              </w:rPr>
              <w:tab/>
            </w:r>
            <w:r>
              <w:rPr>
                <w:noProof/>
                <w:webHidden/>
              </w:rPr>
              <w:fldChar w:fldCharType="begin"/>
            </w:r>
            <w:r>
              <w:rPr>
                <w:noProof/>
                <w:webHidden/>
              </w:rPr>
              <w:instrText xml:space="preserve"> PAGEREF _Toc501616098 \h </w:instrText>
            </w:r>
            <w:r>
              <w:rPr>
                <w:noProof/>
                <w:webHidden/>
              </w:rPr>
            </w:r>
            <w:r>
              <w:rPr>
                <w:noProof/>
                <w:webHidden/>
              </w:rPr>
              <w:fldChar w:fldCharType="separate"/>
            </w:r>
            <w:r>
              <w:rPr>
                <w:noProof/>
                <w:webHidden/>
              </w:rPr>
              <w:t>1</w:t>
            </w:r>
            <w:r>
              <w:rPr>
                <w:noProof/>
                <w:webHidden/>
              </w:rPr>
              <w:fldChar w:fldCharType="end"/>
            </w:r>
          </w:hyperlink>
        </w:p>
        <w:p w14:paraId="11D5DC23" w14:textId="77777777" w:rsidR="00F2367C" w:rsidRDefault="00F2367C">
          <w:pPr>
            <w:pStyle w:val="TOC2"/>
            <w:tabs>
              <w:tab w:val="right" w:leader="dot" w:pos="9350"/>
            </w:tabs>
            <w:rPr>
              <w:rFonts w:cstheme="minorBidi"/>
              <w:noProof/>
              <w:lang w:val="en-CA" w:eastAsia="en-CA"/>
            </w:rPr>
          </w:pPr>
          <w:hyperlink w:anchor="_Toc501616099" w:history="1">
            <w:r w:rsidRPr="00FA1F2A">
              <w:rPr>
                <w:rStyle w:val="Hyperlink"/>
                <w:b/>
                <w:noProof/>
              </w:rPr>
              <w:t>Create the Structure of the Quiz</w:t>
            </w:r>
            <w:r>
              <w:rPr>
                <w:noProof/>
                <w:webHidden/>
              </w:rPr>
              <w:tab/>
            </w:r>
            <w:r>
              <w:rPr>
                <w:noProof/>
                <w:webHidden/>
              </w:rPr>
              <w:fldChar w:fldCharType="begin"/>
            </w:r>
            <w:r>
              <w:rPr>
                <w:noProof/>
                <w:webHidden/>
              </w:rPr>
              <w:instrText xml:space="preserve"> PAGEREF _Toc501616099 \h </w:instrText>
            </w:r>
            <w:r>
              <w:rPr>
                <w:noProof/>
                <w:webHidden/>
              </w:rPr>
            </w:r>
            <w:r>
              <w:rPr>
                <w:noProof/>
                <w:webHidden/>
              </w:rPr>
              <w:fldChar w:fldCharType="separate"/>
            </w:r>
            <w:r>
              <w:rPr>
                <w:noProof/>
                <w:webHidden/>
              </w:rPr>
              <w:t>1</w:t>
            </w:r>
            <w:r>
              <w:rPr>
                <w:noProof/>
                <w:webHidden/>
              </w:rPr>
              <w:fldChar w:fldCharType="end"/>
            </w:r>
          </w:hyperlink>
        </w:p>
        <w:p w14:paraId="546AE562" w14:textId="77777777" w:rsidR="00F2367C" w:rsidRDefault="00F2367C">
          <w:pPr>
            <w:pStyle w:val="TOC2"/>
            <w:tabs>
              <w:tab w:val="right" w:leader="dot" w:pos="9350"/>
            </w:tabs>
            <w:rPr>
              <w:rFonts w:cstheme="minorBidi"/>
              <w:noProof/>
              <w:lang w:val="en-CA" w:eastAsia="en-CA"/>
            </w:rPr>
          </w:pPr>
          <w:hyperlink w:anchor="_Toc501616100" w:history="1">
            <w:r w:rsidRPr="00FA1F2A">
              <w:rPr>
                <w:rStyle w:val="Hyperlink"/>
                <w:b/>
                <w:noProof/>
              </w:rPr>
              <w:t>Report Form</w:t>
            </w:r>
            <w:r>
              <w:rPr>
                <w:noProof/>
                <w:webHidden/>
              </w:rPr>
              <w:tab/>
            </w:r>
            <w:r>
              <w:rPr>
                <w:noProof/>
                <w:webHidden/>
              </w:rPr>
              <w:fldChar w:fldCharType="begin"/>
            </w:r>
            <w:r>
              <w:rPr>
                <w:noProof/>
                <w:webHidden/>
              </w:rPr>
              <w:instrText xml:space="preserve"> PAGEREF _Toc501616100 \h </w:instrText>
            </w:r>
            <w:r>
              <w:rPr>
                <w:noProof/>
                <w:webHidden/>
              </w:rPr>
            </w:r>
            <w:r>
              <w:rPr>
                <w:noProof/>
                <w:webHidden/>
              </w:rPr>
              <w:fldChar w:fldCharType="separate"/>
            </w:r>
            <w:r>
              <w:rPr>
                <w:noProof/>
                <w:webHidden/>
              </w:rPr>
              <w:t>1</w:t>
            </w:r>
            <w:r>
              <w:rPr>
                <w:noProof/>
                <w:webHidden/>
              </w:rPr>
              <w:fldChar w:fldCharType="end"/>
            </w:r>
          </w:hyperlink>
        </w:p>
        <w:p w14:paraId="23EEC30F" w14:textId="77777777" w:rsidR="00F2367C" w:rsidRDefault="00F2367C">
          <w:pPr>
            <w:pStyle w:val="TOC1"/>
            <w:tabs>
              <w:tab w:val="right" w:leader="dot" w:pos="9350"/>
            </w:tabs>
            <w:rPr>
              <w:rFonts w:cstheme="minorBidi"/>
              <w:noProof/>
              <w:lang w:val="en-CA" w:eastAsia="en-CA"/>
            </w:rPr>
          </w:pPr>
          <w:hyperlink w:anchor="_Toc501616101" w:history="1">
            <w:r w:rsidRPr="00FA1F2A">
              <w:rPr>
                <w:rStyle w:val="Hyperlink"/>
                <w:b/>
                <w:noProof/>
              </w:rPr>
              <w:t>JavaScript</w:t>
            </w:r>
            <w:r>
              <w:rPr>
                <w:noProof/>
                <w:webHidden/>
              </w:rPr>
              <w:tab/>
            </w:r>
            <w:r>
              <w:rPr>
                <w:noProof/>
                <w:webHidden/>
              </w:rPr>
              <w:fldChar w:fldCharType="begin"/>
            </w:r>
            <w:r>
              <w:rPr>
                <w:noProof/>
                <w:webHidden/>
              </w:rPr>
              <w:instrText xml:space="preserve"> PAGEREF _Toc501616101 \h </w:instrText>
            </w:r>
            <w:r>
              <w:rPr>
                <w:noProof/>
                <w:webHidden/>
              </w:rPr>
            </w:r>
            <w:r>
              <w:rPr>
                <w:noProof/>
                <w:webHidden/>
              </w:rPr>
              <w:fldChar w:fldCharType="separate"/>
            </w:r>
            <w:r>
              <w:rPr>
                <w:noProof/>
                <w:webHidden/>
              </w:rPr>
              <w:t>4</w:t>
            </w:r>
            <w:r>
              <w:rPr>
                <w:noProof/>
                <w:webHidden/>
              </w:rPr>
              <w:fldChar w:fldCharType="end"/>
            </w:r>
          </w:hyperlink>
        </w:p>
        <w:p w14:paraId="19BDE3DA" w14:textId="77777777" w:rsidR="00F2367C" w:rsidRDefault="00F2367C">
          <w:pPr>
            <w:pStyle w:val="TOC2"/>
            <w:tabs>
              <w:tab w:val="right" w:leader="dot" w:pos="9350"/>
            </w:tabs>
            <w:rPr>
              <w:rFonts w:cstheme="minorBidi"/>
              <w:noProof/>
              <w:lang w:val="en-CA" w:eastAsia="en-CA"/>
            </w:rPr>
          </w:pPr>
          <w:hyperlink w:anchor="_Toc501616102" w:history="1">
            <w:r w:rsidRPr="00FA1F2A">
              <w:rPr>
                <w:rStyle w:val="Hyperlink"/>
                <w:b/>
                <w:noProof/>
                <w:shd w:val="clear" w:color="auto" w:fill="FFFFFF"/>
              </w:rPr>
              <w:t>Load JSON-encoded Data from The Server</w:t>
            </w:r>
            <w:r>
              <w:rPr>
                <w:noProof/>
                <w:webHidden/>
              </w:rPr>
              <w:tab/>
            </w:r>
            <w:r>
              <w:rPr>
                <w:noProof/>
                <w:webHidden/>
              </w:rPr>
              <w:fldChar w:fldCharType="begin"/>
            </w:r>
            <w:r>
              <w:rPr>
                <w:noProof/>
                <w:webHidden/>
              </w:rPr>
              <w:instrText xml:space="preserve"> PAGEREF _Toc501616102 \h </w:instrText>
            </w:r>
            <w:r>
              <w:rPr>
                <w:noProof/>
                <w:webHidden/>
              </w:rPr>
            </w:r>
            <w:r>
              <w:rPr>
                <w:noProof/>
                <w:webHidden/>
              </w:rPr>
              <w:fldChar w:fldCharType="separate"/>
            </w:r>
            <w:r>
              <w:rPr>
                <w:noProof/>
                <w:webHidden/>
              </w:rPr>
              <w:t>5</w:t>
            </w:r>
            <w:r>
              <w:rPr>
                <w:noProof/>
                <w:webHidden/>
              </w:rPr>
              <w:fldChar w:fldCharType="end"/>
            </w:r>
          </w:hyperlink>
        </w:p>
        <w:p w14:paraId="24DAEE06" w14:textId="77777777" w:rsidR="00F2367C" w:rsidRDefault="00F2367C">
          <w:pPr>
            <w:pStyle w:val="TOC2"/>
            <w:tabs>
              <w:tab w:val="right" w:leader="dot" w:pos="9350"/>
            </w:tabs>
            <w:rPr>
              <w:rFonts w:cstheme="minorBidi"/>
              <w:noProof/>
              <w:lang w:val="en-CA" w:eastAsia="en-CA"/>
            </w:rPr>
          </w:pPr>
          <w:hyperlink w:anchor="_Toc501616103" w:history="1">
            <w:r w:rsidRPr="00FA1F2A">
              <w:rPr>
                <w:rStyle w:val="Hyperlink"/>
                <w:b/>
                <w:noProof/>
              </w:rPr>
              <w:t>Global</w:t>
            </w:r>
            <w:r w:rsidRPr="00FA1F2A">
              <w:rPr>
                <w:rStyle w:val="Hyperlink"/>
                <w:noProof/>
              </w:rPr>
              <w:t xml:space="preserve"> </w:t>
            </w:r>
            <w:r w:rsidRPr="00FA1F2A">
              <w:rPr>
                <w:rStyle w:val="Hyperlink"/>
                <w:b/>
                <w:noProof/>
              </w:rPr>
              <w:t>Variables</w:t>
            </w:r>
            <w:r>
              <w:rPr>
                <w:noProof/>
                <w:webHidden/>
              </w:rPr>
              <w:tab/>
            </w:r>
            <w:r>
              <w:rPr>
                <w:noProof/>
                <w:webHidden/>
              </w:rPr>
              <w:fldChar w:fldCharType="begin"/>
            </w:r>
            <w:r>
              <w:rPr>
                <w:noProof/>
                <w:webHidden/>
              </w:rPr>
              <w:instrText xml:space="preserve"> PAGEREF _Toc501616103 \h </w:instrText>
            </w:r>
            <w:r>
              <w:rPr>
                <w:noProof/>
                <w:webHidden/>
              </w:rPr>
            </w:r>
            <w:r>
              <w:rPr>
                <w:noProof/>
                <w:webHidden/>
              </w:rPr>
              <w:fldChar w:fldCharType="separate"/>
            </w:r>
            <w:r>
              <w:rPr>
                <w:noProof/>
                <w:webHidden/>
              </w:rPr>
              <w:t>5</w:t>
            </w:r>
            <w:r>
              <w:rPr>
                <w:noProof/>
                <w:webHidden/>
              </w:rPr>
              <w:fldChar w:fldCharType="end"/>
            </w:r>
          </w:hyperlink>
        </w:p>
        <w:p w14:paraId="7DEA2F1F" w14:textId="77777777" w:rsidR="00F2367C" w:rsidRDefault="00F2367C">
          <w:pPr>
            <w:pStyle w:val="TOC2"/>
            <w:tabs>
              <w:tab w:val="right" w:leader="dot" w:pos="9350"/>
            </w:tabs>
            <w:rPr>
              <w:rFonts w:cstheme="minorBidi"/>
              <w:noProof/>
              <w:lang w:val="en-CA" w:eastAsia="en-CA"/>
            </w:rPr>
          </w:pPr>
          <w:hyperlink w:anchor="_Toc501616104" w:history="1">
            <w:r w:rsidRPr="00FA1F2A">
              <w:rPr>
                <w:rStyle w:val="Hyperlink"/>
                <w:b/>
                <w:noProof/>
                <w:highlight w:val="white"/>
              </w:rPr>
              <w:t>Slides Creation</w:t>
            </w:r>
            <w:r>
              <w:rPr>
                <w:noProof/>
                <w:webHidden/>
              </w:rPr>
              <w:tab/>
            </w:r>
            <w:r>
              <w:rPr>
                <w:noProof/>
                <w:webHidden/>
              </w:rPr>
              <w:fldChar w:fldCharType="begin"/>
            </w:r>
            <w:r>
              <w:rPr>
                <w:noProof/>
                <w:webHidden/>
              </w:rPr>
              <w:instrText xml:space="preserve"> PAGEREF _Toc501616104 \h </w:instrText>
            </w:r>
            <w:r>
              <w:rPr>
                <w:noProof/>
                <w:webHidden/>
              </w:rPr>
            </w:r>
            <w:r>
              <w:rPr>
                <w:noProof/>
                <w:webHidden/>
              </w:rPr>
              <w:fldChar w:fldCharType="separate"/>
            </w:r>
            <w:r>
              <w:rPr>
                <w:noProof/>
                <w:webHidden/>
              </w:rPr>
              <w:t>6</w:t>
            </w:r>
            <w:r>
              <w:rPr>
                <w:noProof/>
                <w:webHidden/>
              </w:rPr>
              <w:fldChar w:fldCharType="end"/>
            </w:r>
          </w:hyperlink>
        </w:p>
        <w:p w14:paraId="1C1EBB64" w14:textId="77777777" w:rsidR="00F2367C" w:rsidRDefault="00F2367C">
          <w:pPr>
            <w:pStyle w:val="TOC2"/>
            <w:tabs>
              <w:tab w:val="right" w:leader="dot" w:pos="9350"/>
            </w:tabs>
            <w:rPr>
              <w:rFonts w:cstheme="minorBidi"/>
              <w:noProof/>
              <w:lang w:val="en-CA" w:eastAsia="en-CA"/>
            </w:rPr>
          </w:pPr>
          <w:hyperlink w:anchor="_Toc501616105" w:history="1">
            <w:r w:rsidRPr="00FA1F2A">
              <w:rPr>
                <w:rStyle w:val="Hyperlink"/>
                <w:b/>
                <w:noProof/>
              </w:rPr>
              <w:t>Function for Slide Content Creation</w:t>
            </w:r>
            <w:r>
              <w:rPr>
                <w:noProof/>
                <w:webHidden/>
              </w:rPr>
              <w:tab/>
            </w:r>
            <w:r>
              <w:rPr>
                <w:noProof/>
                <w:webHidden/>
              </w:rPr>
              <w:fldChar w:fldCharType="begin"/>
            </w:r>
            <w:r>
              <w:rPr>
                <w:noProof/>
                <w:webHidden/>
              </w:rPr>
              <w:instrText xml:space="preserve"> PAGEREF _Toc501616105 \h </w:instrText>
            </w:r>
            <w:r>
              <w:rPr>
                <w:noProof/>
                <w:webHidden/>
              </w:rPr>
            </w:r>
            <w:r>
              <w:rPr>
                <w:noProof/>
                <w:webHidden/>
              </w:rPr>
              <w:fldChar w:fldCharType="separate"/>
            </w:r>
            <w:r>
              <w:rPr>
                <w:noProof/>
                <w:webHidden/>
              </w:rPr>
              <w:t>6</w:t>
            </w:r>
            <w:r>
              <w:rPr>
                <w:noProof/>
                <w:webHidden/>
              </w:rPr>
              <w:fldChar w:fldCharType="end"/>
            </w:r>
          </w:hyperlink>
        </w:p>
        <w:p w14:paraId="62079A02" w14:textId="77777777" w:rsidR="00F2367C" w:rsidRDefault="00F2367C">
          <w:pPr>
            <w:pStyle w:val="TOC3"/>
            <w:tabs>
              <w:tab w:val="right" w:leader="dot" w:pos="9350"/>
            </w:tabs>
            <w:rPr>
              <w:rFonts w:cstheme="minorBidi"/>
              <w:noProof/>
              <w:lang w:val="en-CA" w:eastAsia="en-CA"/>
            </w:rPr>
          </w:pPr>
          <w:hyperlink w:anchor="_Toc501616106" w:history="1">
            <w:r w:rsidRPr="00FA1F2A">
              <w:rPr>
                <w:rStyle w:val="Hyperlink"/>
                <w:b/>
                <w:noProof/>
              </w:rPr>
              <w:t>Cover Slide</w:t>
            </w:r>
            <w:r>
              <w:rPr>
                <w:noProof/>
                <w:webHidden/>
              </w:rPr>
              <w:tab/>
            </w:r>
            <w:r>
              <w:rPr>
                <w:noProof/>
                <w:webHidden/>
              </w:rPr>
              <w:fldChar w:fldCharType="begin"/>
            </w:r>
            <w:r>
              <w:rPr>
                <w:noProof/>
                <w:webHidden/>
              </w:rPr>
              <w:instrText xml:space="preserve"> PAGEREF _Toc501616106 \h </w:instrText>
            </w:r>
            <w:r>
              <w:rPr>
                <w:noProof/>
                <w:webHidden/>
              </w:rPr>
            </w:r>
            <w:r>
              <w:rPr>
                <w:noProof/>
                <w:webHidden/>
              </w:rPr>
              <w:fldChar w:fldCharType="separate"/>
            </w:r>
            <w:r>
              <w:rPr>
                <w:noProof/>
                <w:webHidden/>
              </w:rPr>
              <w:t>7</w:t>
            </w:r>
            <w:r>
              <w:rPr>
                <w:noProof/>
                <w:webHidden/>
              </w:rPr>
              <w:fldChar w:fldCharType="end"/>
            </w:r>
          </w:hyperlink>
        </w:p>
        <w:p w14:paraId="58AC1EC9" w14:textId="77777777" w:rsidR="00F2367C" w:rsidRDefault="00F2367C">
          <w:pPr>
            <w:pStyle w:val="TOC3"/>
            <w:tabs>
              <w:tab w:val="right" w:leader="dot" w:pos="9350"/>
            </w:tabs>
            <w:rPr>
              <w:rFonts w:cstheme="minorBidi"/>
              <w:noProof/>
              <w:lang w:val="en-CA" w:eastAsia="en-CA"/>
            </w:rPr>
          </w:pPr>
          <w:hyperlink w:anchor="_Toc501616107" w:history="1">
            <w:r w:rsidRPr="00FA1F2A">
              <w:rPr>
                <w:rStyle w:val="Hyperlink"/>
                <w:b/>
                <w:noProof/>
              </w:rPr>
              <w:t>Section Slide</w:t>
            </w:r>
            <w:r>
              <w:rPr>
                <w:noProof/>
                <w:webHidden/>
              </w:rPr>
              <w:tab/>
            </w:r>
            <w:r>
              <w:rPr>
                <w:noProof/>
                <w:webHidden/>
              </w:rPr>
              <w:fldChar w:fldCharType="begin"/>
            </w:r>
            <w:r>
              <w:rPr>
                <w:noProof/>
                <w:webHidden/>
              </w:rPr>
              <w:instrText xml:space="preserve"> PAGEREF _Toc501616107 \h </w:instrText>
            </w:r>
            <w:r>
              <w:rPr>
                <w:noProof/>
                <w:webHidden/>
              </w:rPr>
            </w:r>
            <w:r>
              <w:rPr>
                <w:noProof/>
                <w:webHidden/>
              </w:rPr>
              <w:fldChar w:fldCharType="separate"/>
            </w:r>
            <w:r>
              <w:rPr>
                <w:noProof/>
                <w:webHidden/>
              </w:rPr>
              <w:t>11</w:t>
            </w:r>
            <w:r>
              <w:rPr>
                <w:noProof/>
                <w:webHidden/>
              </w:rPr>
              <w:fldChar w:fldCharType="end"/>
            </w:r>
          </w:hyperlink>
        </w:p>
        <w:p w14:paraId="5E25D99D" w14:textId="77777777" w:rsidR="00F2367C" w:rsidRDefault="00F2367C">
          <w:pPr>
            <w:pStyle w:val="TOC3"/>
            <w:tabs>
              <w:tab w:val="right" w:leader="dot" w:pos="9350"/>
            </w:tabs>
            <w:rPr>
              <w:rFonts w:cstheme="minorBidi"/>
              <w:noProof/>
              <w:lang w:val="en-CA" w:eastAsia="en-CA"/>
            </w:rPr>
          </w:pPr>
          <w:hyperlink w:anchor="_Toc501616108" w:history="1">
            <w:r w:rsidRPr="00FA1F2A">
              <w:rPr>
                <w:rStyle w:val="Hyperlink"/>
                <w:b/>
                <w:noProof/>
              </w:rPr>
              <w:t>Question Slide</w:t>
            </w:r>
            <w:r>
              <w:rPr>
                <w:noProof/>
                <w:webHidden/>
              </w:rPr>
              <w:tab/>
            </w:r>
            <w:r>
              <w:rPr>
                <w:noProof/>
                <w:webHidden/>
              </w:rPr>
              <w:fldChar w:fldCharType="begin"/>
            </w:r>
            <w:r>
              <w:rPr>
                <w:noProof/>
                <w:webHidden/>
              </w:rPr>
              <w:instrText xml:space="preserve"> PAGEREF _Toc501616108 \h </w:instrText>
            </w:r>
            <w:r>
              <w:rPr>
                <w:noProof/>
                <w:webHidden/>
              </w:rPr>
            </w:r>
            <w:r>
              <w:rPr>
                <w:noProof/>
                <w:webHidden/>
              </w:rPr>
              <w:fldChar w:fldCharType="separate"/>
            </w:r>
            <w:r>
              <w:rPr>
                <w:noProof/>
                <w:webHidden/>
              </w:rPr>
              <w:t>12</w:t>
            </w:r>
            <w:r>
              <w:rPr>
                <w:noProof/>
                <w:webHidden/>
              </w:rPr>
              <w:fldChar w:fldCharType="end"/>
            </w:r>
          </w:hyperlink>
        </w:p>
        <w:p w14:paraId="6D1A38A5" w14:textId="77777777" w:rsidR="00F2367C" w:rsidRDefault="00F2367C">
          <w:pPr>
            <w:pStyle w:val="TOC3"/>
            <w:tabs>
              <w:tab w:val="right" w:leader="dot" w:pos="9350"/>
            </w:tabs>
            <w:rPr>
              <w:rFonts w:cstheme="minorBidi"/>
              <w:noProof/>
              <w:lang w:val="en-CA" w:eastAsia="en-CA"/>
            </w:rPr>
          </w:pPr>
          <w:hyperlink w:anchor="_Toc501616109" w:history="1">
            <w:r w:rsidRPr="00FA1F2A">
              <w:rPr>
                <w:rStyle w:val="Hyperlink"/>
                <w:b/>
                <w:noProof/>
              </w:rPr>
              <w:t>Results Slide</w:t>
            </w:r>
            <w:r>
              <w:rPr>
                <w:noProof/>
                <w:webHidden/>
              </w:rPr>
              <w:tab/>
            </w:r>
            <w:r>
              <w:rPr>
                <w:noProof/>
                <w:webHidden/>
              </w:rPr>
              <w:fldChar w:fldCharType="begin"/>
            </w:r>
            <w:r>
              <w:rPr>
                <w:noProof/>
                <w:webHidden/>
              </w:rPr>
              <w:instrText xml:space="preserve"> PAGEREF _Toc501616109 \h </w:instrText>
            </w:r>
            <w:r>
              <w:rPr>
                <w:noProof/>
                <w:webHidden/>
              </w:rPr>
            </w:r>
            <w:r>
              <w:rPr>
                <w:noProof/>
                <w:webHidden/>
              </w:rPr>
              <w:fldChar w:fldCharType="separate"/>
            </w:r>
            <w:r>
              <w:rPr>
                <w:noProof/>
                <w:webHidden/>
              </w:rPr>
              <w:t>15</w:t>
            </w:r>
            <w:r>
              <w:rPr>
                <w:noProof/>
                <w:webHidden/>
              </w:rPr>
              <w:fldChar w:fldCharType="end"/>
            </w:r>
          </w:hyperlink>
        </w:p>
        <w:p w14:paraId="21FBFF44" w14:textId="77777777" w:rsidR="00F2367C" w:rsidRDefault="00F2367C">
          <w:pPr>
            <w:pStyle w:val="TOC1"/>
            <w:tabs>
              <w:tab w:val="right" w:leader="dot" w:pos="9350"/>
            </w:tabs>
            <w:rPr>
              <w:rFonts w:cstheme="minorBidi"/>
              <w:noProof/>
              <w:lang w:val="en-CA" w:eastAsia="en-CA"/>
            </w:rPr>
          </w:pPr>
          <w:hyperlink w:anchor="_Toc501616110" w:history="1">
            <w:r w:rsidRPr="00FA1F2A">
              <w:rPr>
                <w:rStyle w:val="Hyperlink"/>
                <w:b/>
                <w:noProof/>
              </w:rPr>
              <w:t>JSON</w:t>
            </w:r>
            <w:r>
              <w:rPr>
                <w:noProof/>
                <w:webHidden/>
              </w:rPr>
              <w:tab/>
            </w:r>
            <w:r>
              <w:rPr>
                <w:noProof/>
                <w:webHidden/>
              </w:rPr>
              <w:fldChar w:fldCharType="begin"/>
            </w:r>
            <w:r>
              <w:rPr>
                <w:noProof/>
                <w:webHidden/>
              </w:rPr>
              <w:instrText xml:space="preserve"> PAGEREF _Toc501616110 \h </w:instrText>
            </w:r>
            <w:r>
              <w:rPr>
                <w:noProof/>
                <w:webHidden/>
              </w:rPr>
            </w:r>
            <w:r>
              <w:rPr>
                <w:noProof/>
                <w:webHidden/>
              </w:rPr>
              <w:fldChar w:fldCharType="separate"/>
            </w:r>
            <w:r>
              <w:rPr>
                <w:noProof/>
                <w:webHidden/>
              </w:rPr>
              <w:t>18</w:t>
            </w:r>
            <w:r>
              <w:rPr>
                <w:noProof/>
                <w:webHidden/>
              </w:rPr>
              <w:fldChar w:fldCharType="end"/>
            </w:r>
          </w:hyperlink>
        </w:p>
        <w:p w14:paraId="5B7C87C7" w14:textId="77777777" w:rsidR="00F2367C" w:rsidRDefault="00F2367C">
          <w:pPr>
            <w:pStyle w:val="TOC2"/>
            <w:tabs>
              <w:tab w:val="right" w:leader="dot" w:pos="9350"/>
            </w:tabs>
            <w:rPr>
              <w:rFonts w:cstheme="minorBidi"/>
              <w:noProof/>
              <w:lang w:val="en-CA" w:eastAsia="en-CA"/>
            </w:rPr>
          </w:pPr>
          <w:hyperlink w:anchor="_Toc501616111" w:history="1">
            <w:r w:rsidRPr="00FA1F2A">
              <w:rPr>
                <w:rStyle w:val="Hyperlink"/>
                <w:b/>
                <w:noProof/>
              </w:rPr>
              <w:t>Cover</w:t>
            </w:r>
            <w:r w:rsidRPr="00FA1F2A">
              <w:rPr>
                <w:rStyle w:val="Hyperlink"/>
                <w:noProof/>
              </w:rPr>
              <w:t xml:space="preserve"> </w:t>
            </w:r>
            <w:r w:rsidRPr="00FA1F2A">
              <w:rPr>
                <w:rStyle w:val="Hyperlink"/>
                <w:b/>
                <w:noProof/>
              </w:rPr>
              <w:t>Page</w:t>
            </w:r>
            <w:r>
              <w:rPr>
                <w:noProof/>
                <w:webHidden/>
              </w:rPr>
              <w:tab/>
            </w:r>
            <w:r>
              <w:rPr>
                <w:noProof/>
                <w:webHidden/>
              </w:rPr>
              <w:fldChar w:fldCharType="begin"/>
            </w:r>
            <w:r>
              <w:rPr>
                <w:noProof/>
                <w:webHidden/>
              </w:rPr>
              <w:instrText xml:space="preserve"> PAGEREF _Toc501616111 \h </w:instrText>
            </w:r>
            <w:r>
              <w:rPr>
                <w:noProof/>
                <w:webHidden/>
              </w:rPr>
            </w:r>
            <w:r>
              <w:rPr>
                <w:noProof/>
                <w:webHidden/>
              </w:rPr>
              <w:fldChar w:fldCharType="separate"/>
            </w:r>
            <w:r>
              <w:rPr>
                <w:noProof/>
                <w:webHidden/>
              </w:rPr>
              <w:t>18</w:t>
            </w:r>
            <w:r>
              <w:rPr>
                <w:noProof/>
                <w:webHidden/>
              </w:rPr>
              <w:fldChar w:fldCharType="end"/>
            </w:r>
          </w:hyperlink>
        </w:p>
        <w:p w14:paraId="5371C059" w14:textId="77777777" w:rsidR="00F2367C" w:rsidRDefault="00F2367C">
          <w:pPr>
            <w:pStyle w:val="TOC2"/>
            <w:tabs>
              <w:tab w:val="right" w:leader="dot" w:pos="9350"/>
            </w:tabs>
            <w:rPr>
              <w:rFonts w:cstheme="minorBidi"/>
              <w:noProof/>
              <w:lang w:val="en-CA" w:eastAsia="en-CA"/>
            </w:rPr>
          </w:pPr>
          <w:hyperlink w:anchor="_Toc501616112" w:history="1">
            <w:r w:rsidRPr="00FA1F2A">
              <w:rPr>
                <w:rStyle w:val="Hyperlink"/>
                <w:b/>
                <w:noProof/>
              </w:rPr>
              <w:t>Section</w:t>
            </w:r>
            <w:r w:rsidRPr="00FA1F2A">
              <w:rPr>
                <w:rStyle w:val="Hyperlink"/>
                <w:noProof/>
              </w:rPr>
              <w:t xml:space="preserve"> </w:t>
            </w:r>
            <w:r w:rsidRPr="00FA1F2A">
              <w:rPr>
                <w:rStyle w:val="Hyperlink"/>
                <w:b/>
                <w:noProof/>
              </w:rPr>
              <w:t>Page</w:t>
            </w:r>
            <w:r>
              <w:rPr>
                <w:noProof/>
                <w:webHidden/>
              </w:rPr>
              <w:tab/>
            </w:r>
            <w:r>
              <w:rPr>
                <w:noProof/>
                <w:webHidden/>
              </w:rPr>
              <w:fldChar w:fldCharType="begin"/>
            </w:r>
            <w:r>
              <w:rPr>
                <w:noProof/>
                <w:webHidden/>
              </w:rPr>
              <w:instrText xml:space="preserve"> PAGEREF _Toc501616112 \h </w:instrText>
            </w:r>
            <w:r>
              <w:rPr>
                <w:noProof/>
                <w:webHidden/>
              </w:rPr>
            </w:r>
            <w:r>
              <w:rPr>
                <w:noProof/>
                <w:webHidden/>
              </w:rPr>
              <w:fldChar w:fldCharType="separate"/>
            </w:r>
            <w:r>
              <w:rPr>
                <w:noProof/>
                <w:webHidden/>
              </w:rPr>
              <w:t>19</w:t>
            </w:r>
            <w:r>
              <w:rPr>
                <w:noProof/>
                <w:webHidden/>
              </w:rPr>
              <w:fldChar w:fldCharType="end"/>
            </w:r>
          </w:hyperlink>
        </w:p>
        <w:p w14:paraId="4DECF51E" w14:textId="77777777" w:rsidR="00F2367C" w:rsidRDefault="00F2367C">
          <w:pPr>
            <w:pStyle w:val="TOC2"/>
            <w:tabs>
              <w:tab w:val="right" w:leader="dot" w:pos="9350"/>
            </w:tabs>
            <w:rPr>
              <w:rFonts w:cstheme="minorBidi"/>
              <w:noProof/>
              <w:lang w:val="en-CA" w:eastAsia="en-CA"/>
            </w:rPr>
          </w:pPr>
          <w:hyperlink w:anchor="_Toc501616113" w:history="1">
            <w:r w:rsidRPr="00FA1F2A">
              <w:rPr>
                <w:rStyle w:val="Hyperlink"/>
                <w:b/>
                <w:noProof/>
              </w:rPr>
              <w:t>Question</w:t>
            </w:r>
            <w:r w:rsidRPr="00FA1F2A">
              <w:rPr>
                <w:rStyle w:val="Hyperlink"/>
                <w:noProof/>
              </w:rPr>
              <w:t xml:space="preserve"> </w:t>
            </w:r>
            <w:r w:rsidRPr="00FA1F2A">
              <w:rPr>
                <w:rStyle w:val="Hyperlink"/>
                <w:b/>
                <w:noProof/>
              </w:rPr>
              <w:t>Page</w:t>
            </w:r>
            <w:r>
              <w:rPr>
                <w:noProof/>
                <w:webHidden/>
              </w:rPr>
              <w:tab/>
            </w:r>
            <w:r>
              <w:rPr>
                <w:noProof/>
                <w:webHidden/>
              </w:rPr>
              <w:fldChar w:fldCharType="begin"/>
            </w:r>
            <w:r>
              <w:rPr>
                <w:noProof/>
                <w:webHidden/>
              </w:rPr>
              <w:instrText xml:space="preserve"> PAGEREF _Toc501616113 \h </w:instrText>
            </w:r>
            <w:r>
              <w:rPr>
                <w:noProof/>
                <w:webHidden/>
              </w:rPr>
            </w:r>
            <w:r>
              <w:rPr>
                <w:noProof/>
                <w:webHidden/>
              </w:rPr>
              <w:fldChar w:fldCharType="separate"/>
            </w:r>
            <w:r>
              <w:rPr>
                <w:noProof/>
                <w:webHidden/>
              </w:rPr>
              <w:t>19</w:t>
            </w:r>
            <w:r>
              <w:rPr>
                <w:noProof/>
                <w:webHidden/>
              </w:rPr>
              <w:fldChar w:fldCharType="end"/>
            </w:r>
          </w:hyperlink>
        </w:p>
        <w:p w14:paraId="16845120" w14:textId="77777777" w:rsidR="00F2367C" w:rsidRDefault="00F2367C">
          <w:pPr>
            <w:pStyle w:val="TOC2"/>
            <w:tabs>
              <w:tab w:val="right" w:leader="dot" w:pos="9350"/>
            </w:tabs>
            <w:rPr>
              <w:rFonts w:cstheme="minorBidi"/>
              <w:noProof/>
              <w:lang w:val="en-CA" w:eastAsia="en-CA"/>
            </w:rPr>
          </w:pPr>
          <w:hyperlink w:anchor="_Toc501616114" w:history="1">
            <w:r w:rsidRPr="00FA1F2A">
              <w:rPr>
                <w:rStyle w:val="Hyperlink"/>
                <w:b/>
                <w:noProof/>
              </w:rPr>
              <w:t>Results</w:t>
            </w:r>
            <w:r w:rsidRPr="00FA1F2A">
              <w:rPr>
                <w:rStyle w:val="Hyperlink"/>
                <w:noProof/>
              </w:rPr>
              <w:t xml:space="preserve"> </w:t>
            </w:r>
            <w:r w:rsidRPr="00FA1F2A">
              <w:rPr>
                <w:rStyle w:val="Hyperlink"/>
                <w:b/>
                <w:noProof/>
              </w:rPr>
              <w:t>Page</w:t>
            </w:r>
            <w:r>
              <w:rPr>
                <w:noProof/>
                <w:webHidden/>
              </w:rPr>
              <w:tab/>
            </w:r>
            <w:r>
              <w:rPr>
                <w:noProof/>
                <w:webHidden/>
              </w:rPr>
              <w:fldChar w:fldCharType="begin"/>
            </w:r>
            <w:r>
              <w:rPr>
                <w:noProof/>
                <w:webHidden/>
              </w:rPr>
              <w:instrText xml:space="preserve"> PAGEREF _Toc501616114 \h </w:instrText>
            </w:r>
            <w:r>
              <w:rPr>
                <w:noProof/>
                <w:webHidden/>
              </w:rPr>
            </w:r>
            <w:r>
              <w:rPr>
                <w:noProof/>
                <w:webHidden/>
              </w:rPr>
              <w:fldChar w:fldCharType="separate"/>
            </w:r>
            <w:r>
              <w:rPr>
                <w:noProof/>
                <w:webHidden/>
              </w:rPr>
              <w:t>20</w:t>
            </w:r>
            <w:r>
              <w:rPr>
                <w:noProof/>
                <w:webHidden/>
              </w:rPr>
              <w:fldChar w:fldCharType="end"/>
            </w:r>
          </w:hyperlink>
        </w:p>
        <w:p w14:paraId="07117B6C" w14:textId="77777777" w:rsidR="007B5ECA" w:rsidRDefault="007B5ECA" w:rsidP="00FF1F7B">
          <w:pPr>
            <w:ind w:right="-563"/>
          </w:pPr>
          <w:r w:rsidRPr="009336C6">
            <w:rPr>
              <w:b/>
              <w:bCs/>
              <w:noProof/>
            </w:rPr>
            <w:fldChar w:fldCharType="end"/>
          </w:r>
        </w:p>
        <w:bookmarkEnd w:id="0" w:displacedByCustomXml="next"/>
      </w:sdtContent>
    </w:sdt>
    <w:p w14:paraId="44B8801A" w14:textId="77777777" w:rsidR="00142AC3" w:rsidRDefault="00142AC3" w:rsidP="00FF1F7B">
      <w:pPr>
        <w:ind w:right="-563"/>
      </w:pPr>
    </w:p>
    <w:p w14:paraId="7517432D" w14:textId="77777777" w:rsidR="00142AC3" w:rsidRDefault="00142AC3" w:rsidP="00FF1F7B">
      <w:pPr>
        <w:ind w:right="-563"/>
      </w:pPr>
    </w:p>
    <w:p w14:paraId="18791E78" w14:textId="77777777" w:rsidR="00012727" w:rsidRDefault="00012727" w:rsidP="00FF1F7B">
      <w:pPr>
        <w:ind w:right="-563"/>
      </w:pPr>
    </w:p>
    <w:p w14:paraId="7992A4A7" w14:textId="77777777" w:rsidR="003E19E7" w:rsidRPr="009336C6" w:rsidRDefault="003E19E7" w:rsidP="00FF1F7B">
      <w:pPr>
        <w:ind w:right="-563"/>
      </w:pPr>
    </w:p>
    <w:p w14:paraId="09C38A51" w14:textId="77777777" w:rsidR="003E19E7" w:rsidRDefault="003E19E7" w:rsidP="00FF1F7B">
      <w:pPr>
        <w:ind w:right="-563"/>
      </w:pPr>
    </w:p>
    <w:p w14:paraId="2D9DEB6A" w14:textId="77777777" w:rsidR="003E19E7" w:rsidRDefault="003E19E7" w:rsidP="00FF1F7B">
      <w:pPr>
        <w:ind w:right="-563"/>
      </w:pPr>
    </w:p>
    <w:p w14:paraId="1E5D1EDF" w14:textId="77777777" w:rsidR="003E19E7" w:rsidRDefault="003E19E7" w:rsidP="00FF1F7B">
      <w:pPr>
        <w:ind w:right="-563"/>
      </w:pPr>
    </w:p>
    <w:p w14:paraId="757610EC" w14:textId="77777777" w:rsidR="003E19E7" w:rsidRDefault="003E19E7" w:rsidP="00FF1F7B">
      <w:pPr>
        <w:ind w:right="-563"/>
      </w:pPr>
    </w:p>
    <w:p w14:paraId="4D742B9D" w14:textId="77777777" w:rsidR="003E19E7" w:rsidRDefault="003E19E7" w:rsidP="00FF1F7B">
      <w:pPr>
        <w:ind w:right="-563"/>
      </w:pPr>
    </w:p>
    <w:p w14:paraId="7CBA05DD" w14:textId="77777777" w:rsidR="003E19E7" w:rsidRDefault="003E19E7" w:rsidP="00FF1F7B">
      <w:pPr>
        <w:ind w:right="-563"/>
      </w:pPr>
    </w:p>
    <w:p w14:paraId="6D00D737" w14:textId="77777777" w:rsidR="003E19E7" w:rsidRDefault="00F97E90" w:rsidP="00FF1F7B">
      <w:pPr>
        <w:pStyle w:val="Heading1"/>
        <w:ind w:right="-563"/>
        <w:rPr>
          <w:b/>
        </w:rPr>
      </w:pPr>
      <w:bookmarkStart w:id="1" w:name="_Toc501616096"/>
      <w:r w:rsidRPr="006C5475">
        <w:rPr>
          <w:b/>
        </w:rPr>
        <w:lastRenderedPageBreak/>
        <w:t>I</w:t>
      </w:r>
      <w:r w:rsidR="003E19E7" w:rsidRPr="006C5475">
        <w:rPr>
          <w:b/>
        </w:rPr>
        <w:t>ntro</w:t>
      </w:r>
      <w:r w:rsidRPr="006C5475">
        <w:rPr>
          <w:b/>
        </w:rPr>
        <w:t>duction</w:t>
      </w:r>
      <w:bookmarkEnd w:id="1"/>
    </w:p>
    <w:p w14:paraId="38F38261" w14:textId="77777777" w:rsidR="000E1F8E" w:rsidRDefault="000E1F8E" w:rsidP="000E1F8E"/>
    <w:p w14:paraId="2FF3F8B1" w14:textId="4DFF30B4" w:rsidR="00EA6DFE" w:rsidRDefault="00EA6DFE" w:rsidP="000E1F8E">
      <w:pPr>
        <w:ind w:right="-563"/>
      </w:pPr>
      <w:r>
        <w:t>The main features for the quiz:</w:t>
      </w:r>
    </w:p>
    <w:p w14:paraId="18136155" w14:textId="77777777" w:rsidR="00EA6DFE" w:rsidRPr="00EA6DFE" w:rsidRDefault="00EA6DFE" w:rsidP="00EA6DFE">
      <w:pPr>
        <w:pStyle w:val="ListParagraph"/>
        <w:numPr>
          <w:ilvl w:val="0"/>
          <w:numId w:val="13"/>
        </w:numPr>
        <w:ind w:right="-563"/>
      </w:pPr>
      <w:r w:rsidRPr="00EA6DFE">
        <w:t xml:space="preserve">Question/answer input &amp; backend calculations </w:t>
      </w:r>
    </w:p>
    <w:p w14:paraId="54EB1595" w14:textId="77777777" w:rsidR="00EA6DFE" w:rsidRPr="00EA6DFE" w:rsidRDefault="00EA6DFE" w:rsidP="00EA6DFE">
      <w:pPr>
        <w:pStyle w:val="ListParagraph"/>
        <w:numPr>
          <w:ilvl w:val="0"/>
          <w:numId w:val="13"/>
        </w:numPr>
        <w:ind w:right="-563"/>
      </w:pPr>
      <w:r w:rsidRPr="00EA6DFE">
        <w:t>Results page with matched portfolio and pie chart visuals</w:t>
      </w:r>
    </w:p>
    <w:p w14:paraId="6767D94A" w14:textId="31519BD7" w:rsidR="00EA6DFE" w:rsidRDefault="00EA6DFE" w:rsidP="004E0692">
      <w:pPr>
        <w:pStyle w:val="ListParagraph"/>
        <w:numPr>
          <w:ilvl w:val="0"/>
          <w:numId w:val="13"/>
        </w:numPr>
        <w:ind w:right="-563"/>
      </w:pPr>
      <w:r w:rsidRPr="00EA6DFE">
        <w:t>PDF download of report with inputs for name + other details</w:t>
      </w:r>
    </w:p>
    <w:p w14:paraId="22D453C2" w14:textId="77777777" w:rsidR="004E0692" w:rsidRDefault="004E0692" w:rsidP="004E0692">
      <w:pPr>
        <w:pStyle w:val="ListParagraph"/>
        <w:ind w:right="-563"/>
      </w:pPr>
    </w:p>
    <w:p w14:paraId="1607C892" w14:textId="17BB3459" w:rsidR="00EA6DFE" w:rsidRDefault="00EA6DFE" w:rsidP="004E0692">
      <w:pPr>
        <w:pStyle w:val="ListParagraph"/>
        <w:ind w:left="0" w:right="-563"/>
      </w:pPr>
      <w:r>
        <w:t xml:space="preserve">All questions and answers are stored in JSON file. In the JS file, there is a list (array) for storing inputs </w:t>
      </w:r>
      <w:r w:rsidR="004E0692">
        <w:t xml:space="preserve">getting from user. The array will be used for backend calculation then generates recommend investment portfolio. </w:t>
      </w:r>
    </w:p>
    <w:p w14:paraId="469E0C59" w14:textId="31A68EB4" w:rsidR="004E0692" w:rsidRDefault="009D0B6A" w:rsidP="004E0692">
      <w:pPr>
        <w:pStyle w:val="ListParagraph"/>
        <w:ind w:left="0" w:right="-563"/>
      </w:pPr>
      <w:r>
        <w:t xml:space="preserve">Both the </w:t>
      </w:r>
      <w:r w:rsidR="00241488">
        <w:t xml:space="preserve">pie chart and report downloading will be explained later. </w:t>
      </w:r>
    </w:p>
    <w:p w14:paraId="384C8820" w14:textId="77777777" w:rsidR="004E0692" w:rsidRDefault="004E0692" w:rsidP="004E0692">
      <w:pPr>
        <w:pStyle w:val="ListParagraph"/>
        <w:ind w:left="0" w:right="-563"/>
      </w:pPr>
    </w:p>
    <w:p w14:paraId="5DBD63FC" w14:textId="77777777" w:rsidR="00241488" w:rsidRDefault="00241488" w:rsidP="004E0692">
      <w:pPr>
        <w:pStyle w:val="ListParagraph"/>
        <w:ind w:left="0" w:right="-563"/>
      </w:pPr>
    </w:p>
    <w:p w14:paraId="40CCB432" w14:textId="2BC4CBFC" w:rsidR="00241488" w:rsidRDefault="000E1F8E" w:rsidP="000E1F8E">
      <w:pPr>
        <w:ind w:right="-563"/>
      </w:pPr>
      <w:r>
        <w:t xml:space="preserve">The main </w:t>
      </w:r>
      <w:r w:rsidR="004E0692">
        <w:t>structure</w:t>
      </w:r>
      <w:r>
        <w:t xml:space="preserve"> of</w:t>
      </w:r>
      <w:r w:rsidR="004E0692">
        <w:t xml:space="preserve"> the quiz is a qu</w:t>
      </w:r>
      <w:r w:rsidR="00B4323E">
        <w:t>eue of several slides, linked</w:t>
      </w:r>
      <w:r w:rsidR="004E0692">
        <w:t xml:space="preserve"> a</w:t>
      </w:r>
      <w:r w:rsidR="00CA208D">
        <w:t>s</w:t>
      </w:r>
      <w:r w:rsidR="004E0692">
        <w:t xml:space="preserve"> </w:t>
      </w:r>
      <w:r w:rsidR="00CA208D">
        <w:t>a</w:t>
      </w:r>
      <w:r w:rsidR="004E0692">
        <w:t xml:space="preserve"> list. </w:t>
      </w:r>
      <w:r w:rsidR="009D0B6A">
        <w:t xml:space="preserve">Currently, there are four types of slides: cover slide, section slide, question slide and results slide. </w:t>
      </w:r>
    </w:p>
    <w:p w14:paraId="38CDE491" w14:textId="74278DCC" w:rsidR="004E0692" w:rsidRDefault="00D118F5" w:rsidP="000E1F8E">
      <w:pPr>
        <w:ind w:right="-563"/>
      </w:pPr>
      <w:r>
        <w:t>To create a new slide, the type of the slide should be included at first in JSON file. The content must be organized according to existing slide</w:t>
      </w:r>
      <w:r w:rsidR="005113CD">
        <w:t>s</w:t>
      </w:r>
      <w:r>
        <w:t xml:space="preserve"> with </w:t>
      </w:r>
      <w:r w:rsidR="005113CD">
        <w:t xml:space="preserve">the </w:t>
      </w:r>
      <w:r>
        <w:t xml:space="preserve">same type. </w:t>
      </w:r>
    </w:p>
    <w:p w14:paraId="70DD8FF6" w14:textId="2286AB91" w:rsidR="000E1F8E" w:rsidRPr="000E1F8E" w:rsidRDefault="000E1F8E" w:rsidP="005113CD">
      <w:pPr>
        <w:ind w:right="-563"/>
        <w:sectPr w:rsidR="000E1F8E" w:rsidRPr="000E1F8E" w:rsidSect="000F28B3">
          <w:pgSz w:w="12240" w:h="15840"/>
          <w:pgMar w:top="1440" w:right="1440" w:bottom="1440" w:left="1440" w:header="708" w:footer="708" w:gutter="0"/>
          <w:pgNumType w:fmt="lowerRoman" w:start="1"/>
          <w:cols w:space="708"/>
          <w:titlePg/>
          <w:docGrid w:linePitch="360"/>
        </w:sectPr>
      </w:pPr>
    </w:p>
    <w:p w14:paraId="544D52BD" w14:textId="305235F0" w:rsidR="00823E65" w:rsidRDefault="007B5ECA" w:rsidP="00FF1F7B">
      <w:pPr>
        <w:pStyle w:val="Heading1"/>
        <w:ind w:right="-563"/>
        <w:rPr>
          <w:b/>
        </w:rPr>
      </w:pPr>
      <w:bookmarkStart w:id="2" w:name="_Toc501616097"/>
      <w:r w:rsidRPr="006C5475">
        <w:rPr>
          <w:b/>
        </w:rPr>
        <w:lastRenderedPageBreak/>
        <w:t>HTML</w:t>
      </w:r>
      <w:bookmarkEnd w:id="2"/>
    </w:p>
    <w:p w14:paraId="356BFCF2" w14:textId="77777777" w:rsidR="00FC48DD" w:rsidRPr="00FC48DD" w:rsidRDefault="00FC48DD" w:rsidP="00FF1F7B">
      <w:pPr>
        <w:ind w:right="-563"/>
      </w:pPr>
    </w:p>
    <w:p w14:paraId="0AD3930E" w14:textId="77777777" w:rsidR="00CB5CD2" w:rsidRDefault="00CB5CD2" w:rsidP="00FF1F7B">
      <w:pPr>
        <w:pStyle w:val="Heading2"/>
        <w:ind w:right="-563"/>
        <w:rPr>
          <w:b/>
        </w:rPr>
      </w:pPr>
      <w:bookmarkStart w:id="3" w:name="_Toc501616098"/>
      <w:r w:rsidRPr="006C5475">
        <w:rPr>
          <w:b/>
        </w:rPr>
        <w:t xml:space="preserve">Included </w:t>
      </w:r>
      <w:r w:rsidR="00135BEB" w:rsidRPr="006C5475">
        <w:rPr>
          <w:b/>
        </w:rPr>
        <w:t>Scripts and Link</w:t>
      </w:r>
      <w:bookmarkEnd w:id="3"/>
      <w:r w:rsidR="00135BEB" w:rsidRPr="006C5475">
        <w:rPr>
          <w:b/>
        </w:rPr>
        <w:t xml:space="preserve"> </w:t>
      </w:r>
    </w:p>
    <w:p w14:paraId="71BD29F8" w14:textId="77777777" w:rsidR="00FC48DD" w:rsidRDefault="00FC48DD" w:rsidP="00FF1F7B">
      <w:pPr>
        <w:ind w:right="-563"/>
      </w:pPr>
    </w:p>
    <w:p w14:paraId="1BB6292C" w14:textId="5AB08D60"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4"/>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"https://ajax.googleapis.com/ajax/libs/jquery/3.2.1/jquery.min.js"</w:t>
      </w:r>
      <w:r>
        <w:rPr>
          <w:rFonts w:ascii="Courier New" w:hAnsi="Courier New" w:cs="Courier New"/>
          <w:color w:val="0000FF"/>
          <w:sz w:val="20"/>
          <w:szCs w:val="20"/>
          <w:highlight w:val="white"/>
        </w:rPr>
        <w:t>&gt;&lt;/script&gt;</w:t>
      </w:r>
    </w:p>
    <w:p w14:paraId="36563E79" w14:textId="422C73EA"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"https://code.jquery.com/jquery-1.12.4.min.js"</w:t>
      </w:r>
      <w:r>
        <w:rPr>
          <w:rFonts w:ascii="Courier New" w:hAnsi="Courier New" w:cs="Courier New"/>
          <w:color w:val="0000FF"/>
          <w:sz w:val="20"/>
          <w:szCs w:val="20"/>
          <w:highlight w:val="white"/>
        </w:rPr>
        <w:t>&gt;&lt;/script&gt;</w:t>
      </w:r>
      <w:commentRangeEnd w:id="4"/>
      <w:r>
        <w:rPr>
          <w:rStyle w:val="CommentReference"/>
        </w:rPr>
        <w:commentReference w:id="4"/>
      </w:r>
    </w:p>
    <w:p w14:paraId="25A7785B" w14:textId="3E67C242"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5"/>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"https://cdnjs.cloudflare.com/ajax/libs/Chart.js/2.6.0/Chart.bundle.js</w:t>
      </w:r>
      <w:r>
        <w:rPr>
          <w:rFonts w:ascii="Courier New" w:hAnsi="Courier New" w:cs="Courier New"/>
          <w:color w:val="0000FF"/>
          <w:sz w:val="20"/>
          <w:szCs w:val="20"/>
          <w:highlight w:val="white"/>
        </w:rPr>
        <w:t>&lt;/script&gt;</w:t>
      </w:r>
      <w:commentRangeEnd w:id="5"/>
      <w:r>
        <w:rPr>
          <w:rStyle w:val="CommentReference"/>
        </w:rPr>
        <w:commentReference w:id="5"/>
      </w:r>
    </w:p>
    <w:p w14:paraId="24C11114" w14:textId="2D94272F"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6"/>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"text/javascript"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"function.js"</w:t>
      </w:r>
      <w:r>
        <w:rPr>
          <w:rFonts w:ascii="Courier New" w:hAnsi="Courier New" w:cs="Courier New"/>
          <w:color w:val="0000FF"/>
          <w:sz w:val="20"/>
          <w:szCs w:val="20"/>
          <w:highlight w:val="white"/>
        </w:rPr>
        <w:t>&gt;&lt;/script&gt;</w:t>
      </w:r>
      <w:commentRangeEnd w:id="6"/>
      <w:r>
        <w:rPr>
          <w:rStyle w:val="CommentReference"/>
        </w:rPr>
        <w:commentReference w:id="6"/>
      </w:r>
    </w:p>
    <w:p w14:paraId="1DB8F3D3" w14:textId="27AFFB4F" w:rsidR="00E81ED4" w:rsidRDefault="00E81ED4" w:rsidP="00FF1F7B">
      <w:pPr>
        <w:autoSpaceDE w:val="0"/>
        <w:autoSpaceDN w:val="0"/>
        <w:adjustRightInd w:val="0"/>
        <w:spacing w:after="0" w:line="240" w:lineRule="auto"/>
        <w:ind w:right="4"/>
        <w:rPr>
          <w:rFonts w:ascii="Courier New" w:hAnsi="Courier New" w:cs="Courier New"/>
          <w:b/>
          <w:bCs/>
          <w:color w:val="000000"/>
          <w:sz w:val="20"/>
          <w:szCs w:val="20"/>
          <w:highlight w:val="white"/>
        </w:rPr>
      </w:pPr>
      <w:commentRangeStart w:id="7"/>
      <w:r>
        <w:rPr>
          <w:rFonts w:ascii="Courier New" w:hAnsi="Courier New" w:cs="Courier New"/>
          <w:color w:val="0000FF"/>
          <w:sz w:val="20"/>
          <w:szCs w:val="20"/>
          <w:highlight w:val="white"/>
        </w:rPr>
        <w:t>&lt;script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"text/javascript"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"data.json"</w:t>
      </w:r>
      <w:r>
        <w:rPr>
          <w:rFonts w:ascii="Courier New" w:hAnsi="Courier New" w:cs="Courier New"/>
          <w:color w:val="0000FF"/>
          <w:sz w:val="20"/>
          <w:szCs w:val="20"/>
          <w:highlight w:val="white"/>
        </w:rPr>
        <w:t>&gt;&lt;/script&gt;</w:t>
      </w:r>
      <w:commentRangeEnd w:id="7"/>
      <w:r>
        <w:rPr>
          <w:rStyle w:val="CommentReference"/>
        </w:rPr>
        <w:commentReference w:id="7"/>
      </w:r>
    </w:p>
    <w:p w14:paraId="68D703B5" w14:textId="20F11857" w:rsidR="00E81ED4" w:rsidRPr="00FC48DD" w:rsidRDefault="00E81ED4" w:rsidP="00FF1F7B">
      <w:pPr>
        <w:ind w:right="4"/>
      </w:pPr>
      <w:commentRangeStart w:id="8"/>
      <w:r>
        <w:rPr>
          <w:rFonts w:ascii="Courier New" w:hAnsi="Courier New" w:cs="Courier New"/>
          <w:color w:val="0000FF"/>
          <w:sz w:val="20"/>
          <w:szCs w:val="20"/>
          <w:highlight w:val="white"/>
        </w:rPr>
        <w:t>&lt;link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rel</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"stylesheet"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"text/css"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"style.css"</w:t>
      </w:r>
      <w:r>
        <w:rPr>
          <w:rFonts w:ascii="Courier New" w:hAnsi="Courier New" w:cs="Courier New"/>
          <w:color w:val="0000FF"/>
          <w:sz w:val="20"/>
          <w:szCs w:val="20"/>
          <w:highlight w:val="white"/>
        </w:rPr>
        <w:t>&gt;</w:t>
      </w:r>
      <w:commentRangeEnd w:id="8"/>
      <w:r>
        <w:rPr>
          <w:rStyle w:val="CommentReference"/>
        </w:rPr>
        <w:commentReference w:id="8"/>
      </w:r>
    </w:p>
    <w:p w14:paraId="78B56333" w14:textId="77777777" w:rsidR="00C52FEB" w:rsidRPr="00CB5CD2" w:rsidRDefault="00C52FEB" w:rsidP="00FF1F7B">
      <w:pPr>
        <w:ind w:right="-563"/>
      </w:pPr>
    </w:p>
    <w:p w14:paraId="61AB8759" w14:textId="77777777" w:rsidR="007E25D1" w:rsidRDefault="00793AA7" w:rsidP="00FF1F7B">
      <w:pPr>
        <w:pStyle w:val="Heading2"/>
        <w:ind w:right="-563"/>
        <w:rPr>
          <w:b/>
        </w:rPr>
      </w:pPr>
      <w:bookmarkStart w:id="9" w:name="_Toc501616099"/>
      <w:r w:rsidRPr="006C5475">
        <w:rPr>
          <w:b/>
        </w:rPr>
        <w:t>Create the Structure of the Quiz</w:t>
      </w:r>
      <w:bookmarkEnd w:id="9"/>
      <w:r w:rsidRPr="006C5475">
        <w:rPr>
          <w:b/>
        </w:rPr>
        <w:t xml:space="preserve">   </w:t>
      </w:r>
      <w:r w:rsidR="00343A00" w:rsidRPr="006C5475">
        <w:rPr>
          <w:b/>
        </w:rPr>
        <w:t xml:space="preserve"> </w:t>
      </w:r>
    </w:p>
    <w:p w14:paraId="5CFFADD1" w14:textId="77777777" w:rsidR="001A60DA" w:rsidRDefault="001A60DA" w:rsidP="00FF1F7B">
      <w:pPr>
        <w:ind w:right="-563"/>
      </w:pPr>
    </w:p>
    <w:p w14:paraId="1D0B5CEF"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commentRangeStart w:id="10"/>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"banner"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"banner.png"</w:t>
      </w:r>
      <w:r>
        <w:rPr>
          <w:rFonts w:ascii="Courier New" w:hAnsi="Courier New" w:cs="Courier New"/>
          <w:color w:val="0000FF"/>
          <w:sz w:val="20"/>
          <w:szCs w:val="20"/>
          <w:highlight w:val="white"/>
        </w:rPr>
        <w:t>&gt;</w:t>
      </w:r>
      <w:commentRangeEnd w:id="10"/>
      <w:r>
        <w:rPr>
          <w:rStyle w:val="CommentReference"/>
        </w:rPr>
        <w:commentReference w:id="10"/>
      </w:r>
    </w:p>
    <w:p w14:paraId="57F8F804"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054F9E54"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commentRangeStart w:id="11"/>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"frame"</w:t>
      </w:r>
      <w:r>
        <w:rPr>
          <w:rFonts w:ascii="Courier New" w:hAnsi="Courier New" w:cs="Courier New"/>
          <w:color w:val="0000FF"/>
          <w:sz w:val="20"/>
          <w:szCs w:val="20"/>
          <w:highlight w:val="white"/>
        </w:rPr>
        <w:t>&gt;</w:t>
      </w:r>
    </w:p>
    <w:p w14:paraId="5A79AD11"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2"/>
      <w:r>
        <w:rPr>
          <w:rFonts w:ascii="Courier New" w:hAnsi="Courier New" w:cs="Courier New"/>
          <w:color w:val="0000FF"/>
          <w:sz w:val="20"/>
          <w:szCs w:val="20"/>
          <w:highlight w:val="white"/>
        </w:rPr>
        <w:t>&lt;ul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"queue"</w:t>
      </w:r>
      <w:r>
        <w:rPr>
          <w:rFonts w:ascii="Courier New" w:hAnsi="Courier New" w:cs="Courier New"/>
          <w:color w:val="0000FF"/>
          <w:sz w:val="20"/>
          <w:szCs w:val="20"/>
          <w:highlight w:val="white"/>
        </w:rPr>
        <w:t>&gt;&lt;/ul&gt;</w:t>
      </w:r>
      <w:commentRangeEnd w:id="12"/>
      <w:r>
        <w:rPr>
          <w:rStyle w:val="CommentReference"/>
        </w:rPr>
        <w:commentReference w:id="12"/>
      </w:r>
    </w:p>
    <w:p w14:paraId="08F159FE"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&lt;/div&gt;</w:t>
      </w:r>
      <w:commentRangeEnd w:id="11"/>
      <w:r>
        <w:rPr>
          <w:rStyle w:val="CommentReference"/>
        </w:rPr>
        <w:commentReference w:id="11"/>
      </w:r>
    </w:p>
    <w:p w14:paraId="2E161F92" w14:textId="77777777" w:rsidR="00E81ED4" w:rsidRDefault="00E81ED4"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21C5E3A8" w14:textId="77777777" w:rsidR="00E81ED4" w:rsidRDefault="00E81ED4" w:rsidP="00FF1F7B">
      <w:pPr>
        <w:ind w:right="-563"/>
      </w:pPr>
      <w:commentRangeStart w:id="13"/>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"footer"</w:t>
      </w:r>
      <w:r>
        <w:rPr>
          <w:rFonts w:ascii="Courier New" w:hAnsi="Courier New" w:cs="Courier New"/>
          <w:color w:val="0000FF"/>
          <w:sz w:val="20"/>
          <w:szCs w:val="20"/>
          <w:highlight w:val="white"/>
        </w:rPr>
        <w:t>&gt;&lt;/div&gt;</w:t>
      </w:r>
      <w:commentRangeEnd w:id="13"/>
      <w:r>
        <w:rPr>
          <w:rStyle w:val="CommentReference"/>
        </w:rPr>
        <w:commentReference w:id="13"/>
      </w:r>
    </w:p>
    <w:p w14:paraId="65EA7916" w14:textId="3FBB5FAD" w:rsidR="00C52FEB" w:rsidRDefault="00C52FEB" w:rsidP="00FF1F7B">
      <w:pPr>
        <w:ind w:right="-563"/>
      </w:pPr>
    </w:p>
    <w:p w14:paraId="6F3426F8" w14:textId="77777777" w:rsidR="007E25D1" w:rsidRDefault="00793AA7" w:rsidP="00FF1F7B">
      <w:pPr>
        <w:pStyle w:val="Heading2"/>
        <w:ind w:right="-563"/>
        <w:rPr>
          <w:b/>
        </w:rPr>
      </w:pPr>
      <w:bookmarkStart w:id="14" w:name="_Toc501616100"/>
      <w:r w:rsidRPr="006C5475">
        <w:rPr>
          <w:b/>
        </w:rPr>
        <w:t>Report Form</w:t>
      </w:r>
      <w:bookmarkEnd w:id="14"/>
      <w:r w:rsidRPr="006C5475">
        <w:rPr>
          <w:b/>
        </w:rPr>
        <w:t xml:space="preserve"> </w:t>
      </w:r>
    </w:p>
    <w:p w14:paraId="3EC7DA1A" w14:textId="271658A8" w:rsidR="00C52FEB" w:rsidRDefault="00332BF2" w:rsidP="00FF1F7B">
      <w:pPr>
        <w:ind w:right="-563"/>
      </w:pPr>
      <w:r>
        <w:t xml:space="preserve">The report form is not created dynamically (getting data from JSON and creating elements in JS). </w:t>
      </w:r>
    </w:p>
    <w:p w14:paraId="1406E167" w14:textId="1BEE0DBF" w:rsidR="00C52FEB" w:rsidRDefault="00FF0A27" w:rsidP="00FF1F7B">
      <w:pPr>
        <w:ind w:right="-563"/>
      </w:pPr>
      <w:r>
        <w:t>The report form takes</w:t>
      </w:r>
      <w:r w:rsidR="00E867F0">
        <w:t xml:space="preserve"> in</w:t>
      </w:r>
      <w:r>
        <w:t xml:space="preserve"> basic information from the user</w:t>
      </w:r>
      <w:r w:rsidR="00E867F0">
        <w:t>,</w:t>
      </w:r>
      <w:r>
        <w:t xml:space="preserve"> then use t</w:t>
      </w:r>
      <w:r w:rsidR="00E867F0">
        <w:t>hat</w:t>
      </w:r>
      <w:r>
        <w:t xml:space="preserve"> information </w:t>
      </w:r>
      <w:r w:rsidR="00B40422">
        <w:t>for full</w:t>
      </w:r>
      <w:r>
        <w:t xml:space="preserve"> report generation. </w:t>
      </w:r>
      <w:r w:rsidR="00751D7A">
        <w:t xml:space="preserve">The display of this window is triggered by clicking the REPORT button located at footer. The REPORT button appears when a portfolio is selected. </w:t>
      </w:r>
    </w:p>
    <w:p w14:paraId="6701EA9B" w14:textId="77777777" w:rsidR="00B40422" w:rsidRDefault="00B40422" w:rsidP="00FF1F7B">
      <w:pPr>
        <w:pStyle w:val="ListParagraph"/>
        <w:numPr>
          <w:ilvl w:val="0"/>
          <w:numId w:val="4"/>
        </w:numPr>
        <w:ind w:left="0" w:right="-563" w:firstLine="0"/>
      </w:pPr>
      <w:r>
        <w:t xml:space="preserve">The header and introduction paragraph can be updated through HTML file </w:t>
      </w:r>
    </w:p>
    <w:p w14:paraId="4F92335E" w14:textId="77777777" w:rsidR="00B40422" w:rsidRDefault="00B40422" w:rsidP="00FF1F7B">
      <w:pPr>
        <w:pStyle w:val="ListParagraph"/>
        <w:numPr>
          <w:ilvl w:val="0"/>
          <w:numId w:val="4"/>
        </w:numPr>
        <w:ind w:left="0" w:right="-563" w:firstLine="0"/>
      </w:pPr>
      <w:r>
        <w:t xml:space="preserve">Text fields take users inputs </w:t>
      </w:r>
    </w:p>
    <w:p w14:paraId="36C98F0A" w14:textId="1F53FA4D" w:rsidR="00B40422" w:rsidRDefault="00B40422" w:rsidP="00FF1F7B">
      <w:pPr>
        <w:pStyle w:val="ListParagraph"/>
        <w:numPr>
          <w:ilvl w:val="0"/>
          <w:numId w:val="4"/>
        </w:numPr>
        <w:ind w:left="0" w:right="-563" w:firstLine="0"/>
      </w:pPr>
      <w:r>
        <w:t xml:space="preserve">Two options of Class </w:t>
      </w:r>
    </w:p>
    <w:p w14:paraId="6D815011" w14:textId="73B62A92" w:rsidR="00B40422" w:rsidRDefault="00B40422" w:rsidP="00FF1F7B">
      <w:pPr>
        <w:pStyle w:val="ListParagraph"/>
        <w:numPr>
          <w:ilvl w:val="0"/>
          <w:numId w:val="4"/>
        </w:numPr>
        <w:ind w:left="0" w:right="-563" w:firstLine="0"/>
      </w:pPr>
      <w:r>
        <w:t xml:space="preserve">PRINT REPORT button opens the tab of full report </w:t>
      </w:r>
      <w:r w:rsidR="00332BF2">
        <w:t>for preview</w:t>
      </w:r>
    </w:p>
    <w:p w14:paraId="14E9896D" w14:textId="77777777" w:rsidR="00C52FEB" w:rsidRDefault="00C52FEB" w:rsidP="00FF1F7B">
      <w:pPr>
        <w:ind w:right="-563"/>
      </w:pPr>
    </w:p>
    <w:p w14:paraId="5E49C7C7" w14:textId="77777777" w:rsidR="00C52FEB" w:rsidRDefault="00C52FEB" w:rsidP="00FF1F7B">
      <w:pPr>
        <w:ind w:right="-563"/>
      </w:pPr>
    </w:p>
    <w:p w14:paraId="4F820B70" w14:textId="77777777" w:rsidR="00C52FEB" w:rsidRDefault="0031697C" w:rsidP="00FF1F7B">
      <w:pPr>
        <w:ind w:right="-563"/>
        <w:jc w:val="center"/>
      </w:pPr>
      <w:r>
        <w:rPr>
          <w:noProof/>
          <w:lang w:eastAsia="en-CA"/>
        </w:rPr>
        <w:lastRenderedPageBreak/>
        <w:drawing>
          <wp:inline distT="0" distB="0" distL="0" distR="0" wp14:anchorId="01C51D64" wp14:editId="2826CE96">
            <wp:extent cx="3335867" cy="3335867"/>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1469" cy="3351469"/>
                    </a:xfrm>
                    <a:prstGeom prst="rect">
                      <a:avLst/>
                    </a:prstGeom>
                  </pic:spPr>
                </pic:pic>
              </a:graphicData>
            </a:graphic>
          </wp:inline>
        </w:drawing>
      </w:r>
    </w:p>
    <w:p w14:paraId="7D61BC86" w14:textId="77777777" w:rsidR="0063453F" w:rsidRDefault="0063453F" w:rsidP="00FF1F7B">
      <w:pPr>
        <w:ind w:right="-563"/>
      </w:pPr>
    </w:p>
    <w:p w14:paraId="7040BDD8" w14:textId="77777777" w:rsidR="00466676" w:rsidRDefault="00466676" w:rsidP="00FF1F7B">
      <w:pPr>
        <w:ind w:right="-563"/>
      </w:pPr>
    </w:p>
    <w:p w14:paraId="298A6B0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&lt;!-- create pop-up window for report form  --&gt;</w:t>
      </w:r>
    </w:p>
    <w:p w14:paraId="3E379E77"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commentRangeStart w:id="15"/>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"display: none"</w:t>
      </w:r>
      <w:r>
        <w:rPr>
          <w:rFonts w:ascii="Courier New" w:hAnsi="Courier New" w:cs="Courier New"/>
          <w:color w:val="0000FF"/>
          <w:sz w:val="20"/>
          <w:szCs w:val="20"/>
          <w:highlight w:val="white"/>
        </w:rPr>
        <w:t>&gt;</w:t>
      </w:r>
    </w:p>
    <w:p w14:paraId="4DA2CF2B"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6"/>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"report-title"</w:t>
      </w:r>
      <w:r>
        <w:rPr>
          <w:rFonts w:ascii="Courier New" w:hAnsi="Courier New" w:cs="Courier New"/>
          <w:color w:val="0000FF"/>
          <w:sz w:val="20"/>
          <w:szCs w:val="20"/>
          <w:highlight w:val="white"/>
        </w:rPr>
        <w:t>&gt;</w:t>
      </w:r>
    </w:p>
    <w:p w14:paraId="79F2887F"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&lt;h4&gt;</w:t>
      </w:r>
      <w:r>
        <w:rPr>
          <w:rFonts w:ascii="Courier New" w:hAnsi="Courier New" w:cs="Courier New"/>
          <w:b/>
          <w:bCs/>
          <w:color w:val="000000"/>
          <w:sz w:val="20"/>
          <w:szCs w:val="20"/>
          <w:highlight w:val="white"/>
        </w:rPr>
        <w:t xml:space="preserve"> PRINT REPORT</w:t>
      </w:r>
      <w:r>
        <w:rPr>
          <w:rFonts w:ascii="Courier New" w:hAnsi="Courier New" w:cs="Courier New"/>
          <w:color w:val="0000FF"/>
          <w:sz w:val="20"/>
          <w:szCs w:val="20"/>
          <w:highlight w:val="white"/>
        </w:rPr>
        <w:t xml:space="preserve">&lt;/h4&gt; </w:t>
      </w:r>
    </w:p>
    <w:p w14:paraId="686B7535"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 xml:space="preserve"> To customize your report, please complete the fields below:</w:t>
      </w:r>
      <w:r>
        <w:rPr>
          <w:rFonts w:ascii="Courier New" w:hAnsi="Courier New" w:cs="Courier New"/>
          <w:color w:val="0000FF"/>
          <w:sz w:val="20"/>
          <w:szCs w:val="20"/>
          <w:highlight w:val="white"/>
        </w:rPr>
        <w:t xml:space="preserve">&lt;/p&gt; </w:t>
      </w:r>
    </w:p>
    <w:p w14:paraId="7D7C62DE"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6"/>
      <w:r w:rsidR="007D5924">
        <w:rPr>
          <w:rStyle w:val="CommentReference"/>
        </w:rPr>
        <w:commentReference w:id="16"/>
      </w:r>
    </w:p>
    <w:p w14:paraId="521FC2A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17"/>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"report-row"</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p>
    <w:p w14:paraId="277A7574"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18"/>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"report-column"</w:t>
      </w:r>
      <w:r>
        <w:rPr>
          <w:rFonts w:ascii="Courier New" w:hAnsi="Courier New" w:cs="Courier New"/>
          <w:color w:val="0000FF"/>
          <w:sz w:val="20"/>
          <w:szCs w:val="20"/>
          <w:highlight w:val="white"/>
        </w:rPr>
        <w:t xml:space="preserve">&gt; </w:t>
      </w:r>
    </w:p>
    <w:p w14:paraId="1FF8AA4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Name: </w:t>
      </w:r>
      <w:r>
        <w:rPr>
          <w:rFonts w:ascii="Courier New" w:hAnsi="Courier New" w:cs="Courier New"/>
          <w:color w:val="0000FF"/>
          <w:sz w:val="20"/>
          <w:szCs w:val="20"/>
          <w:highlight w:val="white"/>
        </w:rPr>
        <w:t>&lt;br&gt;</w:t>
      </w:r>
    </w:p>
    <w:p w14:paraId="21A81B3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"client-name"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 xml:space="preserve">&lt;br&gt; </w:t>
      </w:r>
    </w:p>
    <w:p w14:paraId="4927D448"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1: </w:t>
      </w:r>
      <w:r>
        <w:rPr>
          <w:rFonts w:ascii="Courier New" w:hAnsi="Courier New" w:cs="Courier New"/>
          <w:color w:val="0000FF"/>
          <w:sz w:val="20"/>
          <w:szCs w:val="20"/>
          <w:highlight w:val="white"/>
        </w:rPr>
        <w:t>&lt;br&gt;</w:t>
      </w:r>
    </w:p>
    <w:p w14:paraId="1807B1D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&lt;br&gt;</w:t>
      </w:r>
    </w:p>
    <w:p w14:paraId="7A3D425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2: </w:t>
      </w:r>
      <w:r>
        <w:rPr>
          <w:rFonts w:ascii="Courier New" w:hAnsi="Courier New" w:cs="Courier New"/>
          <w:color w:val="0000FF"/>
          <w:sz w:val="20"/>
          <w:szCs w:val="20"/>
          <w:highlight w:val="white"/>
        </w:rPr>
        <w:t>&lt;br&gt;</w:t>
      </w:r>
    </w:p>
    <w:p w14:paraId="1B27E6C5"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&lt;br&gt;</w:t>
      </w:r>
    </w:p>
    <w:p w14:paraId="64CCC624"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Client Address 3: </w:t>
      </w:r>
      <w:r>
        <w:rPr>
          <w:rFonts w:ascii="Courier New" w:hAnsi="Courier New" w:cs="Courier New"/>
          <w:color w:val="0000FF"/>
          <w:sz w:val="20"/>
          <w:szCs w:val="20"/>
          <w:highlight w:val="white"/>
        </w:rPr>
        <w:t>&lt;br&gt;</w:t>
      </w:r>
    </w:p>
    <w:p w14:paraId="1EDA4439"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&lt;br&gt;</w:t>
      </w:r>
    </w:p>
    <w:p w14:paraId="3677FCD3" w14:textId="77777777" w:rsidR="0063453F" w:rsidRDefault="0063453F" w:rsidP="00FF1F7B">
      <w:pPr>
        <w:autoSpaceDE w:val="0"/>
        <w:autoSpaceDN w:val="0"/>
        <w:adjustRightInd w:val="0"/>
        <w:spacing w:after="0" w:line="240" w:lineRule="auto"/>
        <w:ind w:right="-563"/>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8"/>
      <w:r w:rsidR="007D5924">
        <w:rPr>
          <w:rStyle w:val="CommentReference"/>
        </w:rPr>
        <w:commentReference w:id="18"/>
      </w:r>
    </w:p>
    <w:p w14:paraId="342AF462"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6EEE233F"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19"/>
      <w:r>
        <w:rPr>
          <w:rFonts w:ascii="Courier New" w:hAnsi="Courier New" w:cs="Courier New"/>
          <w:color w:val="0000FF"/>
          <w:sz w:val="20"/>
          <w:szCs w:val="20"/>
          <w:highlight w:val="white"/>
        </w:rPr>
        <w:t>&lt;div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"report-column"</w:t>
      </w:r>
      <w:r>
        <w:rPr>
          <w:rFonts w:ascii="Courier New" w:hAnsi="Courier New" w:cs="Courier New"/>
          <w:color w:val="0000FF"/>
          <w:sz w:val="20"/>
          <w:szCs w:val="20"/>
          <w:highlight w:val="white"/>
        </w:rPr>
        <w:t>&gt;</w:t>
      </w:r>
    </w:p>
    <w:p w14:paraId="40CB2B5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Advisor Name: </w:t>
      </w:r>
      <w:r>
        <w:rPr>
          <w:rFonts w:ascii="Courier New" w:hAnsi="Courier New" w:cs="Courier New"/>
          <w:color w:val="0000FF"/>
          <w:sz w:val="20"/>
          <w:szCs w:val="20"/>
          <w:highlight w:val="white"/>
        </w:rPr>
        <w:t>&lt;br&gt;</w:t>
      </w:r>
    </w:p>
    <w:p w14:paraId="4D49669E"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"advisor-name"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&lt;br&gt;</w:t>
      </w:r>
    </w:p>
    <w:p w14:paraId="13F28AFA"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Firm Name: </w:t>
      </w:r>
      <w:r>
        <w:rPr>
          <w:rFonts w:ascii="Courier New" w:hAnsi="Courier New" w:cs="Courier New"/>
          <w:color w:val="0000FF"/>
          <w:sz w:val="20"/>
          <w:szCs w:val="20"/>
          <w:highlight w:val="white"/>
        </w:rPr>
        <w:t>&lt;br&gt;</w:t>
      </w:r>
    </w:p>
    <w:p w14:paraId="5ACA488C"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"firm-name"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&lt;br&gt;</w:t>
      </w:r>
    </w:p>
    <w:p w14:paraId="1D4E17C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Advisor Phone Number: </w:t>
      </w:r>
      <w:r>
        <w:rPr>
          <w:rFonts w:ascii="Courier New" w:hAnsi="Courier New" w:cs="Courier New"/>
          <w:color w:val="0000FF"/>
          <w:sz w:val="20"/>
          <w:szCs w:val="20"/>
          <w:highlight w:val="white"/>
        </w:rPr>
        <w:t>&lt;br&gt;</w:t>
      </w:r>
    </w:p>
    <w:p w14:paraId="57F1E203"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"phone"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"text"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&lt;br&gt;</w:t>
      </w:r>
    </w:p>
    <w:p w14:paraId="75786EF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Date: </w:t>
      </w:r>
      <w:r>
        <w:rPr>
          <w:rFonts w:ascii="Courier New" w:hAnsi="Courier New" w:cs="Courier New"/>
          <w:color w:val="0000FF"/>
          <w:sz w:val="20"/>
          <w:szCs w:val="20"/>
          <w:highlight w:val="white"/>
        </w:rPr>
        <w:t>&lt;br&gt;</w:t>
      </w:r>
    </w:p>
    <w:p w14:paraId="28451C4C"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"date"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&lt;br&gt;</w:t>
      </w:r>
    </w:p>
    <w:p w14:paraId="7E5B561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9"/>
      <w:r w:rsidR="007D5924">
        <w:rPr>
          <w:rStyle w:val="CommentReference"/>
        </w:rPr>
        <w:commentReference w:id="19"/>
      </w:r>
    </w:p>
    <w:p w14:paraId="110393D2"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&lt;/div&gt;</w:t>
      </w:r>
      <w:commentRangeEnd w:id="17"/>
      <w:r w:rsidR="00CE3A1E">
        <w:rPr>
          <w:rStyle w:val="CommentReference"/>
        </w:rPr>
        <w:commentReference w:id="17"/>
      </w:r>
    </w:p>
    <w:p w14:paraId="514A8760"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commentRangeStart w:id="20"/>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"classNames"</w:t>
      </w:r>
      <w:r>
        <w:rPr>
          <w:rFonts w:ascii="Courier New" w:hAnsi="Courier New" w:cs="Courier New"/>
          <w:color w:val="0000FF"/>
          <w:sz w:val="20"/>
          <w:szCs w:val="20"/>
          <w:highlight w:val="white"/>
        </w:rPr>
        <w:t xml:space="preserve">&gt; </w:t>
      </w:r>
    </w:p>
    <w:p w14:paraId="33384E89"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commentRangeStart w:id="21"/>
      <w:commentRangeStart w:id="22"/>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"className"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"Non-Corporate"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"Non-Corporate"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"checked"</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Non-Corporate Class</w:t>
      </w:r>
      <w:r>
        <w:rPr>
          <w:rFonts w:ascii="Courier New" w:hAnsi="Courier New" w:cs="Courier New"/>
          <w:color w:val="0000FF"/>
          <w:sz w:val="20"/>
          <w:szCs w:val="20"/>
          <w:highlight w:val="white"/>
        </w:rPr>
        <w:t>&lt;br&gt;</w:t>
      </w:r>
      <w:commentRangeEnd w:id="21"/>
      <w:r w:rsidR="00E81ED4">
        <w:rPr>
          <w:rStyle w:val="CommentReference"/>
        </w:rPr>
        <w:commentReference w:id="21"/>
      </w:r>
    </w:p>
    <w:p w14:paraId="12299D63"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"className"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"Corporate"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"Corporate"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Corporate Class </w:t>
      </w:r>
      <w:r>
        <w:rPr>
          <w:rFonts w:ascii="Courier New" w:hAnsi="Courier New" w:cs="Courier New"/>
          <w:color w:val="0000FF"/>
          <w:sz w:val="20"/>
          <w:szCs w:val="20"/>
          <w:highlight w:val="white"/>
        </w:rPr>
        <w:t>&lt;br&gt;</w:t>
      </w:r>
      <w:commentRangeEnd w:id="22"/>
      <w:r w:rsidR="007D5924">
        <w:rPr>
          <w:rStyle w:val="CommentReference"/>
        </w:rPr>
        <w:commentReference w:id="22"/>
      </w:r>
    </w:p>
    <w:p w14:paraId="61879A9B"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commentRangeEnd w:id="20"/>
      <w:r w:rsidR="007D5924">
        <w:rPr>
          <w:rStyle w:val="CommentReference"/>
        </w:rPr>
        <w:commentReference w:id="20"/>
      </w:r>
    </w:p>
    <w:p w14:paraId="2A431CA1"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23"/>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"print"</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REPORT</w:t>
      </w:r>
      <w:r>
        <w:rPr>
          <w:rFonts w:ascii="Courier New" w:hAnsi="Courier New" w:cs="Courier New"/>
          <w:color w:val="0000FF"/>
          <w:sz w:val="20"/>
          <w:szCs w:val="20"/>
          <w:highlight w:val="white"/>
        </w:rPr>
        <w:t>&lt;/button&gt;</w:t>
      </w:r>
      <w:commentRangeEnd w:id="23"/>
      <w:r w:rsidR="007D5924">
        <w:rPr>
          <w:rStyle w:val="CommentReference"/>
        </w:rPr>
        <w:commentReference w:id="23"/>
      </w:r>
    </w:p>
    <w:p w14:paraId="6BAE0AAD"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commentRangeStart w:id="24"/>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class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"close"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CLOSE</w:t>
      </w:r>
      <w:r>
        <w:rPr>
          <w:rFonts w:ascii="Courier New" w:hAnsi="Courier New" w:cs="Courier New"/>
          <w:color w:val="0000FF"/>
          <w:sz w:val="20"/>
          <w:szCs w:val="20"/>
          <w:highlight w:val="white"/>
        </w:rPr>
        <w:t>&lt;/button&gt;</w:t>
      </w:r>
      <w:commentRangeEnd w:id="24"/>
      <w:r w:rsidR="007D5924">
        <w:rPr>
          <w:rStyle w:val="CommentReference"/>
        </w:rPr>
        <w:commentReference w:id="24"/>
      </w:r>
    </w:p>
    <w:p w14:paraId="0EDC85E9" w14:textId="77777777" w:rsidR="0063453F" w:rsidRDefault="0063453F" w:rsidP="00FF1F7B">
      <w:pPr>
        <w:ind w:right="-563"/>
      </w:pPr>
      <w:r>
        <w:rPr>
          <w:rFonts w:ascii="Courier New" w:hAnsi="Courier New" w:cs="Courier New"/>
          <w:color w:val="0000FF"/>
          <w:sz w:val="20"/>
          <w:szCs w:val="20"/>
          <w:highlight w:val="white"/>
        </w:rPr>
        <w:t>&lt;/div&gt;</w:t>
      </w:r>
      <w:commentRangeEnd w:id="15"/>
      <w:r w:rsidR="00CE3A1E">
        <w:rPr>
          <w:rStyle w:val="CommentReference"/>
        </w:rPr>
        <w:commentReference w:id="15"/>
      </w:r>
    </w:p>
    <w:p w14:paraId="3D0A073F" w14:textId="77777777" w:rsidR="0063453F" w:rsidRDefault="0063453F" w:rsidP="00FF1F7B">
      <w:pPr>
        <w:ind w:right="-563"/>
      </w:pPr>
    </w:p>
    <w:p w14:paraId="44C4E04A" w14:textId="77777777" w:rsidR="0063453F" w:rsidRDefault="0063453F" w:rsidP="00FF1F7B">
      <w:pPr>
        <w:autoSpaceDE w:val="0"/>
        <w:autoSpaceDN w:val="0"/>
        <w:adjustRightInd w:val="0"/>
        <w:spacing w:after="0" w:line="240" w:lineRule="auto"/>
        <w:ind w:right="-563"/>
        <w:rPr>
          <w:rFonts w:ascii="Courier New" w:hAnsi="Courier New" w:cs="Courier New"/>
          <w:b/>
          <w:bCs/>
          <w:color w:val="000000"/>
          <w:sz w:val="20"/>
          <w:szCs w:val="20"/>
          <w:highlight w:val="white"/>
        </w:rPr>
      </w:pPr>
    </w:p>
    <w:p w14:paraId="4FDD6002" w14:textId="77777777" w:rsidR="0063453F" w:rsidRDefault="0063453F" w:rsidP="00FF1F7B">
      <w:pPr>
        <w:ind w:right="-563"/>
        <w:jc w:val="center"/>
      </w:pPr>
    </w:p>
    <w:p w14:paraId="7AB9007E" w14:textId="77777777" w:rsidR="00C52FEB" w:rsidRDefault="00C52FEB" w:rsidP="00FF1F7B">
      <w:pPr>
        <w:ind w:right="-563"/>
      </w:pPr>
    </w:p>
    <w:p w14:paraId="2654E4D3" w14:textId="77777777" w:rsidR="005A27FB" w:rsidRPr="005A27FB" w:rsidRDefault="005A27FB" w:rsidP="00FF1F7B">
      <w:pPr>
        <w:ind w:right="-563"/>
      </w:pPr>
    </w:p>
    <w:p w14:paraId="21DB40A8" w14:textId="15A8489F" w:rsidR="000C7BAF" w:rsidRDefault="000C7BAF" w:rsidP="00FF1F7B">
      <w:pPr>
        <w:ind w:right="-563"/>
      </w:pPr>
    </w:p>
    <w:p w14:paraId="734C23E0" w14:textId="77777777" w:rsidR="000C7BAF" w:rsidRDefault="000C7BAF" w:rsidP="00FF1F7B">
      <w:pPr>
        <w:ind w:right="-563"/>
      </w:pPr>
    </w:p>
    <w:p w14:paraId="0D3FD345" w14:textId="77777777" w:rsidR="00466676" w:rsidRDefault="00466676" w:rsidP="00FF1F7B">
      <w:pPr>
        <w:ind w:right="-563"/>
      </w:pPr>
    </w:p>
    <w:p w14:paraId="6498BDD4" w14:textId="77777777" w:rsidR="00466676" w:rsidRDefault="00466676" w:rsidP="00FF1F7B">
      <w:pPr>
        <w:ind w:right="-563"/>
      </w:pPr>
    </w:p>
    <w:p w14:paraId="52B75DF5" w14:textId="77777777" w:rsidR="00466676" w:rsidRDefault="00466676" w:rsidP="00FF1F7B">
      <w:pPr>
        <w:ind w:right="-563"/>
      </w:pPr>
    </w:p>
    <w:p w14:paraId="5F9C6814" w14:textId="77777777" w:rsidR="00466676" w:rsidRDefault="00466676" w:rsidP="00FF1F7B">
      <w:pPr>
        <w:ind w:right="-563"/>
      </w:pPr>
    </w:p>
    <w:p w14:paraId="0E51AC92" w14:textId="77777777" w:rsidR="00466676" w:rsidRDefault="00466676" w:rsidP="00FF1F7B">
      <w:pPr>
        <w:ind w:right="-563"/>
      </w:pPr>
    </w:p>
    <w:p w14:paraId="6E5626B1" w14:textId="77777777" w:rsidR="00466676" w:rsidRDefault="00466676" w:rsidP="00FF1F7B">
      <w:pPr>
        <w:ind w:right="-563"/>
      </w:pPr>
    </w:p>
    <w:p w14:paraId="7A174357" w14:textId="77777777" w:rsidR="00466676" w:rsidRDefault="00466676" w:rsidP="00FF1F7B">
      <w:pPr>
        <w:ind w:right="-563"/>
      </w:pPr>
    </w:p>
    <w:p w14:paraId="697F684C" w14:textId="77777777" w:rsidR="00466676" w:rsidRDefault="00466676" w:rsidP="00FF1F7B">
      <w:pPr>
        <w:ind w:right="-563"/>
      </w:pPr>
    </w:p>
    <w:p w14:paraId="57D12A03" w14:textId="77777777" w:rsidR="00466676" w:rsidRDefault="00466676" w:rsidP="00FF1F7B">
      <w:pPr>
        <w:ind w:right="-563"/>
      </w:pPr>
    </w:p>
    <w:p w14:paraId="0E459F57" w14:textId="77777777" w:rsidR="00466676" w:rsidRDefault="00466676" w:rsidP="00FF1F7B">
      <w:pPr>
        <w:ind w:right="-563"/>
      </w:pPr>
    </w:p>
    <w:p w14:paraId="1FFE95D0" w14:textId="77777777" w:rsidR="00466676" w:rsidRDefault="00466676" w:rsidP="00FF1F7B">
      <w:pPr>
        <w:ind w:right="-563"/>
      </w:pPr>
    </w:p>
    <w:p w14:paraId="04C611CD" w14:textId="77777777" w:rsidR="00466676" w:rsidRDefault="00466676" w:rsidP="00FF1F7B">
      <w:pPr>
        <w:ind w:right="-563"/>
      </w:pPr>
    </w:p>
    <w:p w14:paraId="3DA592A8" w14:textId="77777777" w:rsidR="00466676" w:rsidRDefault="00466676" w:rsidP="00FF1F7B">
      <w:pPr>
        <w:ind w:right="-563"/>
      </w:pPr>
    </w:p>
    <w:p w14:paraId="13F7FED1" w14:textId="77777777" w:rsidR="00466676" w:rsidRDefault="00466676" w:rsidP="00FF1F7B">
      <w:pPr>
        <w:ind w:right="-563"/>
      </w:pPr>
    </w:p>
    <w:p w14:paraId="2BF74BDA" w14:textId="77777777" w:rsidR="00466676" w:rsidRDefault="00466676" w:rsidP="00FF1F7B">
      <w:pPr>
        <w:ind w:right="-563"/>
      </w:pPr>
    </w:p>
    <w:p w14:paraId="4925BF50" w14:textId="77777777" w:rsidR="00466676" w:rsidRDefault="00466676" w:rsidP="00FF1F7B">
      <w:pPr>
        <w:ind w:right="-563"/>
      </w:pPr>
    </w:p>
    <w:p w14:paraId="4B094714" w14:textId="77777777" w:rsidR="000C7BAF" w:rsidRPr="000C7BAF" w:rsidRDefault="000C7BAF" w:rsidP="00FF1F7B">
      <w:pPr>
        <w:ind w:right="-563"/>
      </w:pPr>
    </w:p>
    <w:p w14:paraId="3DF8AA19" w14:textId="77777777" w:rsidR="00142AC3" w:rsidRDefault="00142AC3" w:rsidP="00FF1F7B">
      <w:pPr>
        <w:pStyle w:val="Heading1"/>
        <w:ind w:right="-563"/>
      </w:pPr>
      <w:bookmarkStart w:id="25" w:name="_Toc501616101"/>
      <w:r w:rsidRPr="006C5475">
        <w:rPr>
          <w:b/>
        </w:rPr>
        <w:lastRenderedPageBreak/>
        <w:t>JavaScript</w:t>
      </w:r>
      <w:bookmarkEnd w:id="25"/>
      <w:r>
        <w:t xml:space="preserve"> </w:t>
      </w:r>
    </w:p>
    <w:p w14:paraId="07A26723" w14:textId="77777777" w:rsidR="00257029" w:rsidRDefault="00E6093F" w:rsidP="00FF1F7B">
      <w:pPr>
        <w:ind w:right="-563"/>
      </w:pPr>
      <w:r>
        <w:t>The JavaScript conta</w:t>
      </w:r>
      <w:r w:rsidR="00FC48DD">
        <w:t xml:space="preserve">ins all the functions used to create </w:t>
      </w:r>
      <w:r w:rsidR="00AF0B2F">
        <w:t xml:space="preserve">this quiz dynamically. </w:t>
      </w:r>
    </w:p>
    <w:p w14:paraId="7C5B6C53" w14:textId="77777777" w:rsidR="00AF0B2F" w:rsidRDefault="00AF0B2F" w:rsidP="00FF1F7B">
      <w:pPr>
        <w:ind w:right="-563"/>
      </w:pPr>
      <w:r>
        <w:t xml:space="preserve">All the data comes from an external JSON file that can be changed at any time. </w:t>
      </w:r>
      <w:r w:rsidR="009D0B73">
        <w:t xml:space="preserve">Elements’ styling comes from an external CSS file. </w:t>
      </w:r>
    </w:p>
    <w:p w14:paraId="5A579859" w14:textId="77777777" w:rsidR="00AF0B2F" w:rsidRDefault="00AF0B2F" w:rsidP="00FF1F7B">
      <w:pPr>
        <w:ind w:right="-563"/>
      </w:pPr>
      <w:r>
        <w:t xml:space="preserve">Some of the main features: </w:t>
      </w:r>
    </w:p>
    <w:p w14:paraId="6D7C7342" w14:textId="77777777" w:rsidR="00257029" w:rsidRDefault="00AF0B2F" w:rsidP="00FF1F7B">
      <w:pPr>
        <w:pStyle w:val="ListParagraph"/>
        <w:numPr>
          <w:ilvl w:val="0"/>
          <w:numId w:val="2"/>
        </w:numPr>
        <w:ind w:left="0" w:right="-563" w:firstLine="0"/>
      </w:pPr>
      <w:r>
        <w:t>sliding quiz display with dynamic number of slides</w:t>
      </w:r>
    </w:p>
    <w:p w14:paraId="5A5E9E84" w14:textId="77777777" w:rsidR="00AF0B2F" w:rsidRDefault="00AF0B2F" w:rsidP="00FF1F7B">
      <w:pPr>
        <w:pStyle w:val="ListParagraph"/>
        <w:numPr>
          <w:ilvl w:val="0"/>
          <w:numId w:val="2"/>
        </w:numPr>
        <w:ind w:left="0" w:right="-563" w:firstLine="0"/>
      </w:pPr>
      <w:r>
        <w:t xml:space="preserve">dynamic questions pulled from JSON file </w:t>
      </w:r>
    </w:p>
    <w:p w14:paraId="7AF40B63" w14:textId="77777777" w:rsidR="00AF0B2F" w:rsidRDefault="00AF0B2F" w:rsidP="00FF1F7B">
      <w:pPr>
        <w:pStyle w:val="ListParagraph"/>
        <w:numPr>
          <w:ilvl w:val="0"/>
          <w:numId w:val="2"/>
        </w:numPr>
        <w:ind w:left="0" w:right="-563" w:firstLine="0"/>
      </w:pPr>
      <w:r>
        <w:t xml:space="preserve">retrieving the user’s answers </w:t>
      </w:r>
    </w:p>
    <w:p w14:paraId="7F65C235" w14:textId="77777777" w:rsidR="00AF0B2F" w:rsidRDefault="00AF0B2F" w:rsidP="00FF1F7B">
      <w:pPr>
        <w:pStyle w:val="ListParagraph"/>
        <w:numPr>
          <w:ilvl w:val="0"/>
          <w:numId w:val="2"/>
        </w:numPr>
        <w:ind w:left="0" w:right="-563" w:firstLine="0"/>
      </w:pPr>
      <w:r>
        <w:t xml:space="preserve">backend calculations to determine a portfolio match  </w:t>
      </w:r>
    </w:p>
    <w:p w14:paraId="7DD86529" w14:textId="77777777" w:rsidR="00AF0B2F" w:rsidRDefault="00AF0B2F" w:rsidP="00FF1F7B">
      <w:pPr>
        <w:pStyle w:val="ListParagraph"/>
        <w:numPr>
          <w:ilvl w:val="0"/>
          <w:numId w:val="2"/>
        </w:numPr>
        <w:ind w:left="0" w:right="-563" w:firstLine="0"/>
      </w:pPr>
      <w:r>
        <w:t xml:space="preserve">dynamic pie chart and fund information </w:t>
      </w:r>
    </w:p>
    <w:p w14:paraId="71ADC41D" w14:textId="77777777" w:rsidR="00AF0B2F" w:rsidRDefault="00AF0B2F" w:rsidP="00FF1F7B">
      <w:pPr>
        <w:pStyle w:val="ListParagraph"/>
        <w:numPr>
          <w:ilvl w:val="0"/>
          <w:numId w:val="2"/>
        </w:numPr>
        <w:ind w:left="0" w:right="-563" w:firstLine="0"/>
      </w:pPr>
      <w:r>
        <w:t xml:space="preserve">options to jump directly to portfolios </w:t>
      </w:r>
    </w:p>
    <w:p w14:paraId="32496DDE" w14:textId="77777777" w:rsidR="00AF0B2F" w:rsidRDefault="00AF0B2F" w:rsidP="00FF1F7B">
      <w:pPr>
        <w:pStyle w:val="ListParagraph"/>
        <w:numPr>
          <w:ilvl w:val="0"/>
          <w:numId w:val="2"/>
        </w:numPr>
        <w:ind w:left="0" w:right="-563" w:firstLine="0"/>
      </w:pPr>
      <w:r>
        <w:t xml:space="preserve">pagination </w:t>
      </w:r>
    </w:p>
    <w:p w14:paraId="75FC31B8" w14:textId="2AD47512" w:rsidR="00FF1F7B" w:rsidRDefault="00AF0B2F" w:rsidP="00FF1F7B">
      <w:pPr>
        <w:pStyle w:val="ListParagraph"/>
        <w:numPr>
          <w:ilvl w:val="0"/>
          <w:numId w:val="2"/>
        </w:numPr>
        <w:ind w:left="0" w:right="-563" w:firstLine="0"/>
      </w:pPr>
      <w:r>
        <w:t xml:space="preserve">report generation </w:t>
      </w:r>
    </w:p>
    <w:p w14:paraId="670C660A" w14:textId="5E622C1A" w:rsidR="00FF1F7B" w:rsidRDefault="00FF1F7B" w:rsidP="00FF1F7B">
      <w:pPr>
        <w:ind w:right="-563"/>
      </w:pPr>
      <w:r>
        <w:t xml:space="preserve">All js code has to be in the function “.getJSON” since the js file must access the data in Json then process other functions. </w:t>
      </w:r>
    </w:p>
    <w:p w14:paraId="1E9EAF88" w14:textId="77777777" w:rsidR="00FF1F7B" w:rsidRDefault="00FF1F7B" w:rsidP="00FF1F7B">
      <w:pPr>
        <w:ind w:right="-563"/>
      </w:pPr>
      <w:r>
        <w:t xml:space="preserve">There may have problems for browser opening Json file. The best option is to open the html file is using Chrome. </w:t>
      </w:r>
    </w:p>
    <w:p w14:paraId="7742C34C" w14:textId="2B53589E" w:rsidR="00FF1F7B" w:rsidRDefault="00FF1F7B" w:rsidP="00FF1F7B">
      <w:pPr>
        <w:pStyle w:val="ListParagraph"/>
        <w:numPr>
          <w:ilvl w:val="0"/>
          <w:numId w:val="6"/>
        </w:numPr>
        <w:ind w:right="-563"/>
      </w:pPr>
      <w:r>
        <w:t xml:space="preserve">Close all Chrome tabs </w:t>
      </w:r>
    </w:p>
    <w:p w14:paraId="7769A7B2" w14:textId="7FBB805D" w:rsidR="00FF1F7B" w:rsidRDefault="00FF1F7B" w:rsidP="00FF1F7B">
      <w:pPr>
        <w:pStyle w:val="ListParagraph"/>
        <w:numPr>
          <w:ilvl w:val="0"/>
          <w:numId w:val="6"/>
        </w:numPr>
        <w:ind w:right="-563"/>
      </w:pPr>
      <w:r>
        <w:t xml:space="preserve">Open </w:t>
      </w:r>
      <w:r w:rsidR="000E1F8E">
        <w:t>cmd</w:t>
      </w:r>
    </w:p>
    <w:p w14:paraId="5A6266CC" w14:textId="1684620A" w:rsidR="000E1F8E" w:rsidRDefault="000E1F8E" w:rsidP="00FF1F7B">
      <w:pPr>
        <w:pStyle w:val="ListParagraph"/>
        <w:numPr>
          <w:ilvl w:val="0"/>
          <w:numId w:val="6"/>
        </w:numPr>
        <w:ind w:right="-563"/>
      </w:pPr>
      <w:r>
        <w:t xml:space="preserve">Find the direction of “chrome.exe” using Explorer </w:t>
      </w:r>
    </w:p>
    <w:p w14:paraId="6FB1C6BD" w14:textId="2AFA8B55" w:rsidR="000E1F8E" w:rsidRDefault="000E1F8E" w:rsidP="00FF1F7B">
      <w:pPr>
        <w:pStyle w:val="ListParagraph"/>
        <w:numPr>
          <w:ilvl w:val="0"/>
          <w:numId w:val="6"/>
        </w:numPr>
        <w:ind w:right="-563"/>
      </w:pPr>
      <w:r>
        <w:t xml:space="preserve">Insert the direction of chrome in cmd </w:t>
      </w:r>
    </w:p>
    <w:p w14:paraId="0C03B5A1" w14:textId="4AF06B0B" w:rsidR="000E1F8E" w:rsidRDefault="000E1F8E" w:rsidP="00FF1F7B">
      <w:pPr>
        <w:pStyle w:val="ListParagraph"/>
        <w:numPr>
          <w:ilvl w:val="0"/>
          <w:numId w:val="6"/>
        </w:numPr>
        <w:ind w:right="-563"/>
      </w:pPr>
      <w:r>
        <w:t xml:space="preserve">Using the opening window of Chrome </w:t>
      </w:r>
    </w:p>
    <w:p w14:paraId="6F7AD702" w14:textId="7C4BD269" w:rsidR="00FF1F7B" w:rsidRDefault="000E1F8E" w:rsidP="000E1F8E">
      <w:pPr>
        <w:ind w:right="-563"/>
        <w:jc w:val="center"/>
      </w:pPr>
      <w:r>
        <w:rPr>
          <w:noProof/>
          <w:lang w:eastAsia="en-CA"/>
        </w:rPr>
        <w:drawing>
          <wp:inline distT="0" distB="0" distL="0" distR="0" wp14:anchorId="14472D71" wp14:editId="453E8F13">
            <wp:extent cx="3850691" cy="2480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3431" cy="2482499"/>
                    </a:xfrm>
                    <a:prstGeom prst="rect">
                      <a:avLst/>
                    </a:prstGeom>
                  </pic:spPr>
                </pic:pic>
              </a:graphicData>
            </a:graphic>
          </wp:inline>
        </w:drawing>
      </w:r>
    </w:p>
    <w:p w14:paraId="339BEE82" w14:textId="77777777" w:rsidR="000E1F8E" w:rsidRDefault="000E1F8E" w:rsidP="000E1F8E">
      <w:pPr>
        <w:ind w:right="-563"/>
        <w:jc w:val="center"/>
      </w:pPr>
    </w:p>
    <w:p w14:paraId="211E1187" w14:textId="77777777" w:rsidR="00473FBD" w:rsidRDefault="00473FBD" w:rsidP="000E1F8E">
      <w:pPr>
        <w:ind w:right="-563"/>
        <w:jc w:val="center"/>
      </w:pPr>
    </w:p>
    <w:p w14:paraId="17311685" w14:textId="62CD8649" w:rsidR="00473FBD" w:rsidRDefault="00473FBD" w:rsidP="00473FBD">
      <w:pPr>
        <w:pStyle w:val="Heading2"/>
        <w:rPr>
          <w:b/>
          <w:shd w:val="clear" w:color="auto" w:fill="FFFFFF"/>
        </w:rPr>
      </w:pPr>
      <w:bookmarkStart w:id="26" w:name="_Toc501616102"/>
      <w:r>
        <w:rPr>
          <w:b/>
          <w:shd w:val="clear" w:color="auto" w:fill="FFFFFF"/>
        </w:rPr>
        <w:lastRenderedPageBreak/>
        <w:t>Load JSON-encoded Data from The S</w:t>
      </w:r>
      <w:r w:rsidRPr="00473FBD">
        <w:rPr>
          <w:b/>
          <w:shd w:val="clear" w:color="auto" w:fill="FFFFFF"/>
        </w:rPr>
        <w:t>erver</w:t>
      </w:r>
      <w:bookmarkEnd w:id="26"/>
    </w:p>
    <w:p w14:paraId="2DE73B90" w14:textId="77777777" w:rsidR="00473FBD" w:rsidRPr="00473FBD" w:rsidRDefault="00473FBD" w:rsidP="00473FBD"/>
    <w:p w14:paraId="791716E3" w14:textId="5139B525" w:rsidR="00AF0B2F" w:rsidRDefault="00FF1F7B" w:rsidP="00FF1F7B">
      <w:pPr>
        <w:ind w:right="-563"/>
        <w:rPr>
          <w:rFonts w:ascii="Courier New" w:hAnsi="Courier New" w:cs="Courier New"/>
          <w:b/>
          <w:bCs/>
          <w:color w:val="000080"/>
          <w:sz w:val="20"/>
          <w:szCs w:val="20"/>
        </w:rPr>
      </w:pPr>
      <w:commentRangeStart w:id="27"/>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getJSON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"https://api.myjson.com/bins/gfwb7"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commentRangeEnd w:id="27"/>
      <w:r>
        <w:rPr>
          <w:rStyle w:val="CommentReference"/>
        </w:rPr>
        <w:commentReference w:id="27"/>
      </w:r>
    </w:p>
    <w:p w14:paraId="556A3C5A" w14:textId="77AC734E" w:rsidR="00473FBD" w:rsidRDefault="00BA5C68" w:rsidP="00FF1F7B">
      <w:pPr>
        <w:ind w:right="-563"/>
      </w:pPr>
      <w:r>
        <w:t>Here is the link to the documentation about function “.getjson()” :</w:t>
      </w:r>
      <w:r w:rsidRPr="00BA5C68">
        <w:t xml:space="preserve"> </w:t>
      </w:r>
      <w:hyperlink r:id="rId17" w:history="1">
        <w:r w:rsidRPr="00AC733F">
          <w:rPr>
            <w:rStyle w:val="Hyperlink"/>
          </w:rPr>
          <w:t>http://api.jquery.com/jquery.getjson/</w:t>
        </w:r>
      </w:hyperlink>
    </w:p>
    <w:p w14:paraId="5189885A" w14:textId="77777777" w:rsidR="00BA5C68" w:rsidRDefault="00BA5C68" w:rsidP="00FF1F7B">
      <w:pPr>
        <w:ind w:right="-563"/>
      </w:pPr>
    </w:p>
    <w:p w14:paraId="01A59CDA" w14:textId="77777777" w:rsidR="00473FBD" w:rsidRPr="00793AA7" w:rsidRDefault="00473FBD" w:rsidP="00FF1F7B">
      <w:pPr>
        <w:ind w:right="-563"/>
      </w:pPr>
    </w:p>
    <w:p w14:paraId="05D5F94F" w14:textId="77777777" w:rsidR="00CE16C8" w:rsidRDefault="00793AA7" w:rsidP="00FF1F7B">
      <w:pPr>
        <w:pStyle w:val="Heading2"/>
        <w:ind w:right="-563"/>
      </w:pPr>
      <w:bookmarkStart w:id="28" w:name="_Toc501616103"/>
      <w:r w:rsidRPr="006C5475">
        <w:rPr>
          <w:b/>
        </w:rPr>
        <w:t>Global</w:t>
      </w:r>
      <w:r>
        <w:t xml:space="preserve"> </w:t>
      </w:r>
      <w:r w:rsidRPr="006C5475">
        <w:rPr>
          <w:b/>
        </w:rPr>
        <w:t>Variables</w:t>
      </w:r>
      <w:bookmarkEnd w:id="28"/>
      <w:r>
        <w:t xml:space="preserve"> </w:t>
      </w:r>
    </w:p>
    <w:p w14:paraId="6A7D87F8" w14:textId="77777777" w:rsidR="00C52FEB" w:rsidRDefault="00C52FEB" w:rsidP="00FF1F7B">
      <w:pPr>
        <w:ind w:right="-563"/>
      </w:pPr>
    </w:p>
    <w:p w14:paraId="11157D14"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29"/>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numOfSlides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the amount of slides in the quiz </w:t>
      </w:r>
    </w:p>
    <w:p w14:paraId="006C1DB2"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(containing coverSlide, questionSlide and resultsSlide)</w:t>
      </w:r>
      <w:commentRangeEnd w:id="29"/>
      <w:r w:rsidR="0083453B">
        <w:rPr>
          <w:rStyle w:val="CommentReference"/>
        </w:rPr>
        <w:commentReference w:id="29"/>
      </w:r>
    </w:p>
    <w:p w14:paraId="4EBBD655"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0"/>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numOfSlides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length of slide queue</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14:paraId="171A5C3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each slide has width 800px (set as requirement)</w:t>
      </w:r>
    </w:p>
    <w:p w14:paraId="6950670B"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have to be decided after getting the amount of slides </w:t>
      </w:r>
      <w:commentRangeEnd w:id="30"/>
      <w:r w:rsidR="0083453B">
        <w:rPr>
          <w:rStyle w:val="CommentReference"/>
        </w:rPr>
        <w:commentReference w:id="30"/>
      </w:r>
    </w:p>
    <w:p w14:paraId="4C8E129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commentRangeStart w:id="31"/>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arr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6D40BF"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numOfSlides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create an array to store inputs (radio button inputs on questionSlide)</w:t>
      </w:r>
    </w:p>
    <w:p w14:paraId="575990D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the length of array is same as number of all slides </w:t>
      </w:r>
    </w:p>
    <w:p w14:paraId="22165D74"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the index of slide is same as the index of item in array </w:t>
      </w:r>
    </w:p>
    <w:p w14:paraId="4F0BE5C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67C18A8"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commentRangeEnd w:id="31"/>
      <w:r w:rsidR="0083453B">
        <w:rPr>
          <w:rStyle w:val="CommentReference"/>
        </w:rPr>
        <w:commentReference w:id="31"/>
      </w:r>
    </w:p>
    <w:p w14:paraId="31CAB26F"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482C1827"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2"/>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sum to store the sum of items in array </w:t>
      </w:r>
      <w:commentRangeEnd w:id="32"/>
      <w:r w:rsidR="00BA5C68">
        <w:rPr>
          <w:rStyle w:val="CommentReference"/>
        </w:rPr>
        <w:commentReference w:id="32"/>
      </w:r>
    </w:p>
    <w:p w14:paraId="5EA7631D"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56922C4C"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3"/>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all_slides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div of slide queue (have created in html)</w:t>
      </w:r>
      <w:commentRangeEnd w:id="33"/>
      <w:r w:rsidR="00BA5C68">
        <w:rPr>
          <w:rStyle w:val="CommentReference"/>
        </w:rPr>
        <w:commentReference w:id="33"/>
      </w:r>
    </w:p>
    <w:p w14:paraId="427D0AFC" w14:textId="16E44B27" w:rsidR="00466676" w:rsidRPr="00FF1F7B"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4"/>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footer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 the div o</w:t>
      </w:r>
      <w:r w:rsidR="00FF1F7B">
        <w:rPr>
          <w:rFonts w:ascii="Courier New" w:hAnsi="Courier New" w:cs="Courier New"/>
          <w:color w:val="008000"/>
          <w:sz w:val="20"/>
          <w:szCs w:val="20"/>
          <w:highlight w:val="white"/>
        </w:rPr>
        <w:t>f footer (have created in html)</w:t>
      </w:r>
      <w:commentRangeEnd w:id="34"/>
      <w:r w:rsidR="00BA5C68">
        <w:rPr>
          <w:rStyle w:val="CommentReference"/>
        </w:rPr>
        <w:commentReference w:id="34"/>
      </w:r>
    </w:p>
    <w:p w14:paraId="521B4262" w14:textId="77777777" w:rsidR="00466676" w:rsidRDefault="00466676" w:rsidP="00FF1F7B">
      <w:pPr>
        <w:autoSpaceDE w:val="0"/>
        <w:autoSpaceDN w:val="0"/>
        <w:adjustRightInd w:val="0"/>
        <w:spacing w:after="0" w:line="240" w:lineRule="auto"/>
        <w:rPr>
          <w:rFonts w:ascii="Courier New" w:hAnsi="Courier New" w:cs="Courier New"/>
          <w:color w:val="000000"/>
          <w:sz w:val="20"/>
          <w:szCs w:val="20"/>
          <w:highlight w:val="white"/>
        </w:rPr>
      </w:pPr>
    </w:p>
    <w:p w14:paraId="7ACE8576" w14:textId="77777777" w:rsidR="00466676" w:rsidRDefault="00466676" w:rsidP="00FF1F7B">
      <w:pPr>
        <w:autoSpaceDE w:val="0"/>
        <w:autoSpaceDN w:val="0"/>
        <w:adjustRightInd w:val="0"/>
        <w:spacing w:after="0" w:line="240" w:lineRule="auto"/>
        <w:rPr>
          <w:rFonts w:ascii="Courier New" w:hAnsi="Courier New" w:cs="Courier New"/>
          <w:color w:val="008000"/>
          <w:sz w:val="20"/>
          <w:szCs w:val="20"/>
          <w:highlight w:val="white"/>
        </w:rPr>
      </w:pPr>
      <w:commentRangeStart w:id="35"/>
      <w:r>
        <w:rPr>
          <w:rFonts w:ascii="Courier New" w:hAnsi="Courier New" w:cs="Courier New"/>
          <w:color w:val="008000"/>
          <w:sz w:val="20"/>
          <w:szCs w:val="20"/>
          <w:highlight w:val="white"/>
        </w:rPr>
        <w:t xml:space="preserve">// variables used in report form </w:t>
      </w:r>
    </w:p>
    <w:p w14:paraId="5FE2F43B" w14:textId="77777777" w:rsidR="00466676" w:rsidRPr="006C5475" w:rsidRDefault="00466676" w:rsidP="00FF1F7B">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clientName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advisorName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firmName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userSelectedClass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userOption</w:t>
      </w:r>
      <w:r>
        <w:rPr>
          <w:rFonts w:ascii="Courier New" w:hAnsi="Courier New" w:cs="Courier New"/>
          <w:b/>
          <w:bCs/>
          <w:color w:val="000080"/>
          <w:sz w:val="20"/>
          <w:szCs w:val="20"/>
          <w:highlight w:val="white"/>
        </w:rPr>
        <w:t>;</w:t>
      </w:r>
      <w:commentRangeEnd w:id="35"/>
      <w:r w:rsidR="00BA5C68">
        <w:rPr>
          <w:rStyle w:val="CommentReference"/>
        </w:rPr>
        <w:commentReference w:id="35"/>
      </w:r>
    </w:p>
    <w:p w14:paraId="7E13364F" w14:textId="77777777" w:rsidR="00FF1F7B" w:rsidRDefault="00FF1F7B" w:rsidP="00FF1F7B">
      <w:pPr>
        <w:ind w:right="-563"/>
      </w:pPr>
    </w:p>
    <w:p w14:paraId="497F141D" w14:textId="77777777" w:rsidR="00473FBD" w:rsidRDefault="00473FBD" w:rsidP="00FF1F7B">
      <w:pPr>
        <w:ind w:right="-563"/>
      </w:pPr>
    </w:p>
    <w:p w14:paraId="030A16BA" w14:textId="77777777" w:rsidR="00473FBD" w:rsidRDefault="00473FBD" w:rsidP="00FF1F7B">
      <w:pPr>
        <w:ind w:right="-563"/>
      </w:pPr>
    </w:p>
    <w:p w14:paraId="351682F6" w14:textId="77777777" w:rsidR="00473FBD" w:rsidRDefault="00473FBD" w:rsidP="00FF1F7B">
      <w:pPr>
        <w:ind w:right="-563"/>
      </w:pPr>
    </w:p>
    <w:p w14:paraId="3BAAE359" w14:textId="77777777" w:rsidR="00473FBD" w:rsidRDefault="00473FBD" w:rsidP="00FF1F7B">
      <w:pPr>
        <w:ind w:right="-563"/>
      </w:pPr>
    </w:p>
    <w:p w14:paraId="25E09EDB" w14:textId="77777777" w:rsidR="00473FBD" w:rsidRDefault="00473FBD" w:rsidP="00FF1F7B">
      <w:pPr>
        <w:ind w:right="-563"/>
      </w:pPr>
    </w:p>
    <w:p w14:paraId="494073CF" w14:textId="77777777" w:rsidR="00C52FEB" w:rsidRDefault="00C52FEB" w:rsidP="00FF1F7B">
      <w:pPr>
        <w:ind w:right="-563"/>
      </w:pPr>
    </w:p>
    <w:p w14:paraId="016F30F4" w14:textId="26D7D043" w:rsidR="00473FBD" w:rsidRDefault="00473FBD" w:rsidP="00473FBD">
      <w:pPr>
        <w:pStyle w:val="Heading2"/>
        <w:rPr>
          <w:b/>
          <w:highlight w:val="white"/>
        </w:rPr>
      </w:pPr>
      <w:bookmarkStart w:id="36" w:name="_Toc501616104"/>
      <w:r w:rsidRPr="00473FBD">
        <w:rPr>
          <w:b/>
          <w:highlight w:val="white"/>
        </w:rPr>
        <w:lastRenderedPageBreak/>
        <w:t>Slides Creation</w:t>
      </w:r>
      <w:bookmarkEnd w:id="36"/>
      <w:r w:rsidRPr="00473FBD">
        <w:rPr>
          <w:b/>
          <w:highlight w:val="white"/>
        </w:rPr>
        <w:t xml:space="preserve"> </w:t>
      </w:r>
    </w:p>
    <w:p w14:paraId="405D5AEE" w14:textId="77777777" w:rsidR="00473FBD" w:rsidRPr="00473FBD" w:rsidRDefault="00473FBD" w:rsidP="00473FBD">
      <w:pPr>
        <w:rPr>
          <w:highlight w:val="white"/>
        </w:rPr>
      </w:pPr>
    </w:p>
    <w:p w14:paraId="0CB3624A"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all slides </w:t>
      </w:r>
    </w:p>
    <w:p w14:paraId="58CE615C"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commentRangeStart w:id="37"/>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numOfSlides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79F445"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619CB97B"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create all slides                                                                </w:t>
      </w:r>
    </w:p>
    <w:p w14:paraId="5484894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38"/>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slide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38"/>
      <w:r>
        <w:rPr>
          <w:rStyle w:val="CommentReference"/>
        </w:rPr>
        <w:commentReference w:id="38"/>
      </w:r>
    </w:p>
    <w:p w14:paraId="7B93A682"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39"/>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commentRangeEnd w:id="39"/>
      <w:r>
        <w:rPr>
          <w:rStyle w:val="CommentReference"/>
        </w:rPr>
        <w:commentReference w:id="39"/>
      </w:r>
    </w:p>
    <w:p w14:paraId="6A67C621"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0"/>
      <w:r>
        <w:rPr>
          <w:rFonts w:ascii="Courier New" w:hAnsi="Courier New" w:cs="Courier New"/>
          <w:color w:val="000000"/>
          <w:sz w:val="20"/>
          <w:szCs w:val="20"/>
          <w:highlight w:val="white"/>
        </w:rPr>
        <w:t>all_slides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commentRangeEnd w:id="40"/>
      <w:r>
        <w:rPr>
          <w:rStyle w:val="CommentReference"/>
        </w:rPr>
        <w:commentReference w:id="40"/>
      </w:r>
    </w:p>
    <w:p w14:paraId="2A28D866"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7C0296EB"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p>
    <w:p w14:paraId="0A64BBB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1"/>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"coverPage"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5824F8B" w14:textId="77777777" w:rsidR="00FF1F7B" w:rsidRDefault="00FF1F7B" w:rsidP="00FF1F7B">
      <w:pPr>
        <w:autoSpaceDE w:val="0"/>
        <w:autoSpaceDN w:val="0"/>
        <w:adjustRightInd w:val="0"/>
        <w:spacing w:after="0" w:line="240" w:lineRule="auto"/>
        <w:ind w:right="-563"/>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createCoverPageSlide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numOfSlides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the index of last slide </w:t>
      </w:r>
      <w:commentRangeEnd w:id="41"/>
      <w:r>
        <w:rPr>
          <w:rStyle w:val="CommentReference"/>
        </w:rPr>
        <w:commentReference w:id="41"/>
      </w:r>
    </w:p>
    <w:p w14:paraId="03326F33"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2"/>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E0B9FD"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createSectionSlide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commentRangeEnd w:id="42"/>
      <w:r>
        <w:rPr>
          <w:rStyle w:val="CommentReference"/>
        </w:rPr>
        <w:commentReference w:id="42"/>
      </w:r>
    </w:p>
    <w:p w14:paraId="084BFD2D"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3"/>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w:t>
      </w:r>
      <w:r>
        <w:rPr>
          <w:rFonts w:ascii="Courier New" w:hAnsi="Courier New" w:cs="Courier New"/>
          <w:b/>
          <w:bCs/>
          <w:color w:val="000080"/>
          <w:sz w:val="20"/>
          <w:szCs w:val="20"/>
          <w:highlight w:val="white"/>
        </w:rPr>
        <w:t>){</w:t>
      </w:r>
    </w:p>
    <w:p w14:paraId="663C5ECB"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createQuestionSlide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commentRangeEnd w:id="43"/>
      <w:r>
        <w:rPr>
          <w:rStyle w:val="CommentReference"/>
        </w:rPr>
        <w:commentReference w:id="43"/>
      </w:r>
    </w:p>
    <w:p w14:paraId="350D7B79"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44"/>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w:t>
      </w:r>
      <w:r>
        <w:rPr>
          <w:rFonts w:ascii="Courier New" w:hAnsi="Courier New" w:cs="Courier New"/>
          <w:b/>
          <w:bCs/>
          <w:color w:val="000080"/>
          <w:sz w:val="20"/>
          <w:szCs w:val="20"/>
          <w:highlight w:val="white"/>
        </w:rPr>
        <w:t>){</w:t>
      </w:r>
    </w:p>
    <w:p w14:paraId="61468FBF"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createResultsSlide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commentRangeEnd w:id="44"/>
      <w:r>
        <w:rPr>
          <w:rStyle w:val="CommentReference"/>
        </w:rPr>
        <w:commentReference w:id="44"/>
      </w:r>
    </w:p>
    <w:p w14:paraId="6B057477" w14:textId="77777777" w:rsidR="00FF1F7B" w:rsidRDefault="00FF1F7B" w:rsidP="00FF1F7B">
      <w:pPr>
        <w:autoSpaceDE w:val="0"/>
        <w:autoSpaceDN w:val="0"/>
        <w:adjustRightInd w:val="0"/>
        <w:spacing w:after="0" w:line="240" w:lineRule="auto"/>
        <w:ind w:right="-563"/>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36B499D" w14:textId="29F41B32" w:rsidR="00257029" w:rsidRDefault="00FF1F7B" w:rsidP="00FF1F7B">
      <w:pPr>
        <w:ind w:right="-563"/>
        <w:rPr>
          <w:rFonts w:ascii="Courier New" w:hAnsi="Courier New" w:cs="Courier New"/>
          <w:b/>
          <w:bCs/>
          <w:color w:val="000080"/>
          <w:sz w:val="20"/>
          <w:szCs w:val="20"/>
        </w:rPr>
      </w:pPr>
      <w:r>
        <w:rPr>
          <w:rFonts w:ascii="Courier New" w:hAnsi="Courier New" w:cs="Courier New"/>
          <w:b/>
          <w:bCs/>
          <w:color w:val="000080"/>
          <w:sz w:val="20"/>
          <w:szCs w:val="20"/>
          <w:highlight w:val="white"/>
        </w:rPr>
        <w:t>}</w:t>
      </w:r>
      <w:commentRangeEnd w:id="37"/>
      <w:r>
        <w:rPr>
          <w:rStyle w:val="CommentReference"/>
        </w:rPr>
        <w:commentReference w:id="37"/>
      </w:r>
    </w:p>
    <w:p w14:paraId="7273D5E5" w14:textId="77777777" w:rsidR="00473FBD" w:rsidRDefault="00473FBD" w:rsidP="00FF1F7B">
      <w:pPr>
        <w:ind w:right="-563"/>
      </w:pPr>
    </w:p>
    <w:p w14:paraId="479B55D6" w14:textId="77777777" w:rsidR="00473FBD" w:rsidRPr="00FD22C3" w:rsidRDefault="00473FBD" w:rsidP="00FF1F7B">
      <w:pPr>
        <w:ind w:right="-563"/>
      </w:pPr>
    </w:p>
    <w:p w14:paraId="45F3CF19" w14:textId="587625F7" w:rsidR="009231A6" w:rsidRDefault="00F32D31" w:rsidP="00FF1F7B">
      <w:pPr>
        <w:pStyle w:val="Heading2"/>
        <w:ind w:right="-563"/>
        <w:rPr>
          <w:b/>
        </w:rPr>
      </w:pPr>
      <w:bookmarkStart w:id="45" w:name="_Toc501616105"/>
      <w:r>
        <w:rPr>
          <w:b/>
        </w:rPr>
        <w:t>Function</w:t>
      </w:r>
      <w:r w:rsidR="00473FBD">
        <w:rPr>
          <w:b/>
        </w:rPr>
        <w:t xml:space="preserve"> for Slide Content Creation</w:t>
      </w:r>
      <w:bookmarkEnd w:id="45"/>
      <w:r w:rsidR="00473FBD">
        <w:rPr>
          <w:b/>
        </w:rPr>
        <w:t xml:space="preserve"> </w:t>
      </w:r>
      <w:r>
        <w:rPr>
          <w:b/>
        </w:rPr>
        <w:t xml:space="preserve"> </w:t>
      </w:r>
    </w:p>
    <w:p w14:paraId="131E033F" w14:textId="77777777" w:rsidR="00473FBD" w:rsidRPr="00473FBD" w:rsidRDefault="00473FBD" w:rsidP="00473FBD"/>
    <w:p w14:paraId="355CBB5D" w14:textId="77777777" w:rsidR="003462B1" w:rsidRDefault="003462B1" w:rsidP="00FF1F7B">
      <w:pPr>
        <w:ind w:right="-563"/>
      </w:pPr>
      <w:r>
        <w:t>The whole quiz is divided into four types of pages:</w:t>
      </w:r>
    </w:p>
    <w:p w14:paraId="6ACAB7E8" w14:textId="77777777" w:rsidR="005367B0" w:rsidRDefault="005367B0" w:rsidP="00FF1F7B">
      <w:pPr>
        <w:ind w:right="-563"/>
      </w:pPr>
    </w:p>
    <w:p w14:paraId="418CAAFD" w14:textId="77777777" w:rsidR="003462B1" w:rsidRDefault="003462B1" w:rsidP="00FF1F7B">
      <w:pPr>
        <w:pStyle w:val="ListParagraph"/>
        <w:numPr>
          <w:ilvl w:val="0"/>
          <w:numId w:val="3"/>
        </w:numPr>
        <w:ind w:left="0" w:right="-563" w:firstLine="0"/>
      </w:pPr>
      <w:r>
        <w:t xml:space="preserve">Cover Page – the very first page of the quiz containing the quiz name and brief introduction </w:t>
      </w:r>
    </w:p>
    <w:p w14:paraId="4C887B55" w14:textId="77777777" w:rsidR="003462B1" w:rsidRDefault="003462B1" w:rsidP="00FF1F7B">
      <w:pPr>
        <w:pStyle w:val="ListParagraph"/>
        <w:numPr>
          <w:ilvl w:val="0"/>
          <w:numId w:val="3"/>
        </w:numPr>
        <w:ind w:left="0" w:right="-563" w:firstLine="0"/>
      </w:pPr>
      <w:r>
        <w:t>Section Page – the quiz contains different section. For each section, there is an introduction page</w:t>
      </w:r>
    </w:p>
    <w:p w14:paraId="2AF05A66" w14:textId="77777777" w:rsidR="003462B1" w:rsidRDefault="003462B1" w:rsidP="00FF1F7B">
      <w:pPr>
        <w:pStyle w:val="ListParagraph"/>
        <w:numPr>
          <w:ilvl w:val="0"/>
          <w:numId w:val="3"/>
        </w:numPr>
        <w:ind w:left="0" w:right="-563" w:firstLine="0"/>
      </w:pPr>
      <w:r>
        <w:t xml:space="preserve">Question Pages – pages containing question and answer that user is going to take  </w:t>
      </w:r>
    </w:p>
    <w:p w14:paraId="61C8D1D2" w14:textId="77777777" w:rsidR="00FD22C3" w:rsidRDefault="003462B1" w:rsidP="00FF1F7B">
      <w:pPr>
        <w:pStyle w:val="ListParagraph"/>
        <w:numPr>
          <w:ilvl w:val="0"/>
          <w:numId w:val="3"/>
        </w:numPr>
        <w:ind w:left="0" w:right="-563" w:firstLine="0"/>
      </w:pPr>
      <w:r>
        <w:t xml:space="preserve">Results Page – the page that displays the recommend  portfolio based on the questions that user takes </w:t>
      </w:r>
    </w:p>
    <w:p w14:paraId="70264C2A" w14:textId="77777777" w:rsidR="003462B1" w:rsidRDefault="003462B1" w:rsidP="00FF1F7B">
      <w:pPr>
        <w:ind w:right="-563"/>
      </w:pPr>
    </w:p>
    <w:p w14:paraId="0844D029" w14:textId="77777777" w:rsidR="003462B1" w:rsidRDefault="003462B1" w:rsidP="00FF1F7B">
      <w:pPr>
        <w:ind w:right="-563"/>
      </w:pPr>
    </w:p>
    <w:p w14:paraId="2D38DC2B" w14:textId="77777777" w:rsidR="00473FBD" w:rsidRDefault="00473FBD" w:rsidP="00FF1F7B">
      <w:pPr>
        <w:ind w:right="-563"/>
      </w:pPr>
    </w:p>
    <w:p w14:paraId="60EDCCC2" w14:textId="77777777" w:rsidR="00473FBD" w:rsidRDefault="00473FBD" w:rsidP="00FF1F7B">
      <w:pPr>
        <w:ind w:right="-563"/>
      </w:pPr>
    </w:p>
    <w:p w14:paraId="1DD5240B" w14:textId="77777777" w:rsidR="00473FBD" w:rsidRDefault="00473FBD" w:rsidP="00FF1F7B">
      <w:pPr>
        <w:ind w:right="-563"/>
      </w:pPr>
    </w:p>
    <w:p w14:paraId="14D46D40" w14:textId="77777777" w:rsidR="00473FBD" w:rsidRDefault="00473FBD" w:rsidP="00FF1F7B">
      <w:pPr>
        <w:ind w:right="-563"/>
      </w:pPr>
    </w:p>
    <w:p w14:paraId="346FED05" w14:textId="77777777" w:rsidR="00473FBD" w:rsidRDefault="00473FBD" w:rsidP="00FF1F7B">
      <w:pPr>
        <w:ind w:right="-563"/>
      </w:pPr>
    </w:p>
    <w:p w14:paraId="44E49835" w14:textId="77777777" w:rsidR="00473FBD" w:rsidRDefault="00473FBD" w:rsidP="00FF1F7B">
      <w:pPr>
        <w:ind w:right="-563"/>
      </w:pPr>
    </w:p>
    <w:p w14:paraId="10AFF65C" w14:textId="77777777" w:rsidR="00473FBD" w:rsidRDefault="00473FBD" w:rsidP="00FF1F7B">
      <w:pPr>
        <w:ind w:right="-563"/>
      </w:pPr>
    </w:p>
    <w:p w14:paraId="52F273C2" w14:textId="77777777" w:rsidR="003462B1" w:rsidRPr="00CC5C8C" w:rsidRDefault="00F32D31" w:rsidP="00FF1F7B">
      <w:pPr>
        <w:ind w:right="-563"/>
        <w:rPr>
          <w:b/>
        </w:rPr>
      </w:pPr>
      <w:bookmarkStart w:id="46" w:name="_Toc501616106"/>
      <w:r w:rsidRPr="00CC5C8C">
        <w:rPr>
          <w:rStyle w:val="Heading3Char"/>
          <w:b/>
        </w:rPr>
        <w:t>Cover Slide</w:t>
      </w:r>
      <w:bookmarkEnd w:id="46"/>
      <w:r w:rsidRPr="00CC5C8C">
        <w:rPr>
          <w:b/>
        </w:rPr>
        <w:t xml:space="preserve"> </w:t>
      </w:r>
    </w:p>
    <w:p w14:paraId="20E681D9" w14:textId="3D22B2A2" w:rsidR="003462B1" w:rsidRDefault="005367B0" w:rsidP="005367B0">
      <w:commentRangeStart w:id="47"/>
      <w:r w:rsidRPr="00C62740">
        <w:t>function createCoverPageSlide</w:t>
      </w:r>
      <w:r>
        <w:t xml:space="preserve"> </w:t>
      </w:r>
      <w:r w:rsidRPr="00C62740">
        <w:t>(slide, i, last_slide_index, footer)</w:t>
      </w:r>
      <w:commentRangeEnd w:id="47"/>
      <w:r w:rsidR="007D2395">
        <w:rPr>
          <w:rStyle w:val="CommentReference"/>
        </w:rPr>
        <w:commentReference w:id="47"/>
      </w:r>
    </w:p>
    <w:p w14:paraId="46101C47" w14:textId="77777777" w:rsidR="003462B1" w:rsidRPr="00FD22C3" w:rsidRDefault="003462B1" w:rsidP="00FF1F7B">
      <w:pPr>
        <w:ind w:right="-563"/>
      </w:pPr>
    </w:p>
    <w:p w14:paraId="772BB615" w14:textId="69A1E434" w:rsidR="005367B0" w:rsidRDefault="00FD22C3" w:rsidP="00FF1F7B">
      <w:pPr>
        <w:ind w:right="-563"/>
      </w:pPr>
      <w:r>
        <w:rPr>
          <w:noProof/>
          <w:lang w:eastAsia="en-CA"/>
        </w:rPr>
        <w:drawing>
          <wp:inline distT="0" distB="0" distL="0" distR="0" wp14:anchorId="2F553EB9" wp14:editId="7453FA9F">
            <wp:extent cx="5946140" cy="4090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6140" cy="4090670"/>
                    </a:xfrm>
                    <a:prstGeom prst="rect">
                      <a:avLst/>
                    </a:prstGeom>
                  </pic:spPr>
                </pic:pic>
              </a:graphicData>
            </a:graphic>
          </wp:inline>
        </w:drawing>
      </w:r>
    </w:p>
    <w:p w14:paraId="62F53D89" w14:textId="77777777" w:rsidR="005367B0" w:rsidRDefault="005367B0" w:rsidP="00FF1F7B">
      <w:pPr>
        <w:ind w:right="-563"/>
      </w:pPr>
    </w:p>
    <w:p w14:paraId="6D96B96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create slide title</w:t>
      </w:r>
    </w:p>
    <w:p w14:paraId="4A52B56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commentRangeStart w:id="48"/>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"h2"</w:t>
      </w:r>
      <w:r>
        <w:rPr>
          <w:rFonts w:ascii="Courier New" w:hAnsi="Courier New" w:cs="Courier New"/>
          <w:b/>
          <w:bCs/>
          <w:color w:val="000080"/>
          <w:sz w:val="20"/>
          <w:szCs w:val="20"/>
          <w:highlight w:val="white"/>
        </w:rPr>
        <w:t>);</w:t>
      </w:r>
      <w:commentRangeEnd w:id="48"/>
      <w:r w:rsidR="007D2395">
        <w:rPr>
          <w:rStyle w:val="CommentReference"/>
        </w:rPr>
        <w:commentReference w:id="48"/>
      </w:r>
    </w:p>
    <w:p w14:paraId="6204F68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3723391" w14:textId="37C4D291"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sidR="00BA5C68">
        <w:rPr>
          <w:rFonts w:ascii="Courier New" w:hAnsi="Courier New" w:cs="Courier New"/>
          <w:color w:val="008000"/>
          <w:sz w:val="20"/>
          <w:szCs w:val="20"/>
          <w:highlight w:val="white"/>
        </w:rPr>
        <w:t xml:space="preserve">// to be removed  </w:t>
      </w:r>
      <w:r w:rsidR="00BA5C68">
        <w:rPr>
          <w:rFonts w:ascii="Courier New" w:hAnsi="Courier New" w:cs="Courier New"/>
          <w:color w:val="008000"/>
          <w:sz w:val="20"/>
          <w:szCs w:val="20"/>
          <w:highlight w:val="white"/>
        </w:rPr>
        <w:tab/>
      </w:r>
      <w:r w:rsidR="00BA5C68">
        <w:rPr>
          <w:rFonts w:ascii="Courier New" w:hAnsi="Courier New" w:cs="Courier New"/>
          <w:color w:val="008000"/>
          <w:sz w:val="20"/>
          <w:szCs w:val="20"/>
          <w:highlight w:val="white"/>
        </w:rPr>
        <w:tab/>
      </w:r>
      <w:r w:rsidR="00BA5C68">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7F31270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14CED1EE" w14:textId="77777777" w:rsidR="00BA5C68" w:rsidRDefault="00BA5C68" w:rsidP="005367B0">
      <w:pPr>
        <w:autoSpaceDE w:val="0"/>
        <w:autoSpaceDN w:val="0"/>
        <w:adjustRightInd w:val="0"/>
        <w:spacing w:after="0" w:line="240" w:lineRule="auto"/>
        <w:rPr>
          <w:rFonts w:ascii="Courier New" w:hAnsi="Courier New" w:cs="Courier New"/>
          <w:color w:val="000000"/>
          <w:sz w:val="20"/>
          <w:szCs w:val="20"/>
          <w:highlight w:val="white"/>
        </w:rPr>
      </w:pPr>
    </w:p>
    <w:p w14:paraId="668E2E9F"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49"/>
      <w:r>
        <w:rPr>
          <w:rFonts w:ascii="Courier New" w:hAnsi="Courier New" w:cs="Courier New"/>
          <w:color w:val="008000"/>
          <w:sz w:val="20"/>
          <w:szCs w:val="20"/>
          <w:highlight w:val="white"/>
        </w:rPr>
        <w:t xml:space="preserve">// create intro para </w:t>
      </w:r>
    </w:p>
    <w:p w14:paraId="779F6E2A" w14:textId="01C7B404"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w:t>
      </w:r>
      <w:r w:rsidR="00CE48C5">
        <w:rPr>
          <w:rFonts w:ascii="Courier New" w:hAnsi="Courier New" w:cs="Courier New"/>
          <w:color w:val="000000"/>
          <w:sz w:val="20"/>
          <w:szCs w:val="20"/>
          <w:highlight w:val="white"/>
        </w:rPr>
        <w:t>intro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A522A62" w14:textId="1AC30854" w:rsidR="005367B0" w:rsidRDefault="00CE48C5"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appendChild</w:t>
      </w:r>
      <w:r w:rsidR="005367B0">
        <w:rPr>
          <w:rFonts w:ascii="Courier New" w:hAnsi="Courier New" w:cs="Courier New"/>
          <w:b/>
          <w:bCs/>
          <w:color w:val="000080"/>
          <w:sz w:val="20"/>
          <w:szCs w:val="20"/>
          <w:highlight w:val="white"/>
        </w:rPr>
        <w:t>(</w:t>
      </w:r>
      <w:r w:rsidR="005367B0">
        <w:rPr>
          <w:rFonts w:ascii="Courier New" w:hAnsi="Courier New" w:cs="Courier New"/>
          <w:b/>
          <w:bCs/>
          <w:color w:val="804000"/>
          <w:sz w:val="20"/>
          <w:szCs w:val="20"/>
          <w:highlight w:val="white"/>
        </w:rPr>
        <w:t>document</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createTextNode</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json</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i</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p>
    <w:p w14:paraId="7D30C571" w14:textId="2C3ECF13" w:rsidR="005367B0" w:rsidRDefault="00CE48C5"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id </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808080"/>
          <w:sz w:val="20"/>
          <w:szCs w:val="20"/>
          <w:highlight w:val="white"/>
        </w:rPr>
        <w:t>"cover-slide-para"</w:t>
      </w:r>
      <w:r w:rsidR="005367B0">
        <w:rPr>
          <w:rFonts w:ascii="Courier New" w:hAnsi="Courier New" w:cs="Courier New"/>
          <w:b/>
          <w:bCs/>
          <w:color w:val="000080"/>
          <w:sz w:val="20"/>
          <w:szCs w:val="20"/>
          <w:highlight w:val="white"/>
        </w:rPr>
        <w:t>;</w:t>
      </w:r>
    </w:p>
    <w:p w14:paraId="53138A11" w14:textId="51F9555C" w:rsidR="005367B0" w:rsidRDefault="00CE48C5"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intro</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className </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808080"/>
          <w:sz w:val="20"/>
          <w:szCs w:val="20"/>
          <w:highlight w:val="white"/>
        </w:rPr>
        <w:t>"remove"</w:t>
      </w:r>
      <w:r w:rsidR="005367B0">
        <w:rPr>
          <w:rFonts w:ascii="Courier New" w:hAnsi="Courier New" w:cs="Courier New"/>
          <w:b/>
          <w:bCs/>
          <w:color w:val="000080"/>
          <w:sz w:val="20"/>
          <w:szCs w:val="20"/>
          <w:highlight w:val="white"/>
        </w:rPr>
        <w:t>;</w:t>
      </w:r>
      <w:r w:rsidR="005367B0">
        <w:rPr>
          <w:rFonts w:ascii="Courier New" w:hAnsi="Courier New" w:cs="Courier New"/>
          <w:color w:val="000000"/>
          <w:sz w:val="20"/>
          <w:szCs w:val="20"/>
          <w:highlight w:val="white"/>
        </w:rPr>
        <w:t xml:space="preserve"> </w:t>
      </w:r>
      <w:r w:rsidR="005367B0">
        <w:rPr>
          <w:rFonts w:ascii="Courier New" w:hAnsi="Courier New" w:cs="Courier New"/>
          <w:color w:val="008000"/>
          <w:sz w:val="20"/>
          <w:szCs w:val="20"/>
          <w:highlight w:val="white"/>
        </w:rPr>
        <w:t xml:space="preserve">// to be removed </w:t>
      </w:r>
    </w:p>
    <w:p w14:paraId="59612C53" w14:textId="1E423D68" w:rsidR="005367B0" w:rsidRDefault="005367B0" w:rsidP="007268A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sidR="00CE48C5">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commentRangeEnd w:id="49"/>
      <w:r w:rsidR="00CE48C5">
        <w:rPr>
          <w:rStyle w:val="CommentReference"/>
        </w:rPr>
        <w:commentReference w:id="49"/>
      </w:r>
    </w:p>
    <w:p w14:paraId="6E3A9446" w14:textId="77777777" w:rsidR="007268A0" w:rsidRPr="007268A0" w:rsidRDefault="007268A0" w:rsidP="007268A0">
      <w:pPr>
        <w:autoSpaceDE w:val="0"/>
        <w:autoSpaceDN w:val="0"/>
        <w:adjustRightInd w:val="0"/>
        <w:spacing w:after="0" w:line="240" w:lineRule="auto"/>
        <w:rPr>
          <w:rFonts w:ascii="Courier New" w:hAnsi="Courier New" w:cs="Courier New"/>
          <w:color w:val="000000"/>
          <w:sz w:val="20"/>
          <w:szCs w:val="20"/>
          <w:highlight w:val="white"/>
        </w:rPr>
      </w:pPr>
    </w:p>
    <w:p w14:paraId="7FEE633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50"/>
      <w:r>
        <w:rPr>
          <w:rFonts w:ascii="Courier New" w:hAnsi="Courier New" w:cs="Courier New"/>
          <w:color w:val="008000"/>
          <w:sz w:val="20"/>
          <w:szCs w:val="20"/>
          <w:highlight w:val="white"/>
        </w:rPr>
        <w:t xml:space="preserve">// create button to go to next slide </w:t>
      </w:r>
    </w:p>
    <w:p w14:paraId="7761008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nextButton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5F5D58A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"Take the questionnaire &gt;&gt;"</w:t>
      </w:r>
      <w:r>
        <w:rPr>
          <w:rFonts w:ascii="Courier New" w:hAnsi="Courier New" w:cs="Courier New"/>
          <w:b/>
          <w:bCs/>
          <w:color w:val="000080"/>
          <w:sz w:val="20"/>
          <w:szCs w:val="20"/>
          <w:highlight w:val="white"/>
        </w:rPr>
        <w:t>));</w:t>
      </w:r>
    </w:p>
    <w:p w14:paraId="1B1F38B8"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17CF9ED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to be removed  </w:t>
      </w:r>
    </w:p>
    <w:p w14:paraId="130DA08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commentRangeEnd w:id="50"/>
      <w:r w:rsidR="00CE48C5">
        <w:rPr>
          <w:rStyle w:val="CommentReference"/>
        </w:rPr>
        <w:commentReference w:id="50"/>
      </w:r>
    </w:p>
    <w:p w14:paraId="0CD54A7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D97949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commentRangeStart w:id="51"/>
      <w:r>
        <w:rPr>
          <w:rFonts w:ascii="Courier New" w:hAnsi="Courier New" w:cs="Courier New"/>
          <w:color w:val="008000"/>
          <w:sz w:val="20"/>
          <w:szCs w:val="20"/>
          <w:highlight w:val="white"/>
        </w:rPr>
        <w:t xml:space="preserve">// add portfolio drop-down </w:t>
      </w:r>
    </w:p>
    <w:p w14:paraId="6B2D713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numOfOptions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amount of options </w:t>
      </w:r>
    </w:p>
    <w:p w14:paraId="495D936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dropDown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w:t>
      </w:r>
      <w:r>
        <w:rPr>
          <w:rFonts w:ascii="Courier New" w:hAnsi="Courier New" w:cs="Courier New"/>
          <w:b/>
          <w:bCs/>
          <w:color w:val="000080"/>
          <w:sz w:val="20"/>
          <w:szCs w:val="20"/>
          <w:highlight w:val="white"/>
        </w:rPr>
        <w:t>);</w:t>
      </w:r>
    </w:p>
    <w:p w14:paraId="25ED1F2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"move-dropDown"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D0E64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"drop-down"</w:t>
      </w:r>
      <w:r>
        <w:rPr>
          <w:rFonts w:ascii="Courier New" w:hAnsi="Courier New" w:cs="Courier New"/>
          <w:b/>
          <w:bCs/>
          <w:color w:val="000080"/>
          <w:sz w:val="20"/>
          <w:szCs w:val="20"/>
          <w:highlight w:val="white"/>
        </w:rPr>
        <w:t>;</w:t>
      </w:r>
    </w:p>
    <w:p w14:paraId="2D1DD8E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p>
    <w:p w14:paraId="6D15E8F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7C97DCB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options to drop-down </w:t>
      </w:r>
    </w:p>
    <w:p w14:paraId="68FA67B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numOfOptions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69A33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"option"</w:t>
      </w:r>
      <w:r>
        <w:rPr>
          <w:rFonts w:ascii="Courier New" w:hAnsi="Courier New" w:cs="Courier New"/>
          <w:b/>
          <w:bCs/>
          <w:color w:val="000080"/>
          <w:sz w:val="20"/>
          <w:szCs w:val="20"/>
          <w:highlight w:val="white"/>
        </w:rPr>
        <w:t>);</w:t>
      </w:r>
    </w:p>
    <w:p w14:paraId="14A800C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0C328CD1"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first option as default</w:t>
      </w:r>
    </w:p>
    <w:p w14:paraId="0A50DC1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5B17E74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selected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3F10338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B94DC3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14:paraId="48D1099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14:paraId="1669B70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p>
    <w:p w14:paraId="6DDC7A40" w14:textId="75469EFC" w:rsidR="00FD22C3" w:rsidRDefault="005367B0" w:rsidP="005367B0">
      <w:r>
        <w:rPr>
          <w:rFonts w:ascii="Courier New" w:hAnsi="Courier New" w:cs="Courier New"/>
          <w:b/>
          <w:bCs/>
          <w:color w:val="000080"/>
          <w:sz w:val="20"/>
          <w:szCs w:val="20"/>
          <w:highlight w:val="white"/>
        </w:rPr>
        <w:t>}</w:t>
      </w:r>
      <w:commentRangeEnd w:id="51"/>
      <w:r w:rsidR="007268A0">
        <w:rPr>
          <w:rStyle w:val="CommentReference"/>
        </w:rPr>
        <w:commentReference w:id="51"/>
      </w:r>
    </w:p>
    <w:p w14:paraId="3E4AD539" w14:textId="2FD87661" w:rsidR="000C7BAF" w:rsidRDefault="007346C6" w:rsidP="00FF1F7B">
      <w:pPr>
        <w:ind w:right="-563"/>
      </w:pPr>
      <w:r>
        <w:t xml:space="preserve">When user selects an option from the drop-down, </w:t>
      </w:r>
      <w:r w:rsidR="007268A0">
        <w:t>it will process to a results page with the portfolio that user just selected. To create the new slide, e</w:t>
      </w:r>
      <w:r w:rsidR="00F70885">
        <w:t>lements</w:t>
      </w:r>
      <w:r w:rsidR="007268A0">
        <w:t xml:space="preserve"> on the slide </w:t>
      </w:r>
      <w:r w:rsidR="00F70885">
        <w:t xml:space="preserve">are removed (except drop-down is repositioned) </w:t>
      </w:r>
      <w:r w:rsidR="007268A0">
        <w:t>then</w:t>
      </w:r>
      <w:r w:rsidR="00F70885">
        <w:t xml:space="preserve"> new elements are created on the slide. </w:t>
      </w:r>
    </w:p>
    <w:p w14:paraId="57E2BBCE" w14:textId="77777777" w:rsidR="00BA1C4B" w:rsidRDefault="00FD22C3" w:rsidP="00FF1F7B">
      <w:pPr>
        <w:ind w:right="-563"/>
      </w:pPr>
      <w:r>
        <w:rPr>
          <w:noProof/>
          <w:lang w:eastAsia="en-CA"/>
        </w:rPr>
        <w:drawing>
          <wp:inline distT="0" distB="0" distL="0" distR="0" wp14:anchorId="493FE683" wp14:editId="337B05AF">
            <wp:extent cx="5935980" cy="407718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5980" cy="4077181"/>
                    </a:xfrm>
                    <a:prstGeom prst="rect">
                      <a:avLst/>
                    </a:prstGeom>
                  </pic:spPr>
                </pic:pic>
              </a:graphicData>
            </a:graphic>
          </wp:inline>
        </w:drawing>
      </w:r>
    </w:p>
    <w:p w14:paraId="51C0333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replace elements </w:t>
      </w:r>
    </w:p>
    <w:p w14:paraId="5579DE2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commentRangeStart w:id="52"/>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52"/>
      <w:r w:rsidR="007268A0">
        <w:rPr>
          <w:rStyle w:val="CommentReference"/>
        </w:rPr>
        <w:commentReference w:id="52"/>
      </w:r>
    </w:p>
    <w:p w14:paraId="3F4BA2A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53ACCF5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79C210B"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3"/>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"#move-dropDown"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addClass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"move-dropDown"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reposition the dropDown to the bottom of the slide</w:t>
      </w:r>
      <w:commentRangeEnd w:id="53"/>
      <w:r w:rsidR="007268A0">
        <w:rPr>
          <w:rStyle w:val="CommentReference"/>
        </w:rPr>
        <w:commentReference w:id="53"/>
      </w:r>
    </w:p>
    <w:p w14:paraId="2BAC58F2"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4"/>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".pagination"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hide pagination</w:t>
      </w:r>
      <w:commentRangeEnd w:id="54"/>
      <w:r w:rsidR="007268A0">
        <w:rPr>
          <w:rStyle w:val="CommentReference"/>
        </w:rPr>
        <w:commentReference w:id="54"/>
      </w:r>
    </w:p>
    <w:p w14:paraId="0DDD0D5D"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55"/>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display REPORT button </w:t>
      </w:r>
      <w:commentRangeEnd w:id="55"/>
      <w:r w:rsidR="007268A0">
        <w:rPr>
          <w:rStyle w:val="CommentReference"/>
        </w:rPr>
        <w:commentReference w:id="55"/>
      </w:r>
    </w:p>
    <w:p w14:paraId="74566D4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2AACAA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remove old elements once </w:t>
      </w:r>
    </w:p>
    <w:p w14:paraId="5D2D59BC"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xml:space="preserve">// create new elements once </w:t>
      </w:r>
    </w:p>
    <w:p w14:paraId="2FD85EC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flag</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AB9F90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B9436FF" w14:textId="77777777" w:rsidR="005367B0" w:rsidRPr="007346C6"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6"/>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elements from cover page</w:t>
      </w:r>
      <w:commentRangeEnd w:id="56"/>
      <w:r w:rsidR="00866925">
        <w:rPr>
          <w:rStyle w:val="CommentReference"/>
        </w:rPr>
        <w:commentReference w:id="56"/>
      </w:r>
    </w:p>
    <w:p w14:paraId="300EB538" w14:textId="77777777" w:rsidR="005367B0" w:rsidRDefault="005367B0" w:rsidP="00866925">
      <w:pPr>
        <w:autoSpaceDE w:val="0"/>
        <w:autoSpaceDN w:val="0"/>
        <w:adjustRightInd w:val="0"/>
        <w:spacing w:after="0" w:line="240" w:lineRule="auto"/>
        <w:ind w:left="720" w:firstLine="72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new elements </w:t>
      </w:r>
    </w:p>
    <w:p w14:paraId="3F4B046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14:paraId="3BF5B6B2"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7"/>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title </w:t>
      </w:r>
    </w:p>
    <w:p w14:paraId="5C6E901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"results-slide-title"</w:t>
      </w:r>
      <w:r>
        <w:rPr>
          <w:rFonts w:ascii="Courier New" w:hAnsi="Courier New" w:cs="Courier New"/>
          <w:b/>
          <w:bCs/>
          <w:color w:val="000080"/>
          <w:sz w:val="20"/>
          <w:szCs w:val="20"/>
          <w:highlight w:val="white"/>
        </w:rPr>
        <w:t>;</w:t>
      </w:r>
    </w:p>
    <w:p w14:paraId="189BDDB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2E9570E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61902F8"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one row for two columns </w:t>
      </w:r>
    </w:p>
    <w:p w14:paraId="7893AEA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"results-row"</w:t>
      </w:r>
      <w:r>
        <w:rPr>
          <w:rFonts w:ascii="Courier New" w:hAnsi="Courier New" w:cs="Courier New"/>
          <w:b/>
          <w:bCs/>
          <w:color w:val="000080"/>
          <w:sz w:val="20"/>
          <w:szCs w:val="20"/>
          <w:highlight w:val="white"/>
        </w:rPr>
        <w:t>;</w:t>
      </w:r>
    </w:p>
    <w:p w14:paraId="549FE5E1" w14:textId="77777777" w:rsidR="005367B0" w:rsidRPr="003462B1"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304BAE58" w14:textId="65784371" w:rsidR="00FD22C3" w:rsidRDefault="00FD22C3" w:rsidP="00FF1F7B">
      <w:pPr>
        <w:ind w:right="-563"/>
      </w:pPr>
    </w:p>
    <w:p w14:paraId="2B61021C"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leftColumn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left column </w:t>
      </w:r>
    </w:p>
    <w:p w14:paraId="439AA50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1EBA6BA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"leftColumn"</w:t>
      </w:r>
      <w:r>
        <w:rPr>
          <w:rFonts w:ascii="Courier New" w:hAnsi="Courier New" w:cs="Courier New"/>
          <w:b/>
          <w:bCs/>
          <w:color w:val="000080"/>
          <w:sz w:val="20"/>
          <w:szCs w:val="20"/>
          <w:highlight w:val="white"/>
        </w:rPr>
        <w:t>;</w:t>
      </w:r>
    </w:p>
    <w:p w14:paraId="70C13C5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p>
    <w:p w14:paraId="4034987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3CC901CA"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rightColumn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right column </w:t>
      </w:r>
    </w:p>
    <w:p w14:paraId="06567AF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3EB78A9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"rightColumn"</w:t>
      </w:r>
      <w:r>
        <w:rPr>
          <w:rFonts w:ascii="Courier New" w:hAnsi="Courier New" w:cs="Courier New"/>
          <w:b/>
          <w:bCs/>
          <w:color w:val="000080"/>
          <w:sz w:val="20"/>
          <w:szCs w:val="20"/>
          <w:highlight w:val="white"/>
        </w:rPr>
        <w:t>;</w:t>
      </w:r>
    </w:p>
    <w:p w14:paraId="224C227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commentRangeEnd w:id="57"/>
      <w:r w:rsidR="00866925">
        <w:rPr>
          <w:rStyle w:val="CommentReference"/>
        </w:rPr>
        <w:commentReference w:id="57"/>
      </w:r>
    </w:p>
    <w:p w14:paraId="5DD3DD4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3DC5AF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8"/>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pieChart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pieChart div to right column </w:t>
      </w:r>
    </w:p>
    <w:p w14:paraId="579A605D"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"canvas-holder"</w:t>
      </w:r>
      <w:r>
        <w:rPr>
          <w:rFonts w:ascii="Courier New" w:hAnsi="Courier New" w:cs="Courier New"/>
          <w:b/>
          <w:bCs/>
          <w:color w:val="000080"/>
          <w:sz w:val="20"/>
          <w:szCs w:val="20"/>
          <w:highlight w:val="white"/>
        </w:rPr>
        <w:t>;</w:t>
      </w:r>
    </w:p>
    <w:p w14:paraId="586FB72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pieChart</w:t>
      </w:r>
      <w:r>
        <w:rPr>
          <w:rFonts w:ascii="Courier New" w:hAnsi="Courier New" w:cs="Courier New"/>
          <w:b/>
          <w:bCs/>
          <w:color w:val="000080"/>
          <w:sz w:val="20"/>
          <w:szCs w:val="20"/>
          <w:highlight w:val="white"/>
        </w:rPr>
        <w:t>);</w:t>
      </w:r>
      <w:commentRangeEnd w:id="58"/>
      <w:r w:rsidR="00866925">
        <w:rPr>
          <w:rStyle w:val="CommentReference"/>
        </w:rPr>
        <w:commentReference w:id="58"/>
      </w:r>
    </w:p>
    <w:p w14:paraId="50D3796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5BE4B9B5"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59"/>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fundBox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text box for pieChart labels </w:t>
      </w:r>
    </w:p>
    <w:p w14:paraId="70B5406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475701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p>
    <w:p w14:paraId="585ACC32"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funds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2E5874E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"funds"</w:t>
      </w:r>
      <w:r>
        <w:rPr>
          <w:rFonts w:ascii="Courier New" w:hAnsi="Courier New" w:cs="Courier New"/>
          <w:b/>
          <w:bCs/>
          <w:color w:val="000080"/>
          <w:sz w:val="20"/>
          <w:szCs w:val="20"/>
          <w:highlight w:val="white"/>
        </w:rPr>
        <w:t>;</w:t>
      </w:r>
    </w:p>
    <w:p w14:paraId="12899A7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commentRangeEnd w:id="59"/>
      <w:r w:rsidR="00866925">
        <w:rPr>
          <w:rStyle w:val="CommentReference"/>
        </w:rPr>
        <w:commentReference w:id="59"/>
      </w:r>
    </w:p>
    <w:p w14:paraId="43F8555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8EF0A0E"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60"/>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refreshButton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REFRESH button for returning back to quiz </w:t>
      </w:r>
    </w:p>
    <w:p w14:paraId="756182F0"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"Go back to quiz"</w:t>
      </w:r>
      <w:r>
        <w:rPr>
          <w:rFonts w:ascii="Courier New" w:hAnsi="Courier New" w:cs="Courier New"/>
          <w:b/>
          <w:bCs/>
          <w:color w:val="000080"/>
          <w:sz w:val="20"/>
          <w:szCs w:val="20"/>
          <w:highlight w:val="white"/>
        </w:rPr>
        <w:t>));</w:t>
      </w:r>
    </w:p>
    <w:p w14:paraId="38E938C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refreshButton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"refresh"</w:t>
      </w:r>
      <w:r>
        <w:rPr>
          <w:rFonts w:ascii="Courier New" w:hAnsi="Courier New" w:cs="Courier New"/>
          <w:b/>
          <w:bCs/>
          <w:color w:val="000080"/>
          <w:sz w:val="20"/>
          <w:szCs w:val="20"/>
          <w:highlight w:val="white"/>
        </w:rPr>
        <w:t>;</w:t>
      </w:r>
    </w:p>
    <w:p w14:paraId="66352E58" w14:textId="77777777" w:rsidR="005367B0" w:rsidRDefault="005367B0" w:rsidP="005367B0">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footer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refreshButton</w:t>
      </w:r>
      <w:r>
        <w:rPr>
          <w:rFonts w:ascii="Courier New" w:hAnsi="Courier New" w:cs="Courier New"/>
          <w:b/>
          <w:bCs/>
          <w:color w:val="000080"/>
          <w:sz w:val="20"/>
          <w:szCs w:val="20"/>
          <w:highlight w:val="white"/>
        </w:rPr>
        <w:t>);</w:t>
      </w:r>
      <w:commentRangeEnd w:id="60"/>
      <w:r w:rsidR="00866925">
        <w:rPr>
          <w:rStyle w:val="CommentReference"/>
        </w:rPr>
        <w:commentReference w:id="60"/>
      </w:r>
    </w:p>
    <w:p w14:paraId="0E75F105" w14:textId="77777777" w:rsidR="00866925" w:rsidRDefault="00866925" w:rsidP="005367B0">
      <w:pPr>
        <w:autoSpaceDE w:val="0"/>
        <w:autoSpaceDN w:val="0"/>
        <w:adjustRightInd w:val="0"/>
        <w:spacing w:after="0" w:line="240" w:lineRule="auto"/>
        <w:rPr>
          <w:rFonts w:ascii="Courier New" w:hAnsi="Courier New" w:cs="Courier New"/>
          <w:b/>
          <w:bCs/>
          <w:color w:val="000080"/>
          <w:sz w:val="20"/>
          <w:szCs w:val="20"/>
          <w:highlight w:val="white"/>
        </w:rPr>
      </w:pPr>
    </w:p>
    <w:p w14:paraId="5DAC13C6" w14:textId="77777777" w:rsidR="00866925" w:rsidRDefault="00866925" w:rsidP="005367B0">
      <w:pPr>
        <w:autoSpaceDE w:val="0"/>
        <w:autoSpaceDN w:val="0"/>
        <w:adjustRightInd w:val="0"/>
        <w:spacing w:after="0" w:line="240" w:lineRule="auto"/>
        <w:rPr>
          <w:rFonts w:ascii="Courier New" w:hAnsi="Courier New" w:cs="Courier New"/>
          <w:color w:val="000000"/>
          <w:sz w:val="20"/>
          <w:szCs w:val="20"/>
          <w:highlight w:val="white"/>
        </w:rPr>
      </w:pPr>
    </w:p>
    <w:p w14:paraId="213FDB4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commentRangeStart w:id="61"/>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"#refresh"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29CD2A6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location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reload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3EE0C746"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61"/>
      <w:r w:rsidR="00866925">
        <w:rPr>
          <w:rStyle w:val="CommentReference"/>
        </w:rPr>
        <w:commentReference w:id="61"/>
      </w:r>
    </w:p>
    <w:p w14:paraId="5049AD0F" w14:textId="77777777" w:rsidR="005367B0" w:rsidRDefault="005367B0" w:rsidP="005367B0">
      <w:pPr>
        <w:rPr>
          <w:rFonts w:ascii="Courier New" w:hAnsi="Courier New" w:cs="Courier New"/>
          <w:b/>
          <w:bCs/>
          <w:color w:val="000080"/>
          <w:sz w:val="20"/>
          <w:szCs w:val="20"/>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580F01E" w14:textId="77777777" w:rsidR="005367B0" w:rsidRDefault="005367B0" w:rsidP="005367B0">
      <w:pPr>
        <w:autoSpaceDE w:val="0"/>
        <w:autoSpaceDN w:val="0"/>
        <w:adjustRightInd w:val="0"/>
        <w:spacing w:after="0" w:line="240" w:lineRule="auto"/>
        <w:ind w:left="720" w:firstLine="720"/>
        <w:rPr>
          <w:rFonts w:ascii="Courier New" w:hAnsi="Courier New" w:cs="Courier New"/>
          <w:color w:val="008000"/>
          <w:sz w:val="20"/>
          <w:szCs w:val="20"/>
          <w:highlight w:val="white"/>
        </w:rPr>
      </w:pPr>
      <w:r>
        <w:rPr>
          <w:rFonts w:ascii="Courier New" w:hAnsi="Courier New" w:cs="Courier New"/>
          <w:color w:val="008000"/>
          <w:sz w:val="20"/>
          <w:szCs w:val="20"/>
          <w:highlight w:val="white"/>
        </w:rPr>
        <w:t>// get piechart info from the last slide (Results slide)</w:t>
      </w:r>
    </w:p>
    <w:p w14:paraId="2E88764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62"/>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last_slide_index</w:t>
      </w:r>
      <w:r>
        <w:rPr>
          <w:rFonts w:ascii="Courier New" w:hAnsi="Courier New" w:cs="Courier New"/>
          <w:b/>
          <w:bCs/>
          <w:color w:val="000080"/>
          <w:sz w:val="20"/>
          <w:szCs w:val="20"/>
          <w:highlight w:val="white"/>
        </w:rPr>
        <w:t>;</w:t>
      </w:r>
      <w:commentRangeEnd w:id="62"/>
      <w:r w:rsidR="00BD6D2E">
        <w:rPr>
          <w:rStyle w:val="CommentReference"/>
        </w:rPr>
        <w:commentReference w:id="62"/>
      </w:r>
    </w:p>
    <w:p w14:paraId="442F6C2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63"/>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"option:selected"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each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6A54B12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4E1D7D69"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optionValue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value from dropDown option then create pieChart </w:t>
      </w:r>
    </w:p>
    <w:p w14:paraId="5C61073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    userOption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optionValue</w:t>
      </w:r>
      <w:r>
        <w:rPr>
          <w:rFonts w:ascii="Courier New" w:hAnsi="Courier New" w:cs="Courier New"/>
          <w:b/>
          <w:bCs/>
          <w:color w:val="000080"/>
          <w:sz w:val="20"/>
          <w:szCs w:val="20"/>
          <w:highlight w:val="white"/>
        </w:rPr>
        <w:t>;</w:t>
      </w:r>
    </w:p>
    <w:p w14:paraId="115F0CF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06824CB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arg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eval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"json[i]."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optionValue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the type of portfolio </w:t>
      </w:r>
    </w:p>
    <w:p w14:paraId="4FC58CD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8B86905"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commentRangeStart w:id="64"/>
      <w:r>
        <w:rPr>
          <w:rFonts w:ascii="Courier New" w:hAnsi="Courier New" w:cs="Courier New"/>
          <w:color w:val="008000"/>
          <w:sz w:val="20"/>
          <w:szCs w:val="20"/>
          <w:highlight w:val="white"/>
        </w:rPr>
        <w:t>// remove exitsing pieChart and iframe to avoid duplication</w:t>
      </w:r>
    </w:p>
    <w:p w14:paraId="05A1D40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
    <w:p w14:paraId="2C4F3FD9"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64"/>
      <w:r w:rsidR="00BD6D2E">
        <w:rPr>
          <w:rStyle w:val="CommentReference"/>
        </w:rPr>
        <w:commentReference w:id="64"/>
      </w:r>
    </w:p>
    <w:p w14:paraId="7751299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14:paraId="7FB67EAB"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createPieChart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call function to create pie-chart</w:t>
      </w:r>
    </w:p>
    <w:p w14:paraId="17265218"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14:paraId="342832D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End w:id="63"/>
      <w:r w:rsidR="00BD6D2E">
        <w:rPr>
          <w:rStyle w:val="CommentReference"/>
        </w:rPr>
        <w:commentReference w:id="63"/>
      </w:r>
    </w:p>
    <w:p w14:paraId="05325C70" w14:textId="77777777" w:rsidR="005367B0" w:rsidRDefault="005367B0" w:rsidP="005367B0">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810E65D" w14:textId="77777777" w:rsidR="005367B0" w:rsidRDefault="005367B0" w:rsidP="005367B0"/>
    <w:p w14:paraId="626C3E02" w14:textId="77777777" w:rsidR="00FD22C3" w:rsidRDefault="00FD22C3" w:rsidP="00FF1F7B">
      <w:pPr>
        <w:ind w:right="-563"/>
      </w:pPr>
    </w:p>
    <w:p w14:paraId="6D93BCF9" w14:textId="3B626809" w:rsidR="00274B12" w:rsidRDefault="00274B12" w:rsidP="00FF1F7B">
      <w:pPr>
        <w:ind w:right="-563"/>
      </w:pPr>
    </w:p>
    <w:p w14:paraId="493DEAA0" w14:textId="77777777" w:rsidR="005367B0" w:rsidRDefault="005367B0" w:rsidP="00FF1F7B">
      <w:pPr>
        <w:ind w:right="-563"/>
      </w:pPr>
    </w:p>
    <w:p w14:paraId="2310168A" w14:textId="77777777" w:rsidR="005367B0" w:rsidRDefault="005367B0" w:rsidP="00FF1F7B">
      <w:pPr>
        <w:ind w:right="-563"/>
      </w:pPr>
    </w:p>
    <w:p w14:paraId="3B3D7F61" w14:textId="77777777" w:rsidR="005367B0" w:rsidRDefault="005367B0" w:rsidP="00FF1F7B">
      <w:pPr>
        <w:ind w:right="-563"/>
      </w:pPr>
    </w:p>
    <w:p w14:paraId="414C7E83" w14:textId="77777777" w:rsidR="005367B0" w:rsidRDefault="005367B0" w:rsidP="00FF1F7B">
      <w:pPr>
        <w:ind w:right="-563"/>
      </w:pPr>
    </w:p>
    <w:p w14:paraId="2E9E2C00" w14:textId="77777777" w:rsidR="005367B0" w:rsidRDefault="005367B0" w:rsidP="00FF1F7B">
      <w:pPr>
        <w:ind w:right="-563"/>
      </w:pPr>
    </w:p>
    <w:p w14:paraId="050ACFA0" w14:textId="77777777" w:rsidR="005367B0" w:rsidRDefault="005367B0" w:rsidP="00FF1F7B">
      <w:pPr>
        <w:ind w:right="-563"/>
      </w:pPr>
    </w:p>
    <w:p w14:paraId="0ACBD584" w14:textId="77777777" w:rsidR="005367B0" w:rsidRDefault="005367B0" w:rsidP="00FF1F7B">
      <w:pPr>
        <w:ind w:right="-563"/>
      </w:pPr>
    </w:p>
    <w:p w14:paraId="48CAD8C2" w14:textId="77777777" w:rsidR="005367B0" w:rsidRDefault="005367B0" w:rsidP="00FF1F7B">
      <w:pPr>
        <w:ind w:right="-563"/>
      </w:pPr>
    </w:p>
    <w:p w14:paraId="28EA5FF9" w14:textId="77777777" w:rsidR="005367B0" w:rsidRDefault="005367B0" w:rsidP="00FF1F7B">
      <w:pPr>
        <w:ind w:right="-563"/>
      </w:pPr>
    </w:p>
    <w:p w14:paraId="42709099" w14:textId="77777777" w:rsidR="005367B0" w:rsidRDefault="005367B0" w:rsidP="00FF1F7B">
      <w:pPr>
        <w:ind w:right="-563"/>
      </w:pPr>
    </w:p>
    <w:p w14:paraId="203C0094" w14:textId="77777777" w:rsidR="005367B0" w:rsidRDefault="005367B0" w:rsidP="00FF1F7B">
      <w:pPr>
        <w:ind w:right="-563"/>
      </w:pPr>
    </w:p>
    <w:p w14:paraId="38EEE73D" w14:textId="77777777" w:rsidR="005367B0" w:rsidRDefault="005367B0" w:rsidP="00FF1F7B">
      <w:pPr>
        <w:ind w:right="-563"/>
      </w:pPr>
    </w:p>
    <w:p w14:paraId="4029CED9" w14:textId="77777777" w:rsidR="005367B0" w:rsidRDefault="005367B0" w:rsidP="00FF1F7B">
      <w:pPr>
        <w:ind w:right="-563"/>
      </w:pPr>
    </w:p>
    <w:p w14:paraId="57C58C06" w14:textId="77777777" w:rsidR="00BA1C4B" w:rsidRPr="00CC5C8C" w:rsidRDefault="00274B12" w:rsidP="00272011">
      <w:pPr>
        <w:pStyle w:val="Heading3"/>
        <w:spacing w:line="240" w:lineRule="auto"/>
        <w:ind w:right="-563"/>
        <w:rPr>
          <w:b/>
        </w:rPr>
      </w:pPr>
      <w:bookmarkStart w:id="65" w:name="_Toc501616107"/>
      <w:r w:rsidRPr="00CC5C8C">
        <w:rPr>
          <w:b/>
        </w:rPr>
        <w:lastRenderedPageBreak/>
        <w:t>Section Slide</w:t>
      </w:r>
      <w:bookmarkEnd w:id="65"/>
      <w:r w:rsidRPr="00CC5C8C">
        <w:rPr>
          <w:b/>
        </w:rPr>
        <w:t xml:space="preserve"> </w:t>
      </w:r>
    </w:p>
    <w:p w14:paraId="35DB73A8" w14:textId="77777777" w:rsidR="005367B0" w:rsidRPr="005367B0" w:rsidRDefault="005367B0" w:rsidP="00272011">
      <w:pPr>
        <w:spacing w:line="240" w:lineRule="auto"/>
      </w:pPr>
    </w:p>
    <w:p w14:paraId="32AF5EB6" w14:textId="37EB6C1D" w:rsidR="008140EF" w:rsidRDefault="005367B0" w:rsidP="00272011">
      <w:pPr>
        <w:spacing w:line="240" w:lineRule="auto"/>
        <w:rPr>
          <w:rFonts w:ascii="Courier New" w:hAnsi="Courier New" w:cs="Courier New"/>
          <w:b/>
          <w:bCs/>
          <w:color w:val="000080"/>
          <w:sz w:val="20"/>
          <w:szCs w:val="20"/>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createSectionSlide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5D9F6FDF" w14:textId="77777777" w:rsidR="005367B0" w:rsidRDefault="005367B0" w:rsidP="00272011">
      <w:pPr>
        <w:spacing w:line="240" w:lineRule="auto"/>
      </w:pPr>
    </w:p>
    <w:p w14:paraId="0CD12FC8" w14:textId="77777777" w:rsidR="00274B12" w:rsidRDefault="00274B12" w:rsidP="00FF1F7B">
      <w:pPr>
        <w:ind w:right="-563"/>
      </w:pPr>
      <w:r>
        <w:rPr>
          <w:noProof/>
          <w:lang w:eastAsia="en-CA"/>
        </w:rPr>
        <w:drawing>
          <wp:inline distT="0" distB="0" distL="0" distR="0" wp14:anchorId="36E11F46" wp14:editId="7579A0B6">
            <wp:extent cx="5943600" cy="4104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04005"/>
                    </a:xfrm>
                    <a:prstGeom prst="rect">
                      <a:avLst/>
                    </a:prstGeom>
                  </pic:spPr>
                </pic:pic>
              </a:graphicData>
            </a:graphic>
          </wp:inline>
        </w:drawing>
      </w:r>
    </w:p>
    <w:p w14:paraId="386A3065" w14:textId="77777777" w:rsidR="005367B0" w:rsidRDefault="005367B0" w:rsidP="005367B0">
      <w:pPr>
        <w:autoSpaceDE w:val="0"/>
        <w:autoSpaceDN w:val="0"/>
        <w:adjustRightInd w:val="0"/>
        <w:spacing w:after="0" w:line="240" w:lineRule="auto"/>
        <w:rPr>
          <w:rFonts w:ascii="Courier New" w:hAnsi="Courier New" w:cs="Courier New"/>
          <w:b/>
          <w:bCs/>
          <w:color w:val="0000FF"/>
          <w:sz w:val="20"/>
          <w:szCs w:val="20"/>
          <w:highlight w:val="white"/>
        </w:rPr>
      </w:pPr>
      <w:commentRangeStart w:id="66"/>
      <w:r>
        <w:rPr>
          <w:rFonts w:ascii="Courier New" w:hAnsi="Courier New" w:cs="Courier New"/>
          <w:color w:val="008000"/>
          <w:sz w:val="20"/>
          <w:szCs w:val="20"/>
          <w:highlight w:val="white"/>
        </w:rPr>
        <w:t xml:space="preserve">// </w:t>
      </w:r>
      <w:r w:rsidRPr="00274B12">
        <w:rPr>
          <w:rFonts w:ascii="Courier New" w:hAnsi="Courier New" w:cs="Courier New"/>
          <w:color w:val="008000"/>
          <w:sz w:val="20"/>
          <w:szCs w:val="20"/>
        </w:rPr>
        <w:t>create section header</w:t>
      </w:r>
    </w:p>
    <w:p w14:paraId="5CCF539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8C63A25"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07B16E1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3CD846BC"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501E7BDA"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section intro paragraph </w:t>
      </w:r>
    </w:p>
    <w:p w14:paraId="3C82471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intro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6CED2E17"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p>
    <w:p w14:paraId="620E1D2B"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"section-intro"</w:t>
      </w:r>
      <w:r>
        <w:rPr>
          <w:rFonts w:ascii="Courier New" w:hAnsi="Courier New" w:cs="Courier New"/>
          <w:b/>
          <w:bCs/>
          <w:color w:val="000080"/>
          <w:sz w:val="20"/>
          <w:szCs w:val="20"/>
          <w:highlight w:val="white"/>
        </w:rPr>
        <w:t>;</w:t>
      </w:r>
    </w:p>
    <w:p w14:paraId="5281DB5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intro</w:t>
      </w:r>
      <w:r>
        <w:rPr>
          <w:rFonts w:ascii="Courier New" w:hAnsi="Courier New" w:cs="Courier New"/>
          <w:b/>
          <w:bCs/>
          <w:color w:val="000080"/>
          <w:sz w:val="20"/>
          <w:szCs w:val="20"/>
          <w:highlight w:val="white"/>
        </w:rPr>
        <w:t>);</w:t>
      </w:r>
    </w:p>
    <w:p w14:paraId="5AC8F8A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6AF78976" w14:textId="77777777" w:rsidR="005367B0" w:rsidRDefault="005367B0" w:rsidP="005367B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Previous and Next buttons to control sliding  </w:t>
      </w:r>
    </w:p>
    <w:p w14:paraId="3561648F"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previouButton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745BA2FA"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)section );</w:t>
      </w:r>
    </w:p>
    <w:p w14:paraId="7A8859A3"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5BE3B62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p>
    <w:p w14:paraId="49CEE9D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p>
    <w:p w14:paraId="21ED3BB1"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nextButton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2517A854"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17A16CBE" w14:textId="77777777" w:rsidR="005367B0" w:rsidRDefault="005367B0" w:rsidP="005367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5022BFF5" w14:textId="1C09F661" w:rsidR="00274B12" w:rsidRDefault="005367B0" w:rsidP="00272011">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commentRangeEnd w:id="66"/>
      <w:r w:rsidR="00BD6D2E">
        <w:rPr>
          <w:rStyle w:val="CommentReference"/>
        </w:rPr>
        <w:commentReference w:id="66"/>
      </w:r>
    </w:p>
    <w:p w14:paraId="602AEB99" w14:textId="77777777" w:rsidR="00BA1C4B" w:rsidRPr="00CC5C8C" w:rsidRDefault="00274B12" w:rsidP="00FF1F7B">
      <w:pPr>
        <w:spacing w:after="0"/>
        <w:ind w:right="-563"/>
        <w:rPr>
          <w:b/>
        </w:rPr>
      </w:pPr>
      <w:bookmarkStart w:id="67" w:name="_Toc501616108"/>
      <w:r w:rsidRPr="00CC5C8C">
        <w:rPr>
          <w:rStyle w:val="Heading3Char"/>
          <w:b/>
        </w:rPr>
        <w:lastRenderedPageBreak/>
        <w:t>Question Slide</w:t>
      </w:r>
      <w:bookmarkEnd w:id="67"/>
      <w:r w:rsidRPr="00CC5C8C">
        <w:rPr>
          <w:b/>
        </w:rPr>
        <w:t xml:space="preserve"> </w:t>
      </w:r>
    </w:p>
    <w:p w14:paraId="4AFABEDF" w14:textId="77777777" w:rsidR="00272011" w:rsidRDefault="00272011" w:rsidP="00FF1F7B">
      <w:pPr>
        <w:spacing w:after="0"/>
        <w:ind w:right="-563"/>
      </w:pPr>
    </w:p>
    <w:p w14:paraId="476363DC" w14:textId="77777777" w:rsidR="00272011" w:rsidRDefault="00272011" w:rsidP="00272011">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createQuestionSlide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517AF97E" w14:textId="10794396" w:rsidR="00274B12" w:rsidRDefault="00274B12" w:rsidP="00FF1F7B">
      <w:pPr>
        <w:ind w:right="-563"/>
      </w:pPr>
    </w:p>
    <w:p w14:paraId="75C24883" w14:textId="77777777" w:rsidR="00E03177" w:rsidRDefault="002B5BF8" w:rsidP="00FF1F7B">
      <w:pPr>
        <w:ind w:right="-563"/>
      </w:pPr>
      <w:r>
        <w:rPr>
          <w:noProof/>
          <w:lang w:eastAsia="en-CA"/>
        </w:rPr>
        <w:drawing>
          <wp:inline distT="0" distB="0" distL="0" distR="0" wp14:anchorId="1E7AECD7" wp14:editId="6CDCB644">
            <wp:extent cx="5943600" cy="4106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06545"/>
                    </a:xfrm>
                    <a:prstGeom prst="rect">
                      <a:avLst/>
                    </a:prstGeom>
                  </pic:spPr>
                </pic:pic>
              </a:graphicData>
            </a:graphic>
          </wp:inline>
        </w:drawing>
      </w:r>
    </w:p>
    <w:p w14:paraId="718A7DDE" w14:textId="77777777" w:rsidR="00272011" w:rsidRDefault="00272011" w:rsidP="00FF1F7B">
      <w:pPr>
        <w:ind w:right="-563"/>
      </w:pPr>
    </w:p>
    <w:p w14:paraId="7E560A5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68"/>
      <w:r>
        <w:rPr>
          <w:rFonts w:ascii="Courier New" w:hAnsi="Courier New" w:cs="Courier New"/>
          <w:color w:val="008000"/>
          <w:sz w:val="20"/>
          <w:szCs w:val="20"/>
          <w:highlight w:val="white"/>
        </w:rPr>
        <w:t xml:space="preserve">// create question </w:t>
      </w:r>
    </w:p>
    <w:p w14:paraId="45D6CDF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question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p>
    <w:p w14:paraId="5CA794F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p>
    <w:p w14:paraId="240A3EE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w:t>
      </w:r>
      <w:r>
        <w:rPr>
          <w:rFonts w:ascii="Courier New" w:hAnsi="Courier New" w:cs="Courier New"/>
          <w:b/>
          <w:bCs/>
          <w:color w:val="000080"/>
          <w:sz w:val="20"/>
          <w:szCs w:val="20"/>
          <w:highlight w:val="white"/>
        </w:rPr>
        <w:t>;</w:t>
      </w:r>
    </w:p>
    <w:p w14:paraId="381B7A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question</w:t>
      </w:r>
      <w:r>
        <w:rPr>
          <w:rFonts w:ascii="Courier New" w:hAnsi="Courier New" w:cs="Courier New"/>
          <w:b/>
          <w:bCs/>
          <w:color w:val="000080"/>
          <w:sz w:val="20"/>
          <w:szCs w:val="20"/>
          <w:highlight w:val="white"/>
        </w:rPr>
        <w:t>);</w:t>
      </w:r>
    </w:p>
    <w:p w14:paraId="1125708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459D868"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one row for two columns </w:t>
      </w:r>
    </w:p>
    <w:p w14:paraId="65CFFBE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7008D6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"row"</w:t>
      </w:r>
      <w:r>
        <w:rPr>
          <w:rFonts w:ascii="Courier New" w:hAnsi="Courier New" w:cs="Courier New"/>
          <w:b/>
          <w:bCs/>
          <w:color w:val="000080"/>
          <w:sz w:val="20"/>
          <w:szCs w:val="20"/>
          <w:highlight w:val="white"/>
        </w:rPr>
        <w:t>;</w:t>
      </w:r>
    </w:p>
    <w:p w14:paraId="6B3CE41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1A06E0A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4E55D95"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left column for answer list </w:t>
      </w:r>
    </w:p>
    <w:p w14:paraId="3E43DAB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leftColumn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2AAA8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"question-column"</w:t>
      </w:r>
      <w:r>
        <w:rPr>
          <w:rFonts w:ascii="Courier New" w:hAnsi="Courier New" w:cs="Courier New"/>
          <w:b/>
          <w:bCs/>
          <w:color w:val="000080"/>
          <w:sz w:val="20"/>
          <w:szCs w:val="20"/>
          <w:highlight w:val="white"/>
        </w:rPr>
        <w:t>;</w:t>
      </w:r>
    </w:p>
    <w:p w14:paraId="1BDC9CD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question-left"</w:t>
      </w:r>
      <w:r>
        <w:rPr>
          <w:rFonts w:ascii="Courier New" w:hAnsi="Courier New" w:cs="Courier New"/>
          <w:b/>
          <w:bCs/>
          <w:color w:val="000080"/>
          <w:sz w:val="20"/>
          <w:szCs w:val="20"/>
          <w:highlight w:val="white"/>
        </w:rPr>
        <w:t>;</w:t>
      </w:r>
    </w:p>
    <w:p w14:paraId="7978B1FF" w14:textId="77777777" w:rsidR="00272011" w:rsidRDefault="00272011" w:rsidP="0027201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p>
    <w:p w14:paraId="26518D0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94E1AF3"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right column for img </w:t>
      </w:r>
    </w:p>
    <w:p w14:paraId="646C89F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rightColumn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2F65AB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"question-column"</w:t>
      </w:r>
      <w:r>
        <w:rPr>
          <w:rFonts w:ascii="Courier New" w:hAnsi="Courier New" w:cs="Courier New"/>
          <w:b/>
          <w:bCs/>
          <w:color w:val="000080"/>
          <w:sz w:val="20"/>
          <w:szCs w:val="20"/>
          <w:highlight w:val="white"/>
        </w:rPr>
        <w:t>;</w:t>
      </w:r>
    </w:p>
    <w:p w14:paraId="30040ED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question-right"</w:t>
      </w:r>
      <w:r>
        <w:rPr>
          <w:rFonts w:ascii="Courier New" w:hAnsi="Courier New" w:cs="Courier New"/>
          <w:b/>
          <w:bCs/>
          <w:color w:val="000080"/>
          <w:sz w:val="20"/>
          <w:szCs w:val="20"/>
          <w:highlight w:val="white"/>
        </w:rPr>
        <w:t>;</w:t>
      </w:r>
    </w:p>
    <w:p w14:paraId="26B9B2C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commentRangeEnd w:id="68"/>
      <w:r w:rsidR="005C713A">
        <w:rPr>
          <w:rStyle w:val="CommentReference"/>
        </w:rPr>
        <w:commentReference w:id="68"/>
      </w:r>
    </w:p>
    <w:p w14:paraId="3D0B8AD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p>
    <w:p w14:paraId="7EDAA6E2"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69"/>
      <w:r>
        <w:rPr>
          <w:rFonts w:ascii="Courier New" w:hAnsi="Courier New" w:cs="Courier New"/>
          <w:color w:val="008000"/>
          <w:sz w:val="20"/>
          <w:szCs w:val="20"/>
          <w:highlight w:val="white"/>
        </w:rPr>
        <w:t xml:space="preserve">// create Form for answer list </w:t>
      </w:r>
    </w:p>
    <w:p w14:paraId="2541163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formElement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CFD84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formElement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34C3E65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formElement</w:t>
      </w:r>
      <w:r>
        <w:rPr>
          <w:rFonts w:ascii="Courier New" w:hAnsi="Courier New" w:cs="Courier New"/>
          <w:b/>
          <w:bCs/>
          <w:color w:val="000080"/>
          <w:sz w:val="20"/>
          <w:szCs w:val="20"/>
          <w:highlight w:val="white"/>
        </w:rPr>
        <w:t>);</w:t>
      </w:r>
      <w:commentRangeEnd w:id="69"/>
      <w:r w:rsidR="005C713A">
        <w:rPr>
          <w:rStyle w:val="CommentReference"/>
        </w:rPr>
        <w:commentReference w:id="69"/>
      </w:r>
    </w:p>
    <w:p w14:paraId="5A699D4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0C4AE8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0"/>
      <w:r>
        <w:rPr>
          <w:rFonts w:ascii="Courier New" w:hAnsi="Courier New" w:cs="Courier New"/>
          <w:color w:val="008000"/>
          <w:sz w:val="20"/>
          <w:szCs w:val="20"/>
          <w:highlight w:val="white"/>
        </w:rPr>
        <w:t xml:space="preserve">// add Answers to the slide </w:t>
      </w:r>
    </w:p>
    <w:p w14:paraId="346827D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numOfAnswers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14:paraId="1ACC4E4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numOfAnswers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E49D7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F7AA31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71"/>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addRadioButton</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14:paraId="3ED0A68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590F00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72"/>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"label"</w:t>
      </w:r>
      <w:r>
        <w:rPr>
          <w:rFonts w:ascii="Courier New" w:hAnsi="Courier New" w:cs="Courier New"/>
          <w:b/>
          <w:bCs/>
          <w:color w:val="000080"/>
          <w:sz w:val="20"/>
          <w:szCs w:val="20"/>
          <w:highlight w:val="white"/>
        </w:rPr>
        <w:t>);</w:t>
      </w:r>
      <w:commentRangeEnd w:id="72"/>
      <w:r w:rsidR="005C713A">
        <w:rPr>
          <w:rStyle w:val="CommentReference"/>
        </w:rPr>
        <w:commentReference w:id="72"/>
      </w:r>
    </w:p>
    <w:p w14:paraId="0454B0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73"/>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radio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"input"</w:t>
      </w:r>
      <w:r>
        <w:rPr>
          <w:rFonts w:ascii="Courier New" w:hAnsi="Courier New" w:cs="Courier New"/>
          <w:b/>
          <w:bCs/>
          <w:color w:val="000080"/>
          <w:sz w:val="20"/>
          <w:szCs w:val="20"/>
          <w:highlight w:val="white"/>
        </w:rPr>
        <w:t>);</w:t>
      </w:r>
      <w:commentRangeEnd w:id="73"/>
      <w:r w:rsidR="005C713A">
        <w:rPr>
          <w:rStyle w:val="CommentReference"/>
        </w:rPr>
        <w:commentReference w:id="73"/>
      </w:r>
    </w:p>
    <w:p w14:paraId="3FF1EFE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F8E732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"radio-button"</w:t>
      </w:r>
      <w:r>
        <w:rPr>
          <w:rFonts w:ascii="Courier New" w:hAnsi="Courier New" w:cs="Courier New"/>
          <w:b/>
          <w:bCs/>
          <w:color w:val="000080"/>
          <w:sz w:val="20"/>
          <w:szCs w:val="20"/>
          <w:highlight w:val="white"/>
        </w:rPr>
        <w:t>;</w:t>
      </w:r>
    </w:p>
    <w:p w14:paraId="56E546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"radio"</w:t>
      </w:r>
      <w:r>
        <w:rPr>
          <w:rFonts w:ascii="Courier New" w:hAnsi="Courier New" w:cs="Courier New"/>
          <w:b/>
          <w:bCs/>
          <w:color w:val="000080"/>
          <w:sz w:val="20"/>
          <w:szCs w:val="20"/>
          <w:highlight w:val="white"/>
        </w:rPr>
        <w:t>);</w:t>
      </w:r>
    </w:p>
    <w:p w14:paraId="34CFD0A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"radioButton"</w:t>
      </w:r>
      <w:r>
        <w:rPr>
          <w:rFonts w:ascii="Courier New" w:hAnsi="Courier New" w:cs="Courier New"/>
          <w:b/>
          <w:bCs/>
          <w:color w:val="000080"/>
          <w:sz w:val="20"/>
          <w:szCs w:val="20"/>
          <w:highlight w:val="white"/>
        </w:rPr>
        <w:t>);</w:t>
      </w:r>
    </w:p>
    <w:p w14:paraId="2384A3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14:paraId="328284D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542E8C7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18D0583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radio</w:t>
      </w:r>
      <w:r>
        <w:rPr>
          <w:rFonts w:ascii="Courier New" w:hAnsi="Courier New" w:cs="Courier New"/>
          <w:b/>
          <w:bCs/>
          <w:color w:val="000080"/>
          <w:sz w:val="20"/>
          <w:szCs w:val="20"/>
          <w:highlight w:val="white"/>
        </w:rPr>
        <w:t>);</w:t>
      </w:r>
    </w:p>
    <w:p w14:paraId="0BD5611F"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text to radio buttons </w:t>
      </w:r>
    </w:p>
    <w:p w14:paraId="13FB90A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4E8CE2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formElement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
    <w:p w14:paraId="623886B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71"/>
      <w:r w:rsidR="005C713A">
        <w:rPr>
          <w:rStyle w:val="CommentReference"/>
        </w:rPr>
        <w:commentReference w:id="71"/>
      </w:r>
    </w:p>
    <w:p w14:paraId="2D94828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74"/>
      <w:r>
        <w:rPr>
          <w:rFonts w:ascii="Courier New" w:hAnsi="Courier New" w:cs="Courier New"/>
          <w:color w:val="000000"/>
          <w:sz w:val="20"/>
          <w:szCs w:val="20"/>
          <w:highlight w:val="white"/>
        </w:rPr>
        <w:t>addRadioButton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answers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add value </w:t>
      </w:r>
      <w:commentRangeEnd w:id="70"/>
      <w:r w:rsidR="005C713A">
        <w:rPr>
          <w:rStyle w:val="CommentReference"/>
        </w:rPr>
        <w:commentReference w:id="70"/>
      </w:r>
      <w:r>
        <w:rPr>
          <w:rFonts w:ascii="Courier New" w:hAnsi="Courier New" w:cs="Courier New"/>
          <w:color w:val="008000"/>
          <w:sz w:val="20"/>
          <w:szCs w:val="20"/>
          <w:highlight w:val="white"/>
        </w:rPr>
        <w:t xml:space="preserve">to radio buttons </w:t>
      </w:r>
      <w:commentRangeEnd w:id="74"/>
      <w:r w:rsidR="005C713A">
        <w:rPr>
          <w:rStyle w:val="CommentReference"/>
        </w:rPr>
        <w:commentReference w:id="74"/>
      </w:r>
    </w:p>
    <w:p w14:paraId="355F63E8" w14:textId="77777777" w:rsidR="00272011" w:rsidRDefault="00272011" w:rsidP="00272011">
      <w:pPr>
        <w:rPr>
          <w:rFonts w:ascii="Courier New" w:hAnsi="Courier New" w:cs="Courier New"/>
          <w:color w:val="000000"/>
          <w:sz w:val="20"/>
          <w:szCs w:val="20"/>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58656937" w14:textId="576F268D" w:rsidR="00CC5C8C" w:rsidRDefault="00CC5C8C" w:rsidP="00CC5C8C">
      <w:pPr>
        <w:autoSpaceDE w:val="0"/>
        <w:autoSpaceDN w:val="0"/>
        <w:adjustRightInd w:val="0"/>
        <w:spacing w:after="0" w:line="240" w:lineRule="auto"/>
        <w:rPr>
          <w:rFonts w:ascii="Courier New" w:hAnsi="Courier New" w:cs="Courier New"/>
          <w:color w:val="008000"/>
          <w:sz w:val="20"/>
          <w:szCs w:val="20"/>
          <w:highlight w:val="white"/>
        </w:rPr>
      </w:pPr>
      <w:commentRangeStart w:id="75"/>
      <w:r>
        <w:rPr>
          <w:rFonts w:ascii="Courier New" w:hAnsi="Courier New" w:cs="Courier New"/>
          <w:color w:val="008000"/>
          <w:sz w:val="20"/>
          <w:szCs w:val="20"/>
          <w:highlight w:val="white"/>
        </w:rPr>
        <w:t>// add disclaimer</w:t>
      </w:r>
    </w:p>
    <w:p w14:paraId="45824A4E" w14:textId="77777777" w:rsidR="00CC5C8C" w:rsidRDefault="00CC5C8C" w:rsidP="00CC5C8C">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disclaimer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17AD6CE" w14:textId="77777777" w:rsidR="00CC5C8C" w:rsidRDefault="00CC5C8C" w:rsidP="00CC5C8C">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disclaimer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08F4A52" w14:textId="77777777" w:rsidR="00CC5C8C" w:rsidRDefault="00CC5C8C" w:rsidP="00CC5C8C">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"disclaimer"</w:t>
      </w:r>
      <w:r>
        <w:rPr>
          <w:rFonts w:ascii="Courier New" w:hAnsi="Courier New" w:cs="Courier New"/>
          <w:b/>
          <w:bCs/>
          <w:color w:val="000080"/>
          <w:sz w:val="20"/>
          <w:szCs w:val="20"/>
          <w:highlight w:val="white"/>
        </w:rPr>
        <w:t>;</w:t>
      </w:r>
    </w:p>
    <w:p w14:paraId="5C99C080" w14:textId="4A54946F" w:rsidR="00CC5C8C" w:rsidRPr="00CC5C8C" w:rsidRDefault="00CC5C8C" w:rsidP="00CC5C8C">
      <w:pPr>
        <w:autoSpaceDE w:val="0"/>
        <w:autoSpaceDN w:val="0"/>
        <w:adjustRightInd w:val="0"/>
        <w:spacing w:after="0" w:line="240" w:lineRule="auto"/>
        <w:ind w:left="72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p>
    <w:p w14:paraId="32697EAF" w14:textId="77777777" w:rsidR="00CC5C8C" w:rsidRDefault="00CC5C8C"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disclaimer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disclaimer</w:t>
      </w:r>
      <w:r>
        <w:rPr>
          <w:rFonts w:ascii="Courier New" w:hAnsi="Courier New" w:cs="Courier New"/>
          <w:b/>
          <w:bCs/>
          <w:color w:val="000080"/>
          <w:sz w:val="20"/>
          <w:szCs w:val="20"/>
          <w:highlight w:val="white"/>
        </w:rPr>
        <w:t>));</w:t>
      </w:r>
    </w:p>
    <w:p w14:paraId="142DCC14" w14:textId="77777777" w:rsidR="00CC5C8C" w:rsidRDefault="00CC5C8C"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commentRangeEnd w:id="75"/>
      <w:r>
        <w:rPr>
          <w:rStyle w:val="CommentReference"/>
        </w:rPr>
        <w:commentReference w:id="75"/>
      </w:r>
    </w:p>
    <w:p w14:paraId="7F4014A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1C5B59A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78A77EF"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6"/>
      <w:r>
        <w:rPr>
          <w:rFonts w:ascii="Courier New" w:hAnsi="Courier New" w:cs="Courier New"/>
          <w:color w:val="008000"/>
          <w:sz w:val="20"/>
          <w:szCs w:val="20"/>
          <w:highlight w:val="white"/>
        </w:rPr>
        <w:t xml:space="preserve">// add img to right column </w:t>
      </w:r>
    </w:p>
    <w:p w14:paraId="1628151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img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BE0A9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img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"IMG"</w:t>
      </w:r>
      <w:r>
        <w:rPr>
          <w:rFonts w:ascii="Courier New" w:hAnsi="Courier New" w:cs="Courier New"/>
          <w:b/>
          <w:bCs/>
          <w:color w:val="000080"/>
          <w:sz w:val="20"/>
          <w:szCs w:val="20"/>
          <w:highlight w:val="white"/>
        </w:rPr>
        <w:t>);</w:t>
      </w:r>
    </w:p>
    <w:p w14:paraId="07A8362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"img"</w:t>
      </w:r>
      <w:r>
        <w:rPr>
          <w:rFonts w:ascii="Courier New" w:hAnsi="Courier New" w:cs="Courier New"/>
          <w:b/>
          <w:bCs/>
          <w:color w:val="000080"/>
          <w:sz w:val="20"/>
          <w:szCs w:val="20"/>
          <w:highlight w:val="white"/>
        </w:rPr>
        <w:t>;</w:t>
      </w:r>
    </w:p>
    <w:p w14:paraId="5B31D84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img</w:t>
      </w:r>
      <w:r>
        <w:rPr>
          <w:rFonts w:ascii="Courier New" w:hAnsi="Courier New" w:cs="Courier New"/>
          <w:b/>
          <w:bCs/>
          <w:color w:val="000080"/>
          <w:sz w:val="20"/>
          <w:szCs w:val="20"/>
          <w:highlight w:val="white"/>
        </w:rPr>
        <w:t>);</w:t>
      </w:r>
    </w:p>
    <w:p w14:paraId="2242BD1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img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setAttribute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"chart display error"</w:t>
      </w:r>
      <w:r>
        <w:rPr>
          <w:rFonts w:ascii="Courier New" w:hAnsi="Courier New" w:cs="Courier New"/>
          <w:b/>
          <w:bCs/>
          <w:color w:val="000080"/>
          <w:sz w:val="20"/>
          <w:szCs w:val="20"/>
          <w:highlight w:val="white"/>
        </w:rPr>
        <w:t>);</w:t>
      </w:r>
    </w:p>
    <w:p w14:paraId="755BDB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img</w:t>
      </w:r>
      <w:r>
        <w:rPr>
          <w:rFonts w:ascii="Courier New" w:hAnsi="Courier New" w:cs="Courier New"/>
          <w:b/>
          <w:bCs/>
          <w:color w:val="000080"/>
          <w:sz w:val="20"/>
          <w:szCs w:val="20"/>
          <w:highlight w:val="white"/>
        </w:rPr>
        <w:t>);</w:t>
      </w:r>
    </w:p>
    <w:p w14:paraId="23D80ED4" w14:textId="5974A58F" w:rsidR="00272011" w:rsidRDefault="00272011" w:rsidP="00CC5C8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commentRangeEnd w:id="76"/>
      <w:r w:rsidR="00CC5C8C">
        <w:rPr>
          <w:rStyle w:val="CommentReference"/>
        </w:rPr>
        <w:commentReference w:id="76"/>
      </w:r>
    </w:p>
    <w:p w14:paraId="32BD9A1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68825B5"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701B5B2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6484F588"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5BCC40BD"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45DC86CD" w14:textId="77777777" w:rsidR="00CC5C8C"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p>
    <w:p w14:paraId="282C90B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77"/>
      <w:r>
        <w:rPr>
          <w:rFonts w:ascii="Courier New" w:hAnsi="Courier New" w:cs="Courier New"/>
          <w:color w:val="008000"/>
          <w:sz w:val="20"/>
          <w:szCs w:val="20"/>
          <w:highlight w:val="white"/>
        </w:rPr>
        <w:lastRenderedPageBreak/>
        <w:t xml:space="preserve">// create two buttons to control sliding </w:t>
      </w:r>
    </w:p>
    <w:p w14:paraId="50B91CA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88D919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previouButton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1A16C33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764BF6C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5B46724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p>
    <w:p w14:paraId="3899F22B" w14:textId="77777777" w:rsidR="00272011" w:rsidRDefault="00272011" w:rsidP="00272011">
      <w:pPr>
        <w:autoSpaceDE w:val="0"/>
        <w:autoSpaceDN w:val="0"/>
        <w:adjustRightInd w:val="0"/>
        <w:spacing w:after="0" w:line="240" w:lineRule="auto"/>
        <w:rPr>
          <w:rFonts w:ascii="Courier New" w:hAnsi="Courier New" w:cs="Courier New"/>
          <w:b/>
          <w:bCs/>
          <w:color w:val="0000FF"/>
          <w:sz w:val="20"/>
          <w:szCs w:val="20"/>
          <w:highlight w:val="white"/>
        </w:rPr>
      </w:pPr>
    </w:p>
    <w:p w14:paraId="04EC2B3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nextButton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7341F34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441DF98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"next"</w:t>
      </w:r>
      <w:r>
        <w:rPr>
          <w:rFonts w:ascii="Courier New" w:hAnsi="Courier New" w:cs="Courier New"/>
          <w:b/>
          <w:bCs/>
          <w:color w:val="000080"/>
          <w:sz w:val="20"/>
          <w:szCs w:val="20"/>
          <w:highlight w:val="white"/>
        </w:rPr>
        <w:t>;</w:t>
      </w:r>
    </w:p>
    <w:p w14:paraId="4CF98B2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14:paraId="1C5B2C7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70C64D10" w14:textId="77777777" w:rsidR="00272011" w:rsidRDefault="00272011" w:rsidP="00272011">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nextButton</w:t>
      </w:r>
      <w:r>
        <w:rPr>
          <w:rFonts w:ascii="Courier New" w:hAnsi="Courier New" w:cs="Courier New"/>
          <w:b/>
          <w:bCs/>
          <w:color w:val="000080"/>
          <w:sz w:val="20"/>
          <w:szCs w:val="20"/>
          <w:highlight w:val="white"/>
        </w:rPr>
        <w:t>);</w:t>
      </w:r>
    </w:p>
    <w:commentRangeEnd w:id="77"/>
    <w:p w14:paraId="390BEA27" w14:textId="77777777" w:rsidR="00272011" w:rsidRDefault="00CC5C8C" w:rsidP="00272011">
      <w:pPr>
        <w:autoSpaceDE w:val="0"/>
        <w:autoSpaceDN w:val="0"/>
        <w:adjustRightInd w:val="0"/>
        <w:spacing w:after="0" w:line="240" w:lineRule="auto"/>
        <w:rPr>
          <w:rFonts w:ascii="Courier New" w:hAnsi="Courier New" w:cs="Courier New"/>
          <w:color w:val="000000"/>
          <w:sz w:val="20"/>
          <w:szCs w:val="20"/>
          <w:highlight w:val="white"/>
        </w:rPr>
      </w:pPr>
      <w:r>
        <w:rPr>
          <w:rStyle w:val="CommentReference"/>
        </w:rPr>
        <w:commentReference w:id="77"/>
      </w:r>
    </w:p>
    <w:p w14:paraId="303FF27A" w14:textId="77777777" w:rsidR="00274B12" w:rsidRDefault="00274B12" w:rsidP="00FF1F7B">
      <w:pPr>
        <w:ind w:right="-563"/>
      </w:pPr>
    </w:p>
    <w:p w14:paraId="2045F1B6" w14:textId="77777777" w:rsidR="00274B12" w:rsidRDefault="00274B12" w:rsidP="00FF1F7B">
      <w:pPr>
        <w:ind w:right="-563"/>
      </w:pPr>
    </w:p>
    <w:p w14:paraId="3656A038" w14:textId="77777777" w:rsidR="00274B12" w:rsidRDefault="00274B12" w:rsidP="00FF1F7B">
      <w:pPr>
        <w:ind w:right="-563"/>
      </w:pPr>
    </w:p>
    <w:p w14:paraId="344D5AAA" w14:textId="77777777" w:rsidR="0072046F" w:rsidRDefault="0072046F" w:rsidP="00FF1F7B">
      <w:pPr>
        <w:ind w:right="-563"/>
      </w:pPr>
    </w:p>
    <w:p w14:paraId="169BE8D4" w14:textId="77777777" w:rsidR="0072046F" w:rsidRDefault="0072046F" w:rsidP="00FF1F7B">
      <w:pPr>
        <w:ind w:right="-563"/>
      </w:pPr>
    </w:p>
    <w:p w14:paraId="763FC1E9" w14:textId="77777777" w:rsidR="00274B12" w:rsidRDefault="00274B12" w:rsidP="00FF1F7B">
      <w:pPr>
        <w:ind w:right="-563"/>
      </w:pPr>
    </w:p>
    <w:p w14:paraId="06FF10FE" w14:textId="77777777" w:rsidR="00274B12" w:rsidRDefault="00274B12" w:rsidP="00FF1F7B">
      <w:pPr>
        <w:ind w:right="-563"/>
      </w:pPr>
    </w:p>
    <w:p w14:paraId="023B91CE" w14:textId="77777777" w:rsidR="00274B12" w:rsidRDefault="00274B12" w:rsidP="00FF1F7B">
      <w:pPr>
        <w:ind w:right="-563"/>
      </w:pPr>
    </w:p>
    <w:p w14:paraId="425541C9" w14:textId="77777777" w:rsidR="00274B12" w:rsidRDefault="00274B12" w:rsidP="00FF1F7B">
      <w:pPr>
        <w:ind w:right="-563"/>
      </w:pPr>
    </w:p>
    <w:p w14:paraId="5BC98D78" w14:textId="77777777" w:rsidR="00267F64" w:rsidRDefault="00267F64" w:rsidP="00FF1F7B">
      <w:pPr>
        <w:ind w:right="-563"/>
      </w:pPr>
    </w:p>
    <w:p w14:paraId="5E451014" w14:textId="77777777" w:rsidR="00267F64" w:rsidRDefault="00267F64" w:rsidP="00FF1F7B">
      <w:pPr>
        <w:ind w:right="-563"/>
      </w:pPr>
    </w:p>
    <w:p w14:paraId="1A86C727" w14:textId="77777777" w:rsidR="00267F64" w:rsidRDefault="00267F64" w:rsidP="00FF1F7B">
      <w:pPr>
        <w:ind w:right="-563"/>
      </w:pPr>
    </w:p>
    <w:p w14:paraId="1B6C6F9F" w14:textId="77777777" w:rsidR="00272011" w:rsidRDefault="00272011" w:rsidP="00FF1F7B">
      <w:pPr>
        <w:ind w:right="-563"/>
      </w:pPr>
    </w:p>
    <w:p w14:paraId="2A02F956" w14:textId="77777777" w:rsidR="00272011" w:rsidRDefault="00272011" w:rsidP="00FF1F7B">
      <w:pPr>
        <w:ind w:right="-563"/>
      </w:pPr>
    </w:p>
    <w:p w14:paraId="4F24292A" w14:textId="77777777" w:rsidR="00272011" w:rsidRDefault="00272011" w:rsidP="00FF1F7B">
      <w:pPr>
        <w:ind w:right="-563"/>
      </w:pPr>
    </w:p>
    <w:p w14:paraId="3F92EE9F" w14:textId="77777777" w:rsidR="00267F64" w:rsidRDefault="00267F64" w:rsidP="00FF1F7B">
      <w:pPr>
        <w:ind w:right="-563"/>
      </w:pPr>
    </w:p>
    <w:p w14:paraId="02D9203C" w14:textId="77777777" w:rsidR="00267F64" w:rsidRDefault="00267F64" w:rsidP="00FF1F7B">
      <w:pPr>
        <w:ind w:right="-563"/>
      </w:pPr>
    </w:p>
    <w:p w14:paraId="5EB6426F" w14:textId="77777777" w:rsidR="00267F64" w:rsidRDefault="00267F64" w:rsidP="00FF1F7B">
      <w:pPr>
        <w:ind w:right="-563"/>
      </w:pPr>
    </w:p>
    <w:p w14:paraId="111F95B7" w14:textId="77777777" w:rsidR="00267F64" w:rsidRDefault="00267F64" w:rsidP="00FF1F7B">
      <w:pPr>
        <w:ind w:right="-563"/>
      </w:pPr>
    </w:p>
    <w:p w14:paraId="03BF3B7E" w14:textId="77777777" w:rsidR="00267F64" w:rsidRDefault="00267F64" w:rsidP="00FF1F7B">
      <w:pPr>
        <w:ind w:right="-563"/>
      </w:pPr>
    </w:p>
    <w:p w14:paraId="68D50995" w14:textId="77777777" w:rsidR="00267F64" w:rsidRDefault="00267F64" w:rsidP="00FF1F7B">
      <w:pPr>
        <w:ind w:right="-563"/>
      </w:pPr>
    </w:p>
    <w:p w14:paraId="4FDD7FC8" w14:textId="77777777" w:rsidR="00267F64" w:rsidRPr="00CC5C8C" w:rsidRDefault="00267F64" w:rsidP="00FF1F7B">
      <w:pPr>
        <w:pStyle w:val="Heading3"/>
        <w:spacing w:before="0" w:line="240" w:lineRule="auto"/>
        <w:ind w:right="-563"/>
        <w:rPr>
          <w:b/>
        </w:rPr>
      </w:pPr>
      <w:bookmarkStart w:id="78" w:name="_Toc501616109"/>
      <w:r w:rsidRPr="00CC5C8C">
        <w:rPr>
          <w:b/>
        </w:rPr>
        <w:lastRenderedPageBreak/>
        <w:t>Results</w:t>
      </w:r>
      <w:r w:rsidR="007D3734" w:rsidRPr="00CC5C8C">
        <w:rPr>
          <w:b/>
        </w:rPr>
        <w:t xml:space="preserve"> S</w:t>
      </w:r>
      <w:r w:rsidRPr="00CC5C8C">
        <w:rPr>
          <w:b/>
        </w:rPr>
        <w:t>lide</w:t>
      </w:r>
      <w:bookmarkEnd w:id="78"/>
      <w:r w:rsidRPr="00CC5C8C">
        <w:rPr>
          <w:b/>
        </w:rPr>
        <w:t xml:space="preserve"> </w:t>
      </w:r>
    </w:p>
    <w:p w14:paraId="63D855E1" w14:textId="77777777" w:rsidR="00272011" w:rsidRDefault="00272011" w:rsidP="00272011"/>
    <w:p w14:paraId="6E62A494" w14:textId="77777777" w:rsidR="00272011" w:rsidRDefault="00272011" w:rsidP="00272011">
      <w:commentRangeStart w:id="79"/>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createResultsSlide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commentRangeEnd w:id="79"/>
      <w:r w:rsidR="006576B4">
        <w:rPr>
          <w:rStyle w:val="CommentReference"/>
        </w:rPr>
        <w:commentReference w:id="79"/>
      </w:r>
    </w:p>
    <w:p w14:paraId="50A5A4E5" w14:textId="5950A9FD" w:rsidR="00B1150A" w:rsidRDefault="00B1150A" w:rsidP="00FF1F7B">
      <w:pPr>
        <w:ind w:right="-563"/>
      </w:pPr>
    </w:p>
    <w:p w14:paraId="4FF1F719" w14:textId="531E9A87" w:rsidR="00272011" w:rsidRDefault="00B1150A" w:rsidP="00FF1F7B">
      <w:pPr>
        <w:ind w:right="-563"/>
      </w:pPr>
      <w:r>
        <w:rPr>
          <w:noProof/>
          <w:lang w:eastAsia="en-CA"/>
        </w:rPr>
        <w:drawing>
          <wp:inline distT="0" distB="0" distL="0" distR="0" wp14:anchorId="1627C072" wp14:editId="0E0E80CD">
            <wp:extent cx="5943600" cy="429323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93235"/>
                    </a:xfrm>
                    <a:prstGeom prst="rect">
                      <a:avLst/>
                    </a:prstGeom>
                  </pic:spPr>
                </pic:pic>
              </a:graphicData>
            </a:graphic>
          </wp:inline>
        </w:drawing>
      </w:r>
    </w:p>
    <w:p w14:paraId="1773BE0A"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80"/>
      <w:r>
        <w:rPr>
          <w:rFonts w:ascii="Courier New" w:hAnsi="Courier New" w:cs="Courier New"/>
          <w:color w:val="008000"/>
          <w:sz w:val="20"/>
          <w:szCs w:val="20"/>
          <w:highlight w:val="white"/>
        </w:rPr>
        <w:t>// slide title</w:t>
      </w:r>
    </w:p>
    <w:p w14:paraId="4E4E459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"h4"</w:t>
      </w:r>
      <w:r>
        <w:rPr>
          <w:rFonts w:ascii="Courier New" w:hAnsi="Courier New" w:cs="Courier New"/>
          <w:b/>
          <w:bCs/>
          <w:color w:val="000080"/>
          <w:sz w:val="20"/>
          <w:szCs w:val="20"/>
          <w:highlight w:val="white"/>
        </w:rPr>
        <w:t>);</w:t>
      </w:r>
    </w:p>
    <w:p w14:paraId="2BD1C33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"results-slide-title"</w:t>
      </w:r>
      <w:r>
        <w:rPr>
          <w:rFonts w:ascii="Courier New" w:hAnsi="Courier New" w:cs="Courier New"/>
          <w:b/>
          <w:bCs/>
          <w:color w:val="000080"/>
          <w:sz w:val="20"/>
          <w:szCs w:val="20"/>
          <w:highlight w:val="white"/>
        </w:rPr>
        <w:t>;</w:t>
      </w:r>
    </w:p>
    <w:p w14:paraId="293C239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032E8B0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B97B12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7575094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"results-row"</w:t>
      </w:r>
      <w:r>
        <w:rPr>
          <w:rFonts w:ascii="Courier New" w:hAnsi="Courier New" w:cs="Courier New"/>
          <w:b/>
          <w:bCs/>
          <w:color w:val="000080"/>
          <w:sz w:val="20"/>
          <w:szCs w:val="20"/>
          <w:highlight w:val="white"/>
        </w:rPr>
        <w:t>;</w:t>
      </w:r>
    </w:p>
    <w:p w14:paraId="25F2CCC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14:paraId="6EA6C73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F36139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leftColumn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2899D30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3041B19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"leftColumn"</w:t>
      </w:r>
      <w:r>
        <w:rPr>
          <w:rFonts w:ascii="Courier New" w:hAnsi="Courier New" w:cs="Courier New"/>
          <w:b/>
          <w:bCs/>
          <w:color w:val="000080"/>
          <w:sz w:val="20"/>
          <w:szCs w:val="20"/>
          <w:highlight w:val="white"/>
        </w:rPr>
        <w:t>;</w:t>
      </w:r>
    </w:p>
    <w:p w14:paraId="63461BC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leftColumn</w:t>
      </w:r>
      <w:r>
        <w:rPr>
          <w:rFonts w:ascii="Courier New" w:hAnsi="Courier New" w:cs="Courier New"/>
          <w:b/>
          <w:bCs/>
          <w:color w:val="000080"/>
          <w:sz w:val="20"/>
          <w:szCs w:val="20"/>
          <w:highlight w:val="white"/>
        </w:rPr>
        <w:t>);</w:t>
      </w:r>
    </w:p>
    <w:p w14:paraId="13A5B20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6AAE07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rightColumn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747180E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"results-column"</w:t>
      </w:r>
      <w:r>
        <w:rPr>
          <w:rFonts w:ascii="Courier New" w:hAnsi="Courier New" w:cs="Courier New"/>
          <w:b/>
          <w:bCs/>
          <w:color w:val="000080"/>
          <w:sz w:val="20"/>
          <w:szCs w:val="20"/>
          <w:highlight w:val="white"/>
        </w:rPr>
        <w:t>;</w:t>
      </w:r>
    </w:p>
    <w:p w14:paraId="416C0C8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"rightColumn"</w:t>
      </w:r>
      <w:r>
        <w:rPr>
          <w:rFonts w:ascii="Courier New" w:hAnsi="Courier New" w:cs="Courier New"/>
          <w:b/>
          <w:bCs/>
          <w:color w:val="000080"/>
          <w:sz w:val="20"/>
          <w:szCs w:val="20"/>
          <w:highlight w:val="white"/>
        </w:rPr>
        <w:t>;</w:t>
      </w:r>
    </w:p>
    <w:p w14:paraId="692A017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p>
    <w:p w14:paraId="0B88262E" w14:textId="77777777" w:rsidR="00272011" w:rsidRDefault="00272011" w:rsidP="00272011"/>
    <w:p w14:paraId="302C6D3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var</w:t>
      </w:r>
      <w:r>
        <w:rPr>
          <w:rFonts w:ascii="Courier New" w:hAnsi="Courier New" w:cs="Courier New"/>
          <w:color w:val="000000"/>
          <w:sz w:val="20"/>
          <w:szCs w:val="20"/>
          <w:highlight w:val="white"/>
        </w:rPr>
        <w:t xml:space="preserve"> pieChart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33663FC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"canvas-holder"</w:t>
      </w:r>
      <w:r>
        <w:rPr>
          <w:rFonts w:ascii="Courier New" w:hAnsi="Courier New" w:cs="Courier New"/>
          <w:b/>
          <w:bCs/>
          <w:color w:val="000080"/>
          <w:sz w:val="20"/>
          <w:szCs w:val="20"/>
          <w:highlight w:val="white"/>
        </w:rPr>
        <w:t>;</w:t>
      </w:r>
    </w:p>
    <w:p w14:paraId="74A89D1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pieChart</w:t>
      </w:r>
      <w:r>
        <w:rPr>
          <w:rFonts w:ascii="Courier New" w:hAnsi="Courier New" w:cs="Courier New"/>
          <w:b/>
          <w:bCs/>
          <w:color w:val="000080"/>
          <w:sz w:val="20"/>
          <w:szCs w:val="20"/>
          <w:highlight w:val="white"/>
        </w:rPr>
        <w:t>);</w:t>
      </w:r>
    </w:p>
    <w:p w14:paraId="03A03EC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593FDB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fundBox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0979A85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B3B7D9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rightColumn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p>
    <w:p w14:paraId="544E43A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funds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59872F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"funds"</w:t>
      </w:r>
      <w:r>
        <w:rPr>
          <w:rFonts w:ascii="Courier New" w:hAnsi="Courier New" w:cs="Courier New"/>
          <w:b/>
          <w:bCs/>
          <w:color w:val="000080"/>
          <w:sz w:val="20"/>
          <w:szCs w:val="20"/>
          <w:highlight w:val="white"/>
        </w:rPr>
        <w:t>;</w:t>
      </w:r>
    </w:p>
    <w:p w14:paraId="323C9B9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fundBox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funds</w:t>
      </w:r>
      <w:r>
        <w:rPr>
          <w:rFonts w:ascii="Courier New" w:hAnsi="Courier New" w:cs="Courier New"/>
          <w:b/>
          <w:bCs/>
          <w:color w:val="000080"/>
          <w:sz w:val="20"/>
          <w:szCs w:val="20"/>
          <w:highlight w:val="white"/>
        </w:rPr>
        <w:t>);</w:t>
      </w:r>
    </w:p>
    <w:p w14:paraId="5A2911D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49D80B3"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portfolio drop-down </w:t>
      </w:r>
    </w:p>
    <w:p w14:paraId="595F43F1"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numOfOptions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amount of options </w:t>
      </w:r>
    </w:p>
    <w:p w14:paraId="36BE6A9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dropDown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"select"</w:t>
      </w:r>
      <w:r>
        <w:rPr>
          <w:rFonts w:ascii="Courier New" w:hAnsi="Courier New" w:cs="Courier New"/>
          <w:b/>
          <w:bCs/>
          <w:color w:val="000080"/>
          <w:sz w:val="20"/>
          <w:szCs w:val="20"/>
          <w:highlight w:val="white"/>
        </w:rPr>
        <w:t>);</w:t>
      </w:r>
    </w:p>
    <w:p w14:paraId="420AF36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"drop-down"</w:t>
      </w:r>
      <w:r>
        <w:rPr>
          <w:rFonts w:ascii="Courier New" w:hAnsi="Courier New" w:cs="Courier New"/>
          <w:b/>
          <w:bCs/>
          <w:color w:val="000080"/>
          <w:sz w:val="20"/>
          <w:szCs w:val="20"/>
          <w:highlight w:val="white"/>
        </w:rPr>
        <w:t>;</w:t>
      </w:r>
    </w:p>
    <w:p w14:paraId="3927744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9A4AFC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add options to drop-down </w:t>
      </w:r>
    </w:p>
    <w:p w14:paraId="7DF8DD1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numOfOptions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463C6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option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"option"</w:t>
      </w:r>
      <w:r>
        <w:rPr>
          <w:rFonts w:ascii="Courier New" w:hAnsi="Courier New" w:cs="Courier New"/>
          <w:b/>
          <w:bCs/>
          <w:color w:val="000080"/>
          <w:sz w:val="20"/>
          <w:szCs w:val="20"/>
          <w:highlight w:val="white"/>
        </w:rPr>
        <w:t>);</w:t>
      </w:r>
    </w:p>
    <w:p w14:paraId="54882A3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C9327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disabled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6FA0C91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selected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"true"</w:t>
      </w:r>
      <w:r>
        <w:rPr>
          <w:rFonts w:ascii="Courier New" w:hAnsi="Courier New" w:cs="Courier New"/>
          <w:b/>
          <w:bCs/>
          <w:color w:val="000080"/>
          <w:sz w:val="20"/>
          <w:szCs w:val="20"/>
          <w:highlight w:val="white"/>
        </w:rPr>
        <w:t>;</w:t>
      </w:r>
    </w:p>
    <w:p w14:paraId="064EEE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D26C6E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14:paraId="73A948E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14:paraId="405EE6F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option</w:t>
      </w:r>
      <w:r>
        <w:rPr>
          <w:rFonts w:ascii="Courier New" w:hAnsi="Courier New" w:cs="Courier New"/>
          <w:b/>
          <w:bCs/>
          <w:color w:val="000080"/>
          <w:sz w:val="20"/>
          <w:szCs w:val="20"/>
          <w:highlight w:val="white"/>
        </w:rPr>
        <w:t>);</w:t>
      </w:r>
    </w:p>
    <w:p w14:paraId="13CE6C5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1200A3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dropDown</w:t>
      </w:r>
      <w:r>
        <w:rPr>
          <w:rFonts w:ascii="Courier New" w:hAnsi="Courier New" w:cs="Courier New"/>
          <w:b/>
          <w:bCs/>
          <w:color w:val="000080"/>
          <w:sz w:val="20"/>
          <w:szCs w:val="20"/>
          <w:highlight w:val="white"/>
        </w:rPr>
        <w:t>);</w:t>
      </w:r>
    </w:p>
    <w:p w14:paraId="7533F4E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54752E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create only previous button </w:t>
      </w:r>
    </w:p>
    <w:p w14:paraId="7C44540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previouButton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"button"</w:t>
      </w:r>
      <w:r>
        <w:rPr>
          <w:rFonts w:ascii="Courier New" w:hAnsi="Courier New" w:cs="Courier New"/>
          <w:b/>
          <w:bCs/>
          <w:color w:val="000080"/>
          <w:sz w:val="20"/>
          <w:szCs w:val="20"/>
          <w:highlight w:val="white"/>
        </w:rPr>
        <w:t>);</w:t>
      </w:r>
    </w:p>
    <w:p w14:paraId="6458E19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createTextNode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40D355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className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"previous"</w:t>
      </w:r>
      <w:r>
        <w:rPr>
          <w:rFonts w:ascii="Courier New" w:hAnsi="Courier New" w:cs="Courier New"/>
          <w:b/>
          <w:bCs/>
          <w:color w:val="000080"/>
          <w:sz w:val="20"/>
          <w:szCs w:val="20"/>
          <w:highlight w:val="white"/>
        </w:rPr>
        <w:t>;</w:t>
      </w:r>
    </w:p>
    <w:p w14:paraId="068A459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previouButton</w:t>
      </w:r>
      <w:r>
        <w:rPr>
          <w:rFonts w:ascii="Courier New" w:hAnsi="Courier New" w:cs="Courier New"/>
          <w:b/>
          <w:bCs/>
          <w:color w:val="000080"/>
          <w:sz w:val="20"/>
          <w:szCs w:val="20"/>
          <w:highlight w:val="white"/>
        </w:rPr>
        <w:t>);</w:t>
      </w:r>
      <w:commentRangeEnd w:id="80"/>
      <w:r w:rsidR="005765EF">
        <w:rPr>
          <w:rStyle w:val="CommentReference"/>
        </w:rPr>
        <w:commentReference w:id="80"/>
      </w:r>
    </w:p>
    <w:p w14:paraId="019D25E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4C3B330"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81"/>
      <w:r>
        <w:rPr>
          <w:rFonts w:ascii="Courier New" w:hAnsi="Courier New" w:cs="Courier New"/>
          <w:color w:val="008000"/>
          <w:sz w:val="20"/>
          <w:szCs w:val="20"/>
          <w:highlight w:val="white"/>
        </w:rPr>
        <w:t xml:space="preserve">// create pop-up window for report form </w:t>
      </w:r>
    </w:p>
    <w:p w14:paraId="62BDE89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modal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createElement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"div"</w:t>
      </w:r>
      <w:r>
        <w:rPr>
          <w:rFonts w:ascii="Courier New" w:hAnsi="Courier New" w:cs="Courier New"/>
          <w:b/>
          <w:bCs/>
          <w:color w:val="000080"/>
          <w:sz w:val="20"/>
          <w:szCs w:val="20"/>
          <w:highlight w:val="white"/>
        </w:rPr>
        <w:t>);</w:t>
      </w:r>
    </w:p>
    <w:p w14:paraId="2A91D2D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"myModal"</w:t>
      </w:r>
      <w:r>
        <w:rPr>
          <w:rFonts w:ascii="Courier New" w:hAnsi="Courier New" w:cs="Courier New"/>
          <w:b/>
          <w:bCs/>
          <w:color w:val="000080"/>
          <w:sz w:val="20"/>
          <w:szCs w:val="20"/>
          <w:highlight w:val="white"/>
        </w:rPr>
        <w:t>;</w:t>
      </w:r>
    </w:p>
    <w:p w14:paraId="3753649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p>
    <w:p w14:paraId="1546DBC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A6B5DB4"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append the pre-build report window (from html file) to pop-up window </w:t>
      </w:r>
    </w:p>
    <w:p w14:paraId="63F6A37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reportContent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document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getElementById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"report-window"</w:t>
      </w:r>
      <w:r>
        <w:rPr>
          <w:rFonts w:ascii="Courier New" w:hAnsi="Courier New" w:cs="Courier New"/>
          <w:b/>
          <w:bCs/>
          <w:color w:val="000080"/>
          <w:sz w:val="20"/>
          <w:szCs w:val="20"/>
          <w:highlight w:val="white"/>
        </w:rPr>
        <w:t>);</w:t>
      </w:r>
    </w:p>
    <w:p w14:paraId="07EB2891" w14:textId="77777777" w:rsidR="00272011" w:rsidRDefault="00272011" w:rsidP="00272011">
      <w:r>
        <w:rPr>
          <w:rFonts w:ascii="Courier New" w:hAnsi="Courier New" w:cs="Courier New"/>
          <w:color w:val="000000"/>
          <w:sz w:val="20"/>
          <w:szCs w:val="20"/>
          <w:highlight w:val="white"/>
        </w:rPr>
        <w:t>modal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reportContent</w:t>
      </w:r>
      <w:r>
        <w:rPr>
          <w:rFonts w:ascii="Courier New" w:hAnsi="Courier New" w:cs="Courier New"/>
          <w:b/>
          <w:bCs/>
          <w:color w:val="000080"/>
          <w:sz w:val="20"/>
          <w:szCs w:val="20"/>
          <w:highlight w:val="white"/>
        </w:rPr>
        <w:t>);</w:t>
      </w:r>
      <w:commentRangeEnd w:id="81"/>
      <w:r w:rsidR="00FF5FCE">
        <w:rPr>
          <w:rStyle w:val="CommentReference"/>
        </w:rPr>
        <w:commentReference w:id="81"/>
      </w:r>
    </w:p>
    <w:p w14:paraId="1A54582C"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commentRangeStart w:id="82"/>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when user process to last slide </w:t>
      </w:r>
      <w:commentRangeEnd w:id="82"/>
      <w:r w:rsidR="00FF5FCE">
        <w:rPr>
          <w:rStyle w:val="CommentReference"/>
        </w:rPr>
        <w:commentReference w:id="82"/>
      </w:r>
      <w:r>
        <w:rPr>
          <w:rFonts w:ascii="Courier New" w:hAnsi="Courier New" w:cs="Courier New"/>
          <w:color w:val="008000"/>
          <w:sz w:val="20"/>
          <w:szCs w:val="20"/>
          <w:highlight w:val="white"/>
        </w:rPr>
        <w:t>(results slide)</w:t>
      </w:r>
    </w:p>
    <w:p w14:paraId="30C7468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67E9B23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3"/>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7980B"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 the sum getting from user</w:t>
      </w:r>
    </w:p>
    <w:p w14:paraId="2040953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4000"/>
          <w:sz w:val="20"/>
          <w:szCs w:val="20"/>
          <w:highlight w:val="white"/>
        </w:rPr>
        <w:t>parseInt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14:paraId="68A95A2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83"/>
      <w:r w:rsidR="00FF5FCE">
        <w:rPr>
          <w:rStyle w:val="CommentReference"/>
        </w:rPr>
        <w:commentReference w:id="83"/>
      </w:r>
    </w:p>
    <w:p w14:paraId="43F4C86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20B9451B" w14:textId="6FA71C06"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remove </w:t>
      </w:r>
      <w:r w:rsidR="008351CC">
        <w:rPr>
          <w:rFonts w:ascii="Courier New" w:hAnsi="Courier New" w:cs="Courier New"/>
          <w:color w:val="008000"/>
          <w:sz w:val="20"/>
          <w:szCs w:val="20"/>
          <w:highlight w:val="white"/>
        </w:rPr>
        <w:t>existing</w:t>
      </w:r>
      <w:r>
        <w:rPr>
          <w:rFonts w:ascii="Courier New" w:hAnsi="Courier New" w:cs="Courier New"/>
          <w:color w:val="008000"/>
          <w:sz w:val="20"/>
          <w:szCs w:val="20"/>
          <w:highlight w:val="white"/>
        </w:rPr>
        <w:t xml:space="preserve"> pieChart and iframe to avoid duplication</w:t>
      </w:r>
    </w:p>
    <w:p w14:paraId="7E9CD1EE"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
    <w:p w14:paraId="612E8F5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
    <w:p w14:paraId="523E14C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32B0397D"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commentRangeStart w:id="84"/>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D9A3B6A"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yield</w:t>
      </w:r>
      <w:r>
        <w:rPr>
          <w:rFonts w:ascii="Courier New" w:hAnsi="Courier New" w:cs="Courier New"/>
          <w:b/>
          <w:bCs/>
          <w:color w:val="000080"/>
          <w:sz w:val="20"/>
          <w:szCs w:val="20"/>
          <w:highlight w:val="white"/>
        </w:rPr>
        <w:t>);</w:t>
      </w:r>
    </w:p>
    <w:p w14:paraId="10E6248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userOption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"yield"</w:t>
      </w:r>
      <w:r>
        <w:rPr>
          <w:rFonts w:ascii="Courier New" w:hAnsi="Courier New" w:cs="Courier New"/>
          <w:b/>
          <w:bCs/>
          <w:color w:val="000080"/>
          <w:sz w:val="20"/>
          <w:szCs w:val="20"/>
          <w:highlight w:val="white"/>
        </w:rPr>
        <w:t>;</w:t>
      </w:r>
    </w:p>
    <w:p w14:paraId="681432C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ECA6B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conservative</w:t>
      </w:r>
      <w:r>
        <w:rPr>
          <w:rFonts w:ascii="Courier New" w:hAnsi="Courier New" w:cs="Courier New"/>
          <w:b/>
          <w:bCs/>
          <w:color w:val="000080"/>
          <w:sz w:val="20"/>
          <w:szCs w:val="20"/>
          <w:highlight w:val="white"/>
        </w:rPr>
        <w:t>);</w:t>
      </w:r>
    </w:p>
    <w:p w14:paraId="36C419E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userOption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"conservative"</w:t>
      </w:r>
      <w:r>
        <w:rPr>
          <w:rFonts w:ascii="Courier New" w:hAnsi="Courier New" w:cs="Courier New"/>
          <w:b/>
          <w:bCs/>
          <w:color w:val="000080"/>
          <w:sz w:val="20"/>
          <w:szCs w:val="20"/>
          <w:highlight w:val="white"/>
        </w:rPr>
        <w:t>;</w:t>
      </w:r>
    </w:p>
    <w:p w14:paraId="1C21F2C8"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6BA9E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balanced</w:t>
      </w:r>
      <w:r>
        <w:rPr>
          <w:rFonts w:ascii="Courier New" w:hAnsi="Courier New" w:cs="Courier New"/>
          <w:b/>
          <w:bCs/>
          <w:color w:val="000080"/>
          <w:sz w:val="20"/>
          <w:szCs w:val="20"/>
          <w:highlight w:val="white"/>
        </w:rPr>
        <w:t>);</w:t>
      </w:r>
    </w:p>
    <w:p w14:paraId="066245E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userOption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"balanced"</w:t>
      </w:r>
      <w:r>
        <w:rPr>
          <w:rFonts w:ascii="Courier New" w:hAnsi="Courier New" w:cs="Courier New"/>
          <w:b/>
          <w:bCs/>
          <w:color w:val="000080"/>
          <w:sz w:val="20"/>
          <w:szCs w:val="20"/>
          <w:highlight w:val="white"/>
        </w:rPr>
        <w:t>;</w:t>
      </w:r>
    </w:p>
    <w:p w14:paraId="031FBAB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4A6FC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growth</w:t>
      </w:r>
      <w:r>
        <w:rPr>
          <w:rFonts w:ascii="Courier New" w:hAnsi="Courier New" w:cs="Courier New"/>
          <w:b/>
          <w:bCs/>
          <w:color w:val="000080"/>
          <w:sz w:val="20"/>
          <w:szCs w:val="20"/>
          <w:highlight w:val="white"/>
        </w:rPr>
        <w:t>);</w:t>
      </w:r>
    </w:p>
    <w:p w14:paraId="09AFA7E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userOption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"growth"</w:t>
      </w:r>
      <w:r>
        <w:rPr>
          <w:rFonts w:ascii="Courier New" w:hAnsi="Courier New" w:cs="Courier New"/>
          <w:b/>
          <w:bCs/>
          <w:color w:val="000080"/>
          <w:sz w:val="20"/>
          <w:szCs w:val="20"/>
          <w:highlight w:val="white"/>
        </w:rPr>
        <w:t>;</w:t>
      </w:r>
    </w:p>
    <w:p w14:paraId="32C800C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D2F2A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global</w:t>
      </w:r>
      <w:r>
        <w:rPr>
          <w:rFonts w:ascii="Courier New" w:hAnsi="Courier New" w:cs="Courier New"/>
          <w:b/>
          <w:bCs/>
          <w:color w:val="000080"/>
          <w:sz w:val="20"/>
          <w:szCs w:val="20"/>
          <w:highlight w:val="white"/>
        </w:rPr>
        <w:t>);</w:t>
      </w:r>
    </w:p>
    <w:p w14:paraId="60B34C53"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userOption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w:t>
      </w:r>
      <w:r>
        <w:rPr>
          <w:rFonts w:ascii="Courier New" w:hAnsi="Courier New" w:cs="Courier New"/>
          <w:b/>
          <w:bCs/>
          <w:color w:val="000080"/>
          <w:sz w:val="20"/>
          <w:szCs w:val="20"/>
          <w:highlight w:val="white"/>
        </w:rPr>
        <w:t>;</w:t>
      </w:r>
    </w:p>
    <w:p w14:paraId="598408A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commentRangeEnd w:id="84"/>
      <w:r w:rsidR="00FF5FCE">
        <w:rPr>
          <w:rStyle w:val="CommentReference"/>
        </w:rPr>
        <w:commentReference w:id="84"/>
      </w:r>
      <w:r>
        <w:rPr>
          <w:rFonts w:ascii="Courier New" w:hAnsi="Courier New" w:cs="Courier New"/>
          <w:color w:val="000000"/>
          <w:sz w:val="20"/>
          <w:szCs w:val="20"/>
          <w:highlight w:val="white"/>
        </w:rPr>
        <w:tab/>
      </w:r>
    </w:p>
    <w:p w14:paraId="394DF71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F0C2AAD"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85"/>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display REPORT button</w:t>
      </w:r>
      <w:commentRangeEnd w:id="85"/>
      <w:r w:rsidR="005765EF">
        <w:rPr>
          <w:rStyle w:val="CommentReference"/>
        </w:rPr>
        <w:commentReference w:id="85"/>
      </w:r>
      <w:r>
        <w:rPr>
          <w:rFonts w:ascii="Courier New" w:hAnsi="Courier New" w:cs="Courier New"/>
          <w:color w:val="008000"/>
          <w:sz w:val="20"/>
          <w:szCs w:val="20"/>
          <w:highlight w:val="white"/>
        </w:rPr>
        <w:t xml:space="preserve"> </w:t>
      </w:r>
    </w:p>
    <w:p w14:paraId="10CE377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231C8F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F84AB4"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256CF7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57617CD7"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commentRangeStart w:id="86"/>
      <w:r>
        <w:rPr>
          <w:rFonts w:ascii="Courier New" w:hAnsi="Courier New" w:cs="Courier New"/>
          <w:color w:val="008000"/>
          <w:sz w:val="20"/>
          <w:szCs w:val="20"/>
          <w:highlight w:val="white"/>
        </w:rPr>
        <w:t xml:space="preserve">// change content on RESULTS slide by changing dropdown options </w:t>
      </w:r>
    </w:p>
    <w:p w14:paraId="51FF2CEF"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"#slide"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.drop-down"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456B9BB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C41EC50"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"option:selected"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each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function</w:t>
      </w:r>
      <w:r>
        <w:rPr>
          <w:rFonts w:ascii="Courier New" w:hAnsi="Courier New" w:cs="Courier New"/>
          <w:b/>
          <w:bCs/>
          <w:color w:val="000080"/>
          <w:sz w:val="20"/>
          <w:szCs w:val="20"/>
          <w:highlight w:val="white"/>
        </w:rPr>
        <w:t>(){</w:t>
      </w:r>
    </w:p>
    <w:p w14:paraId="1813865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40148F51"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optionValue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"value"</w:t>
      </w:r>
      <w:r>
        <w:rPr>
          <w:rFonts w:ascii="Courier New" w:hAnsi="Courier New" w:cs="Courier New"/>
          <w:b/>
          <w:bCs/>
          <w:color w:val="000080"/>
          <w:sz w:val="20"/>
          <w:szCs w:val="20"/>
          <w:highlight w:val="white"/>
        </w:rPr>
        <w:t>);</w:t>
      </w:r>
    </w:p>
    <w:p w14:paraId="6FCAF19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userOption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optionValue</w:t>
      </w:r>
      <w:r>
        <w:rPr>
          <w:rFonts w:ascii="Courier New" w:hAnsi="Courier New" w:cs="Courier New"/>
          <w:b/>
          <w:bCs/>
          <w:color w:val="000080"/>
          <w:sz w:val="20"/>
          <w:szCs w:val="20"/>
          <w:highlight w:val="white"/>
        </w:rPr>
        <w:t>;</w:t>
      </w:r>
    </w:p>
    <w:p w14:paraId="57A3F00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473CD84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w:t>
      </w:r>
      <w:r>
        <w:rPr>
          <w:rFonts w:ascii="Courier New" w:hAnsi="Courier New" w:cs="Courier New"/>
          <w:color w:val="000000"/>
          <w:sz w:val="20"/>
          <w:szCs w:val="20"/>
          <w:highlight w:val="white"/>
        </w:rPr>
        <w:t xml:space="preserve"> arg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eval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"json[i]."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optionValue</w:t>
      </w:r>
      <w:r>
        <w:rPr>
          <w:rFonts w:ascii="Courier New" w:hAnsi="Courier New" w:cs="Courier New"/>
          <w:b/>
          <w:bCs/>
          <w:color w:val="000080"/>
          <w:sz w:val="20"/>
          <w:szCs w:val="20"/>
          <w:highlight w:val="white"/>
        </w:rPr>
        <w:t>);</w:t>
      </w:r>
    </w:p>
    <w:p w14:paraId="0442B095"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0D7CF6DC" w14:textId="77777777" w:rsidR="00272011" w:rsidRDefault="00272011" w:rsidP="0027201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remove exitsing pieChart and iframe to avoid duplication</w:t>
      </w:r>
    </w:p>
    <w:p w14:paraId="0E170847"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p>
    <w:p w14:paraId="24A541AB"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"canvas"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2D50799"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p>
    <w:p w14:paraId="7191678C"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createPieChart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slide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w:t>
      </w:r>
      <w:r>
        <w:rPr>
          <w:rFonts w:ascii="Courier New" w:hAnsi="Courier New" w:cs="Courier New"/>
          <w:b/>
          <w:bCs/>
          <w:color w:val="000080"/>
          <w:sz w:val="20"/>
          <w:szCs w:val="20"/>
          <w:highlight w:val="white"/>
        </w:rPr>
        <w:t>);</w:t>
      </w:r>
    </w:p>
    <w:p w14:paraId="723E6682" w14:textId="77777777" w:rsidR="00272011" w:rsidRDefault="00272011" w:rsidP="0027201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EEF84C8" w14:textId="77777777" w:rsidR="00272011" w:rsidRDefault="00272011" w:rsidP="00272011">
      <w:r>
        <w:rPr>
          <w:rFonts w:ascii="Courier New" w:hAnsi="Courier New" w:cs="Courier New"/>
          <w:b/>
          <w:bCs/>
          <w:color w:val="000080"/>
          <w:sz w:val="20"/>
          <w:szCs w:val="20"/>
          <w:highlight w:val="white"/>
        </w:rPr>
        <w:t>});</w:t>
      </w:r>
      <w:commentRangeEnd w:id="86"/>
      <w:r w:rsidR="00FF5FCE">
        <w:rPr>
          <w:rStyle w:val="CommentReference"/>
        </w:rPr>
        <w:commentReference w:id="86"/>
      </w:r>
    </w:p>
    <w:p w14:paraId="10A14F81" w14:textId="77777777" w:rsidR="00272011" w:rsidRDefault="00272011" w:rsidP="00FF1F7B">
      <w:pPr>
        <w:ind w:right="-563"/>
      </w:pPr>
    </w:p>
    <w:p w14:paraId="75D0CF43" w14:textId="012D594E" w:rsidR="00267F64" w:rsidRDefault="00267F64" w:rsidP="00FF1F7B">
      <w:pPr>
        <w:ind w:right="-563"/>
      </w:pPr>
    </w:p>
    <w:p w14:paraId="66AC35BF" w14:textId="637FE597" w:rsidR="00267F64" w:rsidRDefault="00267F64" w:rsidP="00FF1F7B">
      <w:pPr>
        <w:ind w:right="-563"/>
      </w:pPr>
    </w:p>
    <w:p w14:paraId="7796DCB1" w14:textId="25C5DABA" w:rsidR="007B5ECA" w:rsidRDefault="007B5ECA" w:rsidP="00FF1F7B">
      <w:pPr>
        <w:ind w:right="-563"/>
      </w:pPr>
      <w:r>
        <w:t xml:space="preserve"> </w:t>
      </w:r>
    </w:p>
    <w:p w14:paraId="1A86BAA7" w14:textId="77777777" w:rsidR="00A83F69" w:rsidRDefault="00A83F69" w:rsidP="00FF1F7B">
      <w:pPr>
        <w:ind w:right="-563"/>
      </w:pPr>
    </w:p>
    <w:p w14:paraId="3DB3524A" w14:textId="77777777" w:rsidR="00A83F69" w:rsidRDefault="00A83F69" w:rsidP="00FF1F7B">
      <w:pPr>
        <w:ind w:right="-563"/>
      </w:pPr>
    </w:p>
    <w:p w14:paraId="2368AE83" w14:textId="77777777" w:rsidR="00A83F69" w:rsidRDefault="00A83F69" w:rsidP="00FF1F7B">
      <w:pPr>
        <w:ind w:right="-563"/>
      </w:pPr>
    </w:p>
    <w:p w14:paraId="01FB91F7" w14:textId="77777777" w:rsidR="00A83F69" w:rsidRDefault="00A83F69" w:rsidP="00FF1F7B">
      <w:pPr>
        <w:ind w:right="-563"/>
      </w:pPr>
    </w:p>
    <w:p w14:paraId="2B1B50F4" w14:textId="77777777" w:rsidR="00A83F69" w:rsidRDefault="00A83F69" w:rsidP="00FF1F7B">
      <w:pPr>
        <w:ind w:right="-563"/>
      </w:pPr>
    </w:p>
    <w:p w14:paraId="51FD582A" w14:textId="7F2C2496" w:rsidR="00A83F69" w:rsidRDefault="00A83F69" w:rsidP="00A83F69">
      <w:pPr>
        <w:pStyle w:val="Heading1"/>
      </w:pPr>
      <w:bookmarkStart w:id="87" w:name="_Toc501616110"/>
      <w:r w:rsidRPr="00A853B6">
        <w:rPr>
          <w:b/>
        </w:rPr>
        <w:lastRenderedPageBreak/>
        <w:t>JSON</w:t>
      </w:r>
      <w:bookmarkEnd w:id="87"/>
    </w:p>
    <w:p w14:paraId="6D1A0432" w14:textId="77777777" w:rsidR="00A83F69" w:rsidRDefault="00A83F69" w:rsidP="00A83F69">
      <w:pPr>
        <w:rPr>
          <w:lang w:val="en-US"/>
        </w:rPr>
      </w:pPr>
      <w:r>
        <w:rPr>
          <w:lang w:val="en-US"/>
        </w:rPr>
        <w:t>The JSON (JavaScript Object Notation) file is the file that feeds data into the JavaScript so that elements can be built. It allows the project to be dynamic, meaning “changing”, as none of the data is hard-coded into the original source code. Quiz elements like questions, answers, answer weightings, pie chart data, and even quiz slides, are all created with objects from the JSON file.</w:t>
      </w:r>
    </w:p>
    <w:p w14:paraId="600594FA" w14:textId="0EA67C5D" w:rsidR="0031083D" w:rsidRDefault="00A83F69" w:rsidP="00A83F69">
      <w:pPr>
        <w:rPr>
          <w:lang w:val="en-US"/>
        </w:rPr>
      </w:pPr>
      <w:r>
        <w:rPr>
          <w:lang w:val="en-US"/>
        </w:rPr>
        <w:t xml:space="preserve">The JSON file is meant to be easy for humans to read and write, which is why it was used in this project. The goal was to make updating and maintaining the quiz simple and intuitive enough so that someone without </w:t>
      </w:r>
      <w:r w:rsidR="00696CDD">
        <w:rPr>
          <w:lang w:val="en-US"/>
        </w:rPr>
        <w:t xml:space="preserve">coding experience could do it. </w:t>
      </w:r>
    </w:p>
    <w:p w14:paraId="4DE19313" w14:textId="77777777" w:rsidR="00696CDD" w:rsidRDefault="00177868" w:rsidP="00A83F69">
      <w:pPr>
        <w:rPr>
          <w:lang w:val="en-US"/>
        </w:rPr>
      </w:pPr>
      <w:r>
        <w:rPr>
          <w:lang w:val="en-US"/>
        </w:rPr>
        <w:t xml:space="preserve">Each slide is an item in the array of slides. Slides have to be in the order as how they are going to display. </w:t>
      </w:r>
    </w:p>
    <w:p w14:paraId="1F34A159" w14:textId="77777777" w:rsidR="00696CDD" w:rsidRDefault="00696CDD" w:rsidP="00A83F69">
      <w:pPr>
        <w:rPr>
          <w:lang w:val="en-US"/>
        </w:rPr>
      </w:pPr>
    </w:p>
    <w:p w14:paraId="73E0F87B" w14:textId="77777777" w:rsidR="00696CDD" w:rsidRDefault="00177868" w:rsidP="00A83F69">
      <w:pPr>
        <w:rPr>
          <w:lang w:val="en-US"/>
        </w:rPr>
      </w:pPr>
      <w:r>
        <w:rPr>
          <w:lang w:val="en-US"/>
        </w:rPr>
        <w:t xml:space="preserve">Note: </w:t>
      </w:r>
    </w:p>
    <w:p w14:paraId="33E5DAAF" w14:textId="730C3069" w:rsidR="00696CDD" w:rsidRDefault="00696CDD" w:rsidP="00696CDD">
      <w:pPr>
        <w:pStyle w:val="ListParagraph"/>
        <w:numPr>
          <w:ilvl w:val="0"/>
          <w:numId w:val="19"/>
        </w:numPr>
        <w:rPr>
          <w:lang w:val="en-US"/>
        </w:rPr>
      </w:pPr>
      <w:r>
        <w:rPr>
          <w:lang w:val="en-US"/>
        </w:rPr>
        <w:t xml:space="preserve">Each element must have a “name” followed by colon and a “value”. Both of them have to be in quotation marks </w:t>
      </w:r>
    </w:p>
    <w:p w14:paraId="4B098A2B" w14:textId="17A23816" w:rsidR="00696CDD" w:rsidRPr="00696CDD" w:rsidRDefault="00696CDD" w:rsidP="00696CDD">
      <w:pPr>
        <w:pStyle w:val="ListParagraph"/>
        <w:numPr>
          <w:ilvl w:val="0"/>
          <w:numId w:val="19"/>
        </w:numPr>
        <w:rPr>
          <w:lang w:val="en-US"/>
        </w:rPr>
      </w:pPr>
      <w:r>
        <w:rPr>
          <w:lang w:val="en-US"/>
        </w:rPr>
        <w:t>I</w:t>
      </w:r>
      <w:r w:rsidRPr="00696CDD">
        <w:rPr>
          <w:lang w:val="en-US"/>
        </w:rPr>
        <w:t xml:space="preserve">n JSON, items in array has to be separated by </w:t>
      </w:r>
      <w:r>
        <w:rPr>
          <w:lang w:val="en-US"/>
        </w:rPr>
        <w:t>comma</w:t>
      </w:r>
      <w:r w:rsidRPr="00696CDD">
        <w:rPr>
          <w:lang w:val="en-US"/>
        </w:rPr>
        <w:t>; however, the last item should NOT end with comma</w:t>
      </w:r>
    </w:p>
    <w:p w14:paraId="0D9C8906" w14:textId="0D16F40C" w:rsidR="00696CDD" w:rsidRDefault="00696CDD" w:rsidP="00696CDD">
      <w:pPr>
        <w:pStyle w:val="ListParagraph"/>
        <w:numPr>
          <w:ilvl w:val="0"/>
          <w:numId w:val="19"/>
        </w:numPr>
        <w:rPr>
          <w:lang w:val="en-US"/>
        </w:rPr>
      </w:pPr>
      <w:r>
        <w:rPr>
          <w:lang w:val="en-US"/>
        </w:rPr>
        <w:t xml:space="preserve">Items in array can have several attributes but they have to be grouped by curly brackets. All items have to be grouped by square brackets </w:t>
      </w:r>
    </w:p>
    <w:p w14:paraId="08D5C82B" w14:textId="0ABFA9CE" w:rsidR="00954231" w:rsidRPr="00696CDD" w:rsidRDefault="00954231" w:rsidP="00696CDD">
      <w:pPr>
        <w:pStyle w:val="ListParagraph"/>
        <w:numPr>
          <w:ilvl w:val="0"/>
          <w:numId w:val="19"/>
        </w:numPr>
        <w:rPr>
          <w:lang w:val="en-US"/>
        </w:rPr>
      </w:pPr>
      <w:r>
        <w:rPr>
          <w:lang w:val="en-US"/>
        </w:rPr>
        <w:t xml:space="preserve">Calling variables from JS is using the way of </w:t>
      </w:r>
      <w:r w:rsidR="006F1C28">
        <w:rPr>
          <w:lang w:val="en-US"/>
        </w:rPr>
        <w:t>“parent.child”</w:t>
      </w:r>
    </w:p>
    <w:p w14:paraId="6692DF4B" w14:textId="77777777" w:rsidR="0031083D" w:rsidRDefault="0031083D" w:rsidP="00A83F69">
      <w:pPr>
        <w:rPr>
          <w:lang w:val="en-US"/>
        </w:rPr>
      </w:pPr>
    </w:p>
    <w:p w14:paraId="2B8D2540" w14:textId="77777777" w:rsidR="0031083D" w:rsidRDefault="0031083D" w:rsidP="00A83F69">
      <w:pPr>
        <w:rPr>
          <w:lang w:val="en-US"/>
        </w:rPr>
      </w:pPr>
    </w:p>
    <w:p w14:paraId="62B92742" w14:textId="77777777" w:rsidR="00A83F69" w:rsidRDefault="00A83F69" w:rsidP="00A83F69">
      <w:pPr>
        <w:pStyle w:val="Heading2"/>
        <w:rPr>
          <w:lang w:val="en-US"/>
        </w:rPr>
      </w:pPr>
      <w:bookmarkStart w:id="88" w:name="_Toc501616111"/>
      <w:r w:rsidRPr="00A853B6">
        <w:rPr>
          <w:b/>
          <w:lang w:val="en-US"/>
        </w:rPr>
        <w:t>Cover</w:t>
      </w:r>
      <w:r>
        <w:rPr>
          <w:lang w:val="en-US"/>
        </w:rPr>
        <w:t xml:space="preserve"> </w:t>
      </w:r>
      <w:r w:rsidRPr="00A853B6">
        <w:rPr>
          <w:b/>
          <w:lang w:val="en-US"/>
        </w:rPr>
        <w:t>Page</w:t>
      </w:r>
      <w:bookmarkEnd w:id="88"/>
      <w:r>
        <w:rPr>
          <w:lang w:val="en-US"/>
        </w:rPr>
        <w:t xml:space="preserve"> </w:t>
      </w:r>
    </w:p>
    <w:p w14:paraId="16A9C419" w14:textId="064D3507" w:rsidR="009E1422" w:rsidRPr="00A33C84" w:rsidRDefault="009E1422" w:rsidP="0031083D">
      <w:pPr>
        <w:spacing w:after="0" w:line="240" w:lineRule="auto"/>
        <w:rPr>
          <w:rFonts w:ascii="Courier New" w:hAnsi="Courier New" w:cs="Courier New"/>
          <w:color w:val="800000"/>
          <w:sz w:val="20"/>
          <w:szCs w:val="20"/>
          <w:highlight w:val="white"/>
        </w:rPr>
      </w:pPr>
    </w:p>
    <w:p w14:paraId="540DCA24"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30109DC5"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89"/>
      <w:r>
        <w:rPr>
          <w:rFonts w:ascii="Courier New" w:hAnsi="Courier New" w:cs="Courier New"/>
          <w:color w:val="800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"coverPage"</w:t>
      </w:r>
      <w:r>
        <w:rPr>
          <w:rFonts w:ascii="Courier New" w:hAnsi="Courier New" w:cs="Courier New"/>
          <w:b/>
          <w:bCs/>
          <w:color w:val="8000FF"/>
          <w:sz w:val="20"/>
          <w:szCs w:val="20"/>
          <w:highlight w:val="white"/>
        </w:rPr>
        <w:t>,</w:t>
      </w:r>
      <w:commentRangeEnd w:id="89"/>
      <w:r>
        <w:rPr>
          <w:rStyle w:val="CommentReference"/>
        </w:rPr>
        <w:commentReference w:id="89"/>
      </w:r>
    </w:p>
    <w:p w14:paraId="08816E7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0"/>
      <w:r>
        <w:rPr>
          <w:rFonts w:ascii="Courier New" w:hAnsi="Courier New" w:cs="Courier New"/>
          <w:color w:val="800000"/>
          <w:sz w:val="20"/>
          <w:szCs w:val="20"/>
          <w:highlight w:val="white"/>
        </w:rPr>
        <w:t>"title"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"Find your Element - INVESTOR QUESTIONNAIRE"</w:t>
      </w:r>
      <w:r>
        <w:rPr>
          <w:rFonts w:ascii="Courier New" w:hAnsi="Courier New" w:cs="Courier New"/>
          <w:b/>
          <w:bCs/>
          <w:color w:val="8000FF"/>
          <w:sz w:val="20"/>
          <w:szCs w:val="20"/>
          <w:highlight w:val="white"/>
        </w:rPr>
        <w:t>,</w:t>
      </w:r>
    </w:p>
    <w:p w14:paraId="687804F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"intro"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"This questionnaire is designed to help you choose the right investment to meet your needs by matching your unique situation with the profile of one of the five AGF Elements portfolios. Your tolerance for risk, your time horizon and your expected rate of return over the life of the investment all play a part in finding the right Elements portfolio for you."</w:t>
      </w:r>
      <w:r>
        <w:rPr>
          <w:rFonts w:ascii="Courier New" w:hAnsi="Courier New" w:cs="Courier New"/>
          <w:b/>
          <w:bCs/>
          <w:color w:val="8000FF"/>
          <w:sz w:val="20"/>
          <w:szCs w:val="20"/>
          <w:highlight w:val="white"/>
        </w:rPr>
        <w:t>,</w:t>
      </w:r>
      <w:commentRangeEnd w:id="90"/>
      <w:r>
        <w:rPr>
          <w:rStyle w:val="CommentReference"/>
        </w:rPr>
        <w:commentReference w:id="90"/>
      </w:r>
    </w:p>
    <w:p w14:paraId="5F63CFAC"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1"/>
      <w:r>
        <w:rPr>
          <w:rFonts w:ascii="Courier New" w:hAnsi="Courier New" w:cs="Courier New"/>
          <w:color w:val="800000"/>
          <w:sz w:val="20"/>
          <w:szCs w:val="20"/>
          <w:highlight w:val="white"/>
        </w:rPr>
        <w:t>"dropDown"</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1322E60F"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92"/>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"Jump directly to a portfolio profile"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w:t>
      </w:r>
      <w:r w:rsidRPr="00A33C84">
        <w:rPr>
          <w:rFonts w:ascii="Courier New" w:hAnsi="Courier New" w:cs="Courier New"/>
          <w:b/>
          <w:bCs/>
          <w:color w:val="8000FF"/>
          <w:sz w:val="20"/>
          <w:szCs w:val="20"/>
        </w:rPr>
        <w:t>},</w:t>
      </w:r>
      <w:commentRangeEnd w:id="92"/>
      <w:r w:rsidRPr="00A33C84">
        <w:rPr>
          <w:rStyle w:val="CommentReference"/>
        </w:rPr>
        <w:commentReference w:id="92"/>
      </w:r>
    </w:p>
    <w:p w14:paraId="3CE0887E"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Yield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"yield"</w:t>
      </w:r>
      <w:r>
        <w:rPr>
          <w:rFonts w:ascii="Courier New" w:hAnsi="Courier New" w:cs="Courier New"/>
          <w:b/>
          <w:bCs/>
          <w:color w:val="8000FF"/>
          <w:sz w:val="20"/>
          <w:szCs w:val="20"/>
          <w:highlight w:val="white"/>
        </w:rPr>
        <w:t>},</w:t>
      </w:r>
    </w:p>
    <w:p w14:paraId="0CE128B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Conservative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"conservative"</w:t>
      </w:r>
      <w:r>
        <w:rPr>
          <w:rFonts w:ascii="Courier New" w:hAnsi="Courier New" w:cs="Courier New"/>
          <w:b/>
          <w:bCs/>
          <w:color w:val="8000FF"/>
          <w:sz w:val="20"/>
          <w:szCs w:val="20"/>
          <w:highlight w:val="white"/>
        </w:rPr>
        <w:t>},</w:t>
      </w:r>
    </w:p>
    <w:p w14:paraId="34E386EA"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Balanced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"balanced"</w:t>
      </w:r>
      <w:r>
        <w:rPr>
          <w:rFonts w:ascii="Courier New" w:hAnsi="Courier New" w:cs="Courier New"/>
          <w:b/>
          <w:bCs/>
          <w:color w:val="8000FF"/>
          <w:sz w:val="20"/>
          <w:szCs w:val="20"/>
          <w:highlight w:val="white"/>
        </w:rPr>
        <w:t>},</w:t>
      </w:r>
    </w:p>
    <w:p w14:paraId="17BB8CB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Growth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"growth"</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1111E375"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A33C84">
        <w:rPr>
          <w:rFonts w:ascii="Courier New" w:hAnsi="Courier New" w:cs="Courier New"/>
          <w:color w:val="800000"/>
          <w:sz w:val="20"/>
          <w:szCs w:val="20"/>
          <w:highlight w:val="yellow"/>
        </w:rPr>
        <w:t>AGF Elements Global Portfolio</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A33C84">
        <w:rPr>
          <w:rFonts w:ascii="Courier New" w:hAnsi="Courier New" w:cs="Courier New"/>
          <w:color w:val="800000"/>
          <w:sz w:val="20"/>
          <w:szCs w:val="20"/>
          <w:highlight w:val="cyan"/>
        </w:rPr>
        <w:t>"value"</w:t>
      </w:r>
      <w:r w:rsidRPr="00A33C84">
        <w:rPr>
          <w:rFonts w:ascii="Courier New" w:hAnsi="Courier New" w:cs="Courier New"/>
          <w:color w:val="000000"/>
          <w:sz w:val="20"/>
          <w:szCs w:val="20"/>
          <w:highlight w:val="cyan"/>
        </w:rPr>
        <w:t xml:space="preserve"> </w:t>
      </w:r>
      <w:r w:rsidRPr="00A33C84">
        <w:rPr>
          <w:rFonts w:ascii="Courier New" w:hAnsi="Courier New" w:cs="Courier New"/>
          <w:b/>
          <w:bCs/>
          <w:color w:val="8000FF"/>
          <w:sz w:val="20"/>
          <w:szCs w:val="20"/>
          <w:highlight w:val="cyan"/>
        </w:rPr>
        <w:t>:</w:t>
      </w:r>
      <w:r w:rsidRPr="00A33C84">
        <w:rPr>
          <w:rFonts w:ascii="Courier New" w:hAnsi="Courier New" w:cs="Courier New"/>
          <w:color w:val="000000"/>
          <w:sz w:val="20"/>
          <w:szCs w:val="20"/>
          <w:highlight w:val="cyan"/>
        </w:rPr>
        <w:t xml:space="preserve"> </w:t>
      </w:r>
      <w:r w:rsidRPr="00A33C84">
        <w:rPr>
          <w:rFonts w:ascii="Courier New" w:hAnsi="Courier New" w:cs="Courier New"/>
          <w:color w:val="800000"/>
          <w:sz w:val="20"/>
          <w:szCs w:val="20"/>
          <w:highlight w:val="cyan"/>
        </w:rPr>
        <w:t>"global"</w:t>
      </w:r>
      <w:r>
        <w:rPr>
          <w:rFonts w:ascii="Courier New" w:hAnsi="Courier New" w:cs="Courier New"/>
          <w:b/>
          <w:bCs/>
          <w:color w:val="8000FF"/>
          <w:sz w:val="20"/>
          <w:szCs w:val="20"/>
          <w:highlight w:val="white"/>
        </w:rPr>
        <w:t>}</w:t>
      </w:r>
    </w:p>
    <w:p w14:paraId="764FC1F6" w14:textId="77777777" w:rsidR="00A33C84" w:rsidRDefault="00A33C84" w:rsidP="00A33C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commentRangeEnd w:id="91"/>
      <w:r>
        <w:rPr>
          <w:rStyle w:val="CommentReference"/>
        </w:rPr>
        <w:commentReference w:id="91"/>
      </w:r>
    </w:p>
    <w:p w14:paraId="41FA6019" w14:textId="6CD0FEFD" w:rsidR="009E1422" w:rsidRDefault="00A33C84" w:rsidP="00A33C84">
      <w:pPr>
        <w:rPr>
          <w:lang w:val="en-US"/>
        </w:rPr>
      </w:pPr>
      <w:r>
        <w:rPr>
          <w:rFonts w:ascii="Courier New" w:hAnsi="Courier New" w:cs="Courier New"/>
          <w:b/>
          <w:bCs/>
          <w:color w:val="8000FF"/>
          <w:sz w:val="20"/>
          <w:szCs w:val="20"/>
          <w:highlight w:val="white"/>
        </w:rPr>
        <w:t>},</w:t>
      </w:r>
    </w:p>
    <w:p w14:paraId="3D457FAA" w14:textId="77777777" w:rsidR="009E1422" w:rsidRDefault="009E1422" w:rsidP="009E1422">
      <w:pPr>
        <w:rPr>
          <w:lang w:val="en-US"/>
        </w:rPr>
      </w:pPr>
    </w:p>
    <w:p w14:paraId="6DB97B0B" w14:textId="7676B7D7" w:rsidR="009E1422" w:rsidRDefault="009E1422" w:rsidP="009E1422">
      <w:pPr>
        <w:rPr>
          <w:rStyle w:val="Heading2Char"/>
        </w:rPr>
      </w:pPr>
      <w:bookmarkStart w:id="93" w:name="_Toc501616112"/>
      <w:r w:rsidRPr="00A853B6">
        <w:rPr>
          <w:rStyle w:val="Heading2Char"/>
          <w:b/>
        </w:rPr>
        <w:lastRenderedPageBreak/>
        <w:t>Section</w:t>
      </w:r>
      <w:r>
        <w:rPr>
          <w:rStyle w:val="Heading2Char"/>
        </w:rPr>
        <w:t xml:space="preserve"> </w:t>
      </w:r>
      <w:r w:rsidRPr="00A853B6">
        <w:rPr>
          <w:rStyle w:val="Heading2Char"/>
          <w:b/>
        </w:rPr>
        <w:t>Page</w:t>
      </w:r>
      <w:bookmarkEnd w:id="93"/>
      <w:r>
        <w:rPr>
          <w:rStyle w:val="Heading2Char"/>
        </w:rPr>
        <w:t xml:space="preserve"> </w:t>
      </w:r>
    </w:p>
    <w:p w14:paraId="738A6497" w14:textId="77777777" w:rsidR="009E1422" w:rsidRDefault="009E1422" w:rsidP="009E1422">
      <w:pPr>
        <w:rPr>
          <w:rStyle w:val="Heading2Char"/>
        </w:rPr>
      </w:pPr>
    </w:p>
    <w:p w14:paraId="0C7C1507"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sidRPr="009E1422">
        <w:rPr>
          <w:rStyle w:val="Heading2Char"/>
        </w:rPr>
        <w:t xml:space="preserve"> </w:t>
      </w:r>
      <w:r>
        <w:rPr>
          <w:rFonts w:ascii="Courier New" w:hAnsi="Courier New" w:cs="Courier New"/>
          <w:b/>
          <w:bCs/>
          <w:color w:val="8000FF"/>
          <w:sz w:val="20"/>
          <w:szCs w:val="20"/>
          <w:highlight w:val="white"/>
        </w:rPr>
        <w:t>{</w:t>
      </w:r>
    </w:p>
    <w:p w14:paraId="0F3F67F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4"/>
      <w:r>
        <w:rPr>
          <w:rFonts w:ascii="Courier New" w:hAnsi="Courier New" w:cs="Courier New"/>
          <w:color w:val="800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"section"</w:t>
      </w:r>
      <w:r>
        <w:rPr>
          <w:rFonts w:ascii="Courier New" w:hAnsi="Courier New" w:cs="Courier New"/>
          <w:b/>
          <w:bCs/>
          <w:color w:val="8000FF"/>
          <w:sz w:val="20"/>
          <w:szCs w:val="20"/>
          <w:highlight w:val="white"/>
        </w:rPr>
        <w:t>,</w:t>
      </w:r>
      <w:commentRangeEnd w:id="94"/>
      <w:r>
        <w:rPr>
          <w:rStyle w:val="CommentReference"/>
        </w:rPr>
        <w:commentReference w:id="94"/>
      </w:r>
    </w:p>
    <w:p w14:paraId="0E852277"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5"/>
      <w:r>
        <w:rPr>
          <w:rFonts w:ascii="Courier New" w:hAnsi="Courier New" w:cs="Courier New"/>
          <w:color w:val="800000"/>
          <w:sz w:val="20"/>
          <w:szCs w:val="20"/>
          <w:highlight w:val="white"/>
        </w:rPr>
        <w:t>"title"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"Investment Objectives &amp; Time Horizon"</w:t>
      </w:r>
      <w:r>
        <w:rPr>
          <w:rFonts w:ascii="Courier New" w:hAnsi="Courier New" w:cs="Courier New"/>
          <w:b/>
          <w:bCs/>
          <w:color w:val="8000FF"/>
          <w:sz w:val="20"/>
          <w:szCs w:val="20"/>
          <w:highlight w:val="white"/>
        </w:rPr>
        <w:t>,</w:t>
      </w:r>
    </w:p>
    <w:p w14:paraId="2487E2A2"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"intro"</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"Investment objectives are the goals or results you want to achieve through investing. Understanding your investment goals can help determine the types of investments best suited to meet your needs. One important factor to consider when selecting investments is the length of time you plan to have your money invested, your investment time horizon. Investors with a longer time horizon have a greater degree of flexibility when building a portfolio and may be able to take on more risk. If you have a very short time horizon, more conservative investments may be more suitable."</w:t>
      </w:r>
      <w:commentRangeEnd w:id="95"/>
      <w:r>
        <w:rPr>
          <w:rStyle w:val="CommentReference"/>
        </w:rPr>
        <w:commentReference w:id="95"/>
      </w:r>
    </w:p>
    <w:p w14:paraId="1A1FEDE0" w14:textId="0C0E2B8F" w:rsidR="00A83F69" w:rsidRDefault="009E1422" w:rsidP="009E1422">
      <w:pPr>
        <w:rPr>
          <w:lang w:val="en-US"/>
        </w:rPr>
      </w:pPr>
      <w:r>
        <w:rPr>
          <w:rFonts w:ascii="Courier New" w:hAnsi="Courier New" w:cs="Courier New"/>
          <w:b/>
          <w:bCs/>
          <w:color w:val="8000FF"/>
          <w:sz w:val="20"/>
          <w:szCs w:val="20"/>
          <w:highlight w:val="white"/>
        </w:rPr>
        <w:t>},</w:t>
      </w:r>
    </w:p>
    <w:p w14:paraId="2E0E13CA" w14:textId="77777777" w:rsidR="00A83F69" w:rsidRDefault="00A83F69" w:rsidP="00A83F69"/>
    <w:p w14:paraId="2757663F" w14:textId="77777777" w:rsidR="00A33C84" w:rsidRDefault="00A33C84" w:rsidP="00A83F69"/>
    <w:p w14:paraId="5EFA3AFA" w14:textId="77777777" w:rsidR="00A33C84" w:rsidRDefault="00A33C84" w:rsidP="00A83F69"/>
    <w:p w14:paraId="40B57C96" w14:textId="77777777" w:rsidR="00A33C84" w:rsidRDefault="00A33C84" w:rsidP="00A83F69"/>
    <w:p w14:paraId="0D795253" w14:textId="77777777" w:rsidR="00A33C84" w:rsidRDefault="00A33C84" w:rsidP="00A83F69"/>
    <w:p w14:paraId="55C5B183" w14:textId="6864EB3E" w:rsidR="009E1422" w:rsidRDefault="009E1422" w:rsidP="009E1422">
      <w:pPr>
        <w:pStyle w:val="Heading2"/>
      </w:pPr>
      <w:bookmarkStart w:id="96" w:name="_Toc501616113"/>
      <w:r w:rsidRPr="00A853B6">
        <w:rPr>
          <w:b/>
        </w:rPr>
        <w:t>Question</w:t>
      </w:r>
      <w:r>
        <w:t xml:space="preserve"> </w:t>
      </w:r>
      <w:r w:rsidRPr="00A853B6">
        <w:rPr>
          <w:b/>
        </w:rPr>
        <w:t>Page</w:t>
      </w:r>
      <w:bookmarkEnd w:id="96"/>
      <w:r>
        <w:t xml:space="preserve"> </w:t>
      </w:r>
    </w:p>
    <w:p w14:paraId="422A35F6" w14:textId="77777777" w:rsidR="009E1422" w:rsidRDefault="009E1422" w:rsidP="009E1422"/>
    <w:p w14:paraId="4CA91425"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FF"/>
          <w:sz w:val="20"/>
          <w:szCs w:val="20"/>
          <w:highlight w:val="white"/>
        </w:rPr>
        <w:t>{</w:t>
      </w:r>
    </w:p>
    <w:p w14:paraId="0D76A22A"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7"/>
      <w:r>
        <w:rPr>
          <w:rFonts w:ascii="Courier New" w:hAnsi="Courier New" w:cs="Courier New"/>
          <w:color w:val="800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"question"</w:t>
      </w:r>
      <w:r>
        <w:rPr>
          <w:rFonts w:ascii="Courier New" w:hAnsi="Courier New" w:cs="Courier New"/>
          <w:b/>
          <w:bCs/>
          <w:color w:val="8000FF"/>
          <w:sz w:val="20"/>
          <w:szCs w:val="20"/>
          <w:highlight w:val="white"/>
        </w:rPr>
        <w:t>,</w:t>
      </w:r>
      <w:commentRangeEnd w:id="97"/>
      <w:r w:rsidR="00291C52">
        <w:rPr>
          <w:rStyle w:val="CommentReference"/>
        </w:rPr>
        <w:commentReference w:id="97"/>
      </w:r>
    </w:p>
    <w:p w14:paraId="1B37ED1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"question"</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 Which of the following statement best describes your primary investment goal?"</w:t>
      </w:r>
      <w:r>
        <w:rPr>
          <w:rFonts w:ascii="Courier New" w:hAnsi="Courier New" w:cs="Courier New"/>
          <w:b/>
          <w:bCs/>
          <w:color w:val="8000FF"/>
          <w:sz w:val="20"/>
          <w:szCs w:val="20"/>
          <w:highlight w:val="white"/>
        </w:rPr>
        <w:t>,</w:t>
      </w:r>
    </w:p>
    <w:p w14:paraId="4B9052CB"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98"/>
      <w:r>
        <w:rPr>
          <w:rFonts w:ascii="Courier New" w:hAnsi="Courier New" w:cs="Courier New"/>
          <w:color w:val="800000"/>
          <w:sz w:val="20"/>
          <w:szCs w:val="20"/>
          <w:highlight w:val="white"/>
        </w:rPr>
        <w:t>"answers"</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7AC506BE"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D52319">
        <w:rPr>
          <w:rFonts w:ascii="Courier New" w:hAnsi="Courier New" w:cs="Courier New"/>
          <w:color w:val="800000"/>
          <w:sz w:val="20"/>
          <w:szCs w:val="20"/>
          <w:highlight w:val="yellow"/>
        </w:rPr>
        <w:t>I require steady income</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D52319">
        <w:rPr>
          <w:rFonts w:ascii="Courier New" w:hAnsi="Courier New" w:cs="Courier New"/>
          <w:color w:val="800000"/>
          <w:sz w:val="20"/>
          <w:szCs w:val="20"/>
          <w:highlight w:val="cyan"/>
        </w:rPr>
        <w:t>"value"</w:t>
      </w:r>
      <w:r w:rsidRPr="00D52319">
        <w:rPr>
          <w:rFonts w:ascii="Courier New" w:hAnsi="Courier New" w:cs="Courier New"/>
          <w:color w:val="000000"/>
          <w:sz w:val="20"/>
          <w:szCs w:val="20"/>
          <w:highlight w:val="cyan"/>
        </w:rPr>
        <w:t xml:space="preserve"> </w:t>
      </w:r>
      <w:r w:rsidRPr="00D52319">
        <w:rPr>
          <w:rFonts w:ascii="Courier New" w:hAnsi="Courier New" w:cs="Courier New"/>
          <w:b/>
          <w:bCs/>
          <w:color w:val="8000FF"/>
          <w:sz w:val="20"/>
          <w:szCs w:val="20"/>
          <w:highlight w:val="cyan"/>
        </w:rPr>
        <w:t>:</w:t>
      </w:r>
      <w:r w:rsidRPr="00D52319">
        <w:rPr>
          <w:rFonts w:ascii="Courier New" w:hAnsi="Courier New" w:cs="Courier New"/>
          <w:color w:val="000000"/>
          <w:sz w:val="20"/>
          <w:szCs w:val="20"/>
          <w:highlight w:val="cyan"/>
        </w:rPr>
        <w:t xml:space="preserve"> </w:t>
      </w:r>
      <w:r w:rsidRPr="00D52319">
        <w:rPr>
          <w:rFonts w:ascii="Courier New" w:hAnsi="Courier New" w:cs="Courier New"/>
          <w:color w:val="800000"/>
          <w:sz w:val="20"/>
          <w:szCs w:val="20"/>
          <w:highlight w:val="cyan"/>
        </w:rPr>
        <w:t>"0"</w:t>
      </w:r>
      <w:r>
        <w:rPr>
          <w:rFonts w:ascii="Courier New" w:hAnsi="Courier New" w:cs="Courier New"/>
          <w:b/>
          <w:bCs/>
          <w:color w:val="8000FF"/>
          <w:sz w:val="20"/>
          <w:szCs w:val="20"/>
          <w:highlight w:val="white"/>
        </w:rPr>
        <w:t>},</w:t>
      </w:r>
    </w:p>
    <w:p w14:paraId="73A08E6C"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D52319">
        <w:rPr>
          <w:rFonts w:ascii="Courier New" w:hAnsi="Courier New" w:cs="Courier New"/>
          <w:color w:val="800000"/>
          <w:sz w:val="20"/>
          <w:szCs w:val="20"/>
          <w:highlight w:val="yellow"/>
        </w:rPr>
        <w:t>I want to protect the money I am investing with some growth potential</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D52319">
        <w:rPr>
          <w:rFonts w:ascii="Courier New" w:hAnsi="Courier New" w:cs="Courier New"/>
          <w:color w:val="800000"/>
          <w:sz w:val="20"/>
          <w:szCs w:val="20"/>
          <w:highlight w:val="cyan"/>
        </w:rPr>
        <w:t>"value"</w:t>
      </w:r>
      <w:r w:rsidRPr="00D52319">
        <w:rPr>
          <w:rFonts w:ascii="Courier New" w:hAnsi="Courier New" w:cs="Courier New"/>
          <w:color w:val="000000"/>
          <w:sz w:val="20"/>
          <w:szCs w:val="20"/>
          <w:highlight w:val="cyan"/>
        </w:rPr>
        <w:t xml:space="preserve"> </w:t>
      </w:r>
      <w:r w:rsidRPr="00D52319">
        <w:rPr>
          <w:rFonts w:ascii="Courier New" w:hAnsi="Courier New" w:cs="Courier New"/>
          <w:b/>
          <w:bCs/>
          <w:color w:val="8000FF"/>
          <w:sz w:val="20"/>
          <w:szCs w:val="20"/>
          <w:highlight w:val="cyan"/>
        </w:rPr>
        <w:t>:</w:t>
      </w:r>
      <w:r w:rsidRPr="00D52319">
        <w:rPr>
          <w:rFonts w:ascii="Courier New" w:hAnsi="Courier New" w:cs="Courier New"/>
          <w:color w:val="000000"/>
          <w:sz w:val="20"/>
          <w:szCs w:val="20"/>
          <w:highlight w:val="cyan"/>
        </w:rPr>
        <w:t xml:space="preserve"> </w:t>
      </w:r>
      <w:r w:rsidRPr="00D52319">
        <w:rPr>
          <w:rFonts w:ascii="Courier New" w:hAnsi="Courier New" w:cs="Courier New"/>
          <w:color w:val="800000"/>
          <w:sz w:val="20"/>
          <w:szCs w:val="20"/>
          <w:highlight w:val="cyan"/>
        </w:rPr>
        <w:t>"4"</w:t>
      </w:r>
      <w:r>
        <w:rPr>
          <w:rFonts w:ascii="Courier New" w:hAnsi="Courier New" w:cs="Courier New"/>
          <w:b/>
          <w:bCs/>
          <w:color w:val="8000FF"/>
          <w:sz w:val="20"/>
          <w:szCs w:val="20"/>
          <w:highlight w:val="white"/>
        </w:rPr>
        <w:t>},</w:t>
      </w:r>
    </w:p>
    <w:p w14:paraId="7184B88C"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800000"/>
          <w:sz w:val="20"/>
          <w:szCs w:val="20"/>
          <w:highlight w:val="white"/>
        </w:rPr>
        <w:t>"text"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sidRPr="00D52319">
        <w:rPr>
          <w:rFonts w:ascii="Courier New" w:hAnsi="Courier New" w:cs="Courier New"/>
          <w:color w:val="800000"/>
          <w:sz w:val="20"/>
          <w:szCs w:val="20"/>
          <w:highlight w:val="yellow"/>
        </w:rPr>
        <w:t>I expect my money to grow over the long term</w:t>
      </w:r>
      <w:r>
        <w:rPr>
          <w:rFonts w:ascii="Courier New" w:hAnsi="Courier New" w:cs="Courier New"/>
          <w:color w:val="8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sidRPr="00D52319">
        <w:rPr>
          <w:rFonts w:ascii="Courier New" w:hAnsi="Courier New" w:cs="Courier New"/>
          <w:color w:val="800000"/>
          <w:sz w:val="20"/>
          <w:szCs w:val="20"/>
          <w:highlight w:val="cyan"/>
        </w:rPr>
        <w:t>"value"</w:t>
      </w:r>
      <w:r w:rsidRPr="00D52319">
        <w:rPr>
          <w:rFonts w:ascii="Courier New" w:hAnsi="Courier New" w:cs="Courier New"/>
          <w:color w:val="000000"/>
          <w:sz w:val="20"/>
          <w:szCs w:val="20"/>
          <w:highlight w:val="cyan"/>
        </w:rPr>
        <w:t xml:space="preserve"> </w:t>
      </w:r>
      <w:r w:rsidRPr="00D52319">
        <w:rPr>
          <w:rFonts w:ascii="Courier New" w:hAnsi="Courier New" w:cs="Courier New"/>
          <w:b/>
          <w:bCs/>
          <w:color w:val="8000FF"/>
          <w:sz w:val="20"/>
          <w:szCs w:val="20"/>
          <w:highlight w:val="cyan"/>
        </w:rPr>
        <w:t>:</w:t>
      </w:r>
      <w:r w:rsidRPr="00D52319">
        <w:rPr>
          <w:rFonts w:ascii="Courier New" w:hAnsi="Courier New" w:cs="Courier New"/>
          <w:color w:val="000000"/>
          <w:sz w:val="20"/>
          <w:szCs w:val="20"/>
          <w:highlight w:val="cyan"/>
        </w:rPr>
        <w:t xml:space="preserve"> </w:t>
      </w:r>
      <w:r w:rsidRPr="00D52319">
        <w:rPr>
          <w:rFonts w:ascii="Courier New" w:hAnsi="Courier New" w:cs="Courier New"/>
          <w:color w:val="800000"/>
          <w:sz w:val="20"/>
          <w:szCs w:val="20"/>
          <w:highlight w:val="cyan"/>
        </w:rPr>
        <w:t>"8"</w:t>
      </w:r>
      <w:r>
        <w:rPr>
          <w:rFonts w:ascii="Courier New" w:hAnsi="Courier New" w:cs="Courier New"/>
          <w:b/>
          <w:bCs/>
          <w:color w:val="8000FF"/>
          <w:sz w:val="20"/>
          <w:szCs w:val="20"/>
          <w:highlight w:val="white"/>
        </w:rPr>
        <w:t>}</w:t>
      </w:r>
    </w:p>
    <w:p w14:paraId="0BA8C1AF"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commentRangeEnd w:id="98"/>
      <w:r>
        <w:rPr>
          <w:rStyle w:val="CommentReference"/>
        </w:rPr>
        <w:commentReference w:id="98"/>
      </w:r>
    </w:p>
    <w:p w14:paraId="641AFC90"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"disclaimer"</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"Please note that if your client has indicated they require income from their investments by answering 'l require steady income' to Question 1, a monthly distributing investment or purchase option such as AGF Elements Yield Portfolio or a Series T or V purchase option may be prudent for your client depending on their time horizon and risk tolerance."</w:t>
      </w:r>
      <w:r>
        <w:rPr>
          <w:rFonts w:ascii="Courier New" w:hAnsi="Courier New" w:cs="Courier New"/>
          <w:b/>
          <w:bCs/>
          <w:color w:val="8000FF"/>
          <w:sz w:val="20"/>
          <w:szCs w:val="20"/>
          <w:highlight w:val="white"/>
        </w:rPr>
        <w:t>,</w:t>
      </w:r>
    </w:p>
    <w:p w14:paraId="7A57FDAB" w14:textId="77777777" w:rsidR="009E1422" w:rsidRDefault="009E1422" w:rsidP="009E142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".\/q1.png"</w:t>
      </w:r>
    </w:p>
    <w:p w14:paraId="02A19CC4" w14:textId="1CAB95C4" w:rsidR="009E1422" w:rsidRDefault="009E1422" w:rsidP="009E1422">
      <w:pPr>
        <w:rPr>
          <w:rFonts w:ascii="Courier New" w:hAnsi="Courier New" w:cs="Courier New"/>
          <w:b/>
          <w:bCs/>
          <w:color w:val="8000FF"/>
          <w:sz w:val="20"/>
          <w:szCs w:val="20"/>
        </w:rPr>
      </w:pPr>
      <w:r>
        <w:rPr>
          <w:rFonts w:ascii="Courier New" w:hAnsi="Courier New" w:cs="Courier New"/>
          <w:b/>
          <w:bCs/>
          <w:color w:val="8000FF"/>
          <w:sz w:val="20"/>
          <w:szCs w:val="20"/>
          <w:highlight w:val="white"/>
        </w:rPr>
        <w:t>},</w:t>
      </w:r>
    </w:p>
    <w:p w14:paraId="0C9A726B" w14:textId="77777777" w:rsidR="0054309D" w:rsidRPr="0054309D" w:rsidRDefault="0054309D" w:rsidP="0054309D"/>
    <w:p w14:paraId="1C242AB2" w14:textId="77777777" w:rsidR="0054309D" w:rsidRDefault="0054309D" w:rsidP="009E1422">
      <w:pPr>
        <w:rPr>
          <w:rFonts w:ascii="Courier New" w:hAnsi="Courier New" w:cs="Courier New"/>
          <w:bCs/>
          <w:color w:val="8000FF"/>
        </w:rPr>
      </w:pPr>
    </w:p>
    <w:p w14:paraId="46685765" w14:textId="77777777" w:rsidR="0054309D" w:rsidRDefault="0054309D" w:rsidP="009E1422">
      <w:pPr>
        <w:rPr>
          <w:rFonts w:ascii="Courier New" w:hAnsi="Courier New" w:cs="Courier New"/>
          <w:bCs/>
          <w:color w:val="8000FF"/>
        </w:rPr>
      </w:pPr>
    </w:p>
    <w:p w14:paraId="2BED8D31" w14:textId="77777777" w:rsidR="0054309D" w:rsidRPr="0054309D" w:rsidRDefault="0054309D" w:rsidP="009E1422">
      <w:pPr>
        <w:rPr>
          <w:rFonts w:ascii="Courier New" w:hAnsi="Courier New" w:cs="Courier New"/>
          <w:bCs/>
          <w:color w:val="8000FF"/>
        </w:rPr>
      </w:pPr>
    </w:p>
    <w:p w14:paraId="3286AE81" w14:textId="73E15B69" w:rsidR="0054309D" w:rsidRDefault="0054309D" w:rsidP="0054309D">
      <w:pPr>
        <w:pStyle w:val="Heading2"/>
      </w:pPr>
      <w:bookmarkStart w:id="99" w:name="_Toc501616114"/>
      <w:r w:rsidRPr="0054309D">
        <w:rPr>
          <w:b/>
        </w:rPr>
        <w:lastRenderedPageBreak/>
        <w:t>Results</w:t>
      </w:r>
      <w:r>
        <w:t xml:space="preserve"> </w:t>
      </w:r>
      <w:r w:rsidRPr="0054309D">
        <w:rPr>
          <w:b/>
        </w:rPr>
        <w:t>Page</w:t>
      </w:r>
      <w:bookmarkEnd w:id="99"/>
      <w:r>
        <w:t xml:space="preserve"> </w:t>
      </w:r>
    </w:p>
    <w:p w14:paraId="534E5FED" w14:textId="77777777" w:rsidR="0054309D" w:rsidRDefault="0054309D" w:rsidP="0054309D"/>
    <w:p w14:paraId="73F4567B"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commentRangeStart w:id="100"/>
      <w:r>
        <w:rPr>
          <w:rFonts w:ascii="Courier New" w:hAnsi="Courier New" w:cs="Courier New"/>
          <w:color w:val="800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"results"</w:t>
      </w:r>
      <w:r>
        <w:rPr>
          <w:rFonts w:ascii="Courier New" w:hAnsi="Courier New" w:cs="Courier New"/>
          <w:b/>
          <w:bCs/>
          <w:color w:val="8000FF"/>
          <w:sz w:val="20"/>
          <w:szCs w:val="20"/>
          <w:highlight w:val="white"/>
        </w:rPr>
        <w:t>,</w:t>
      </w:r>
      <w:commentRangeEnd w:id="100"/>
      <w:r>
        <w:rPr>
          <w:rStyle w:val="CommentReference"/>
        </w:rPr>
        <w:commentReference w:id="100"/>
      </w:r>
    </w:p>
    <w:p w14:paraId="7FA69428"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p>
    <w:p w14:paraId="348EBCE4"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commentRangeStart w:id="101"/>
      <w:r>
        <w:rPr>
          <w:rFonts w:ascii="Courier New" w:hAnsi="Courier New" w:cs="Courier New"/>
          <w:color w:val="800000"/>
          <w:sz w:val="20"/>
          <w:szCs w:val="20"/>
          <w:highlight w:val="white"/>
        </w:rPr>
        <w:t>"yield"</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62F14221"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5C82DAE1"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"title"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"Investor Profile Recommendation: AGF Elements Yield Portfolio"</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2313E35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102"/>
      <w:r>
        <w:rPr>
          <w:rFonts w:ascii="Courier New" w:hAnsi="Courier New" w:cs="Courier New"/>
          <w:color w:val="800000"/>
          <w:sz w:val="20"/>
          <w:szCs w:val="20"/>
          <w:highlight w:val="white"/>
        </w:rPr>
        <w:t>"left_column"</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4D059F9A"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6BC8C1B7"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"intro"</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"Investment Objective - The Portfolio's objective is to achieve high current income by investing primarily in a diversified mix of income, bond and equity funds that may include exposure to income trusts, royalty trusts and REITs. The portfolio currently offers a 5% annual targeted distribution, paid monthly."</w:t>
      </w:r>
    </w:p>
    <w:p w14:paraId="0FBC8378"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commentRangeEnd w:id="102"/>
      <w:r>
        <w:rPr>
          <w:rStyle w:val="CommentReference"/>
        </w:rPr>
        <w:commentReference w:id="102"/>
      </w:r>
    </w:p>
    <w:p w14:paraId="4E0C3AFB"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"right_column"</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14:paraId="463F855A"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0DEBA331"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"subtitle"</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"Targeted Asset Location"</w:t>
      </w:r>
      <w:r>
        <w:rPr>
          <w:rFonts w:ascii="Courier New" w:hAnsi="Courier New" w:cs="Courier New"/>
          <w:b/>
          <w:bCs/>
          <w:color w:val="8000FF"/>
          <w:sz w:val="20"/>
          <w:szCs w:val="20"/>
          <w:highlight w:val="white"/>
        </w:rPr>
        <w:t>,</w:t>
      </w:r>
    </w:p>
    <w:p w14:paraId="23E04BF2"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103"/>
      <w:r>
        <w:rPr>
          <w:rFonts w:ascii="Courier New" w:hAnsi="Courier New" w:cs="Courier New"/>
          <w:color w:val="800000"/>
          <w:sz w:val="20"/>
          <w:szCs w:val="20"/>
          <w:highlight w:val="white"/>
        </w:rPr>
        <w:t>"pieChart"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6ECE3EC7"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794B5D83"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"label"</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"Domestic equities"</w:t>
      </w:r>
      <w:r>
        <w:rPr>
          <w:rFonts w:ascii="Courier New" w:hAnsi="Courier New" w:cs="Courier New"/>
          <w:b/>
          <w:bCs/>
          <w:color w:val="8000FF"/>
          <w:sz w:val="20"/>
          <w:szCs w:val="20"/>
          <w:highlight w:val="white"/>
        </w:rPr>
        <w:t>,</w:t>
      </w:r>
    </w:p>
    <w:p w14:paraId="5B4F694B"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"value"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8000FF"/>
          <w:sz w:val="20"/>
          <w:szCs w:val="20"/>
          <w:highlight w:val="white"/>
        </w:rPr>
        <w:t>,</w:t>
      </w:r>
    </w:p>
    <w:p w14:paraId="10874215"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"colour"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"#7C4496"</w:t>
      </w:r>
      <w:r>
        <w:rPr>
          <w:rFonts w:ascii="Courier New" w:hAnsi="Courier New" w:cs="Courier New"/>
          <w:b/>
          <w:bCs/>
          <w:color w:val="8000FF"/>
          <w:sz w:val="20"/>
          <w:szCs w:val="20"/>
          <w:highlight w:val="white"/>
        </w:rPr>
        <w:t>,</w:t>
      </w:r>
    </w:p>
    <w:p w14:paraId="2FFEDF52"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"funds"</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5FCA0F66"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"13% AGF Dividend Income Fund"</w:t>
      </w:r>
    </w:p>
    <w:p w14:paraId="65BDA840"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37EC842E"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0797A5E4"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5FC3D2C0"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"label"</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"Foreign equities"</w:t>
      </w:r>
      <w:r>
        <w:rPr>
          <w:rFonts w:ascii="Courier New" w:hAnsi="Courier New" w:cs="Courier New"/>
          <w:b/>
          <w:bCs/>
          <w:color w:val="8000FF"/>
          <w:sz w:val="20"/>
          <w:szCs w:val="20"/>
          <w:highlight w:val="white"/>
        </w:rPr>
        <w:t>,</w:t>
      </w:r>
    </w:p>
    <w:p w14:paraId="7678EF0E"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"value"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w:t>
      </w:r>
      <w:r>
        <w:rPr>
          <w:rFonts w:ascii="Courier New" w:hAnsi="Courier New" w:cs="Courier New"/>
          <w:b/>
          <w:bCs/>
          <w:color w:val="8000FF"/>
          <w:sz w:val="20"/>
          <w:szCs w:val="20"/>
          <w:highlight w:val="white"/>
        </w:rPr>
        <w:t>,</w:t>
      </w:r>
    </w:p>
    <w:p w14:paraId="1877EE17"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"colour"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"#D02259"</w:t>
      </w:r>
      <w:r>
        <w:rPr>
          <w:rFonts w:ascii="Courier New" w:hAnsi="Courier New" w:cs="Courier New"/>
          <w:b/>
          <w:bCs/>
          <w:color w:val="8000FF"/>
          <w:sz w:val="20"/>
          <w:szCs w:val="20"/>
          <w:highlight w:val="white"/>
        </w:rPr>
        <w:t>,</w:t>
      </w:r>
    </w:p>
    <w:p w14:paraId="4BF5A186"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"funds"</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14:paraId="2942823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00"/>
          <w:sz w:val="20"/>
          <w:szCs w:val="20"/>
          <w:highlight w:val="white"/>
        </w:rPr>
        <w:t>"15% AGF Global Dividend Fund"</w:t>
      </w:r>
    </w:p>
    <w:p w14:paraId="778A97CD"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1AEE7E2C"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4A6B2AA3"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8000FF"/>
          <w:sz w:val="20"/>
          <w:szCs w:val="20"/>
          <w:highlight w:val="white"/>
        </w:rPr>
        <w:t>{</w:t>
      </w:r>
    </w:p>
    <w:p w14:paraId="0C4F8217"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"label": "Domestic fixed income",</w:t>
      </w:r>
    </w:p>
    <w:p w14:paraId="613E5BC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"value": 16,</w:t>
      </w:r>
    </w:p>
    <w:p w14:paraId="3054070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"colour": "#ED5A36",</w:t>
      </w:r>
    </w:p>
    <w:p w14:paraId="229EB605"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"funds": [</w:t>
      </w:r>
    </w:p>
    <w:p w14:paraId="3DB997D0"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"16% AGF Fixed Income Plus Fund"</w:t>
      </w:r>
    </w:p>
    <w:p w14:paraId="1401D0AB"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24AEFC40"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680FEBB4"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45D24B08"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"label": "Foreign fixed income",</w:t>
      </w:r>
    </w:p>
    <w:p w14:paraId="2F95484D"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"value": 56,</w:t>
      </w:r>
    </w:p>
    <w:p w14:paraId="0D037603"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"colour": "#F47E20",</w:t>
      </w:r>
    </w:p>
    <w:p w14:paraId="58D301DE"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commentRangeStart w:id="104"/>
      <w:r>
        <w:rPr>
          <w:rFonts w:ascii="Courier New" w:hAnsi="Courier New" w:cs="Courier New"/>
          <w:color w:val="000000"/>
          <w:sz w:val="20"/>
          <w:szCs w:val="20"/>
          <w:highlight w:val="white"/>
        </w:rPr>
        <w:t>"funds": [</w:t>
      </w:r>
    </w:p>
    <w:p w14:paraId="31FB8501"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"21% AGF Total Return Bond Fund", </w:t>
      </w:r>
    </w:p>
    <w:p w14:paraId="192A4BA9"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"23% AGF Global Bond Fund",</w:t>
      </w:r>
    </w:p>
    <w:p w14:paraId="06A55323"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"6% AGF High Yield Bond Fund",</w:t>
      </w:r>
    </w:p>
    <w:p w14:paraId="0F7316CC"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"6% AGF Emerging Markets Bond Fund"</w:t>
      </w:r>
    </w:p>
    <w:p w14:paraId="4D3E429C"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commentRangeEnd w:id="104"/>
      <w:r w:rsidR="00D52319">
        <w:rPr>
          <w:rStyle w:val="CommentReference"/>
        </w:rPr>
        <w:commentReference w:id="104"/>
      </w:r>
    </w:p>
    <w:p w14:paraId="688E44D8"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34F3FB12"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p>
    <w:p w14:paraId="0EF3AAE6"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p>
    <w:p w14:paraId="34EFE65D" w14:textId="77777777" w:rsidR="0054309D" w:rsidRDefault="0054309D" w:rsidP="0054309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commentRangeEnd w:id="103"/>
      <w:r>
        <w:rPr>
          <w:rStyle w:val="CommentReference"/>
        </w:rPr>
        <w:commentReference w:id="103"/>
      </w:r>
    </w:p>
    <w:p w14:paraId="00C2D9BF" w14:textId="72654916" w:rsidR="0054309D" w:rsidRPr="0054309D" w:rsidRDefault="0054309D" w:rsidP="0054309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commentRangeEnd w:id="101"/>
      <w:r>
        <w:rPr>
          <w:rStyle w:val="CommentReference"/>
        </w:rPr>
        <w:commentReference w:id="101"/>
      </w:r>
    </w:p>
    <w:sectPr w:rsidR="0054309D" w:rsidRPr="0054309D" w:rsidSect="000F28B3">
      <w:pgSz w:w="12240" w:h="15840"/>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Yitian Wang" w:date="2017-12-05T10:17:00Z" w:initials="YW">
    <w:p w14:paraId="3C7F749B" w14:textId="3994CDFA" w:rsidR="00954231" w:rsidRDefault="00954231">
      <w:pPr>
        <w:pStyle w:val="CommentText"/>
      </w:pPr>
      <w:r>
        <w:rPr>
          <w:rStyle w:val="CommentReference"/>
        </w:rPr>
        <w:annotationRef/>
      </w:r>
      <w:r>
        <w:t xml:space="preserve">JQuery library </w:t>
      </w:r>
    </w:p>
  </w:comment>
  <w:comment w:id="5" w:author="Yitian Wang" w:date="2017-12-05T10:16:00Z" w:initials="YW">
    <w:p w14:paraId="27FF5724" w14:textId="19FA1942" w:rsidR="00954231" w:rsidRDefault="00954231">
      <w:pPr>
        <w:pStyle w:val="CommentText"/>
      </w:pPr>
      <w:r>
        <w:rPr>
          <w:rStyle w:val="CommentReference"/>
        </w:rPr>
        <w:annotationRef/>
      </w:r>
      <w:r>
        <w:t xml:space="preserve">Pie chart library </w:t>
      </w:r>
    </w:p>
  </w:comment>
  <w:comment w:id="6" w:author="Yitian Wang" w:date="2017-12-05T10:16:00Z" w:initials="YW">
    <w:p w14:paraId="3B5B2C73" w14:textId="23C33D50" w:rsidR="00954231" w:rsidRDefault="00954231">
      <w:pPr>
        <w:pStyle w:val="CommentText"/>
      </w:pPr>
      <w:r>
        <w:rPr>
          <w:rStyle w:val="CommentReference"/>
        </w:rPr>
        <w:annotationRef/>
      </w:r>
      <w:r>
        <w:t xml:space="preserve">External JavaScript file </w:t>
      </w:r>
    </w:p>
  </w:comment>
  <w:comment w:id="7" w:author="Yitian Wang" w:date="2017-12-05T10:16:00Z" w:initials="YW">
    <w:p w14:paraId="4AF876FD" w14:textId="58CE5EA9" w:rsidR="00954231" w:rsidRDefault="00954231">
      <w:pPr>
        <w:pStyle w:val="CommentText"/>
      </w:pPr>
      <w:r>
        <w:rPr>
          <w:rStyle w:val="CommentReference"/>
        </w:rPr>
        <w:annotationRef/>
      </w:r>
      <w:r>
        <w:t xml:space="preserve">External JSON file </w:t>
      </w:r>
    </w:p>
  </w:comment>
  <w:comment w:id="8" w:author="Yitian Wang" w:date="2017-12-05T10:15:00Z" w:initials="YW">
    <w:p w14:paraId="27BDBD1C" w14:textId="557F80FF" w:rsidR="00954231" w:rsidRDefault="00954231">
      <w:pPr>
        <w:pStyle w:val="CommentText"/>
      </w:pPr>
      <w:r>
        <w:rPr>
          <w:rStyle w:val="CommentReference"/>
        </w:rPr>
        <w:annotationRef/>
      </w:r>
      <w:r>
        <w:t xml:space="preserve">External CSS file </w:t>
      </w:r>
    </w:p>
  </w:comment>
  <w:comment w:id="10" w:author="Yitian Wang" w:date="2017-12-05T10:13:00Z" w:initials="YW">
    <w:p w14:paraId="125239CE" w14:textId="12645B36" w:rsidR="00954231" w:rsidRDefault="00954231">
      <w:pPr>
        <w:pStyle w:val="CommentText"/>
      </w:pPr>
      <w:r>
        <w:rPr>
          <w:rStyle w:val="CommentReference"/>
        </w:rPr>
        <w:annotationRef/>
      </w:r>
      <w:r>
        <w:t xml:space="preserve">The banner that can be replaced in the future  </w:t>
      </w:r>
    </w:p>
  </w:comment>
  <w:comment w:id="12" w:author="Yitian Wang" w:date="2017-12-05T10:14:00Z" w:initials="YW">
    <w:p w14:paraId="407037F0" w14:textId="69098183" w:rsidR="00954231" w:rsidRDefault="00954231" w:rsidP="00E81ED4">
      <w:r>
        <w:rPr>
          <w:rStyle w:val="CommentReference"/>
        </w:rPr>
        <w:annotationRef/>
      </w:r>
      <w:r>
        <w:t>A list of pages that in and out of view</w:t>
      </w:r>
    </w:p>
    <w:p w14:paraId="08F39A1E" w14:textId="046C1FBC" w:rsidR="00954231" w:rsidRDefault="00954231">
      <w:pPr>
        <w:pStyle w:val="CommentText"/>
      </w:pPr>
    </w:p>
  </w:comment>
  <w:comment w:id="11" w:author="Yitian Wang" w:date="2017-12-05T10:13:00Z" w:initials="YW">
    <w:p w14:paraId="1C9723C2" w14:textId="0823A340" w:rsidR="00954231" w:rsidRDefault="00954231" w:rsidP="00E81ED4">
      <w:r>
        <w:rPr>
          <w:rStyle w:val="CommentReference"/>
        </w:rPr>
        <w:annotationRef/>
      </w:r>
      <w:r>
        <w:t xml:space="preserve">The area on the screen that displays the current slide </w:t>
      </w:r>
    </w:p>
    <w:p w14:paraId="5BE6A551" w14:textId="3A60F04A" w:rsidR="00954231" w:rsidRDefault="00954231">
      <w:pPr>
        <w:pStyle w:val="CommentText"/>
      </w:pPr>
    </w:p>
  </w:comment>
  <w:comment w:id="13" w:author="Yitian Wang" w:date="2017-12-05T10:14:00Z" w:initials="YW">
    <w:p w14:paraId="578DAC9A" w14:textId="7306C2E6" w:rsidR="00954231" w:rsidRDefault="00954231">
      <w:pPr>
        <w:pStyle w:val="CommentText"/>
      </w:pPr>
      <w:r>
        <w:rPr>
          <w:rStyle w:val="CommentReference"/>
        </w:rPr>
        <w:annotationRef/>
      </w:r>
      <w:r>
        <w:t>The footer that contains paginations and other buttons</w:t>
      </w:r>
    </w:p>
  </w:comment>
  <w:comment w:id="16" w:author="Yitian Wang" w:date="2017-12-05T09:58:00Z" w:initials="YW">
    <w:p w14:paraId="73FD55F6" w14:textId="31CB1087" w:rsidR="00954231" w:rsidRDefault="00954231">
      <w:pPr>
        <w:pStyle w:val="CommentText"/>
      </w:pPr>
      <w:r>
        <w:rPr>
          <w:rStyle w:val="CommentReference"/>
        </w:rPr>
        <w:annotationRef/>
      </w:r>
      <w:r>
        <w:t xml:space="preserve">The title and intro para </w:t>
      </w:r>
    </w:p>
  </w:comment>
  <w:comment w:id="18" w:author="Yitian Wang" w:date="2017-12-05T10:00:00Z" w:initials="YW">
    <w:p w14:paraId="74857C2B" w14:textId="7D589A1B" w:rsidR="00954231" w:rsidRDefault="00954231">
      <w:pPr>
        <w:pStyle w:val="CommentText"/>
      </w:pPr>
      <w:r>
        <w:rPr>
          <w:rStyle w:val="CommentReference"/>
        </w:rPr>
        <w:annotationRef/>
      </w:r>
      <w:r>
        <w:t xml:space="preserve">Left column of text fields </w:t>
      </w:r>
    </w:p>
  </w:comment>
  <w:comment w:id="19" w:author="Yitian Wang" w:date="2017-12-05T10:00:00Z" w:initials="YW">
    <w:p w14:paraId="18E52601" w14:textId="2FD4A945" w:rsidR="00954231" w:rsidRDefault="00954231">
      <w:pPr>
        <w:pStyle w:val="CommentText"/>
      </w:pPr>
      <w:r>
        <w:rPr>
          <w:rStyle w:val="CommentReference"/>
        </w:rPr>
        <w:annotationRef/>
      </w:r>
      <w:r>
        <w:t xml:space="preserve">Right column of text fields </w:t>
      </w:r>
    </w:p>
  </w:comment>
  <w:comment w:id="17" w:author="Yitian Wang" w:date="2017-12-05T10:10:00Z" w:initials="YW">
    <w:p w14:paraId="400DBCDD" w14:textId="3E350807" w:rsidR="00954231" w:rsidRDefault="00954231">
      <w:pPr>
        <w:pStyle w:val="CommentText"/>
      </w:pPr>
      <w:r>
        <w:rPr>
          <w:rStyle w:val="CommentReference"/>
        </w:rPr>
        <w:annotationRef/>
      </w:r>
      <w:r>
        <w:t xml:space="preserve">The row of two columns </w:t>
      </w:r>
    </w:p>
  </w:comment>
  <w:comment w:id="21" w:author="Yitian Wang" w:date="2017-12-05T10:12:00Z" w:initials="YW">
    <w:p w14:paraId="7C8DC34C" w14:textId="36CCF0C1" w:rsidR="00954231" w:rsidRDefault="00954231">
      <w:pPr>
        <w:pStyle w:val="CommentText"/>
      </w:pPr>
      <w:r>
        <w:rPr>
          <w:rStyle w:val="CommentReference"/>
        </w:rPr>
        <w:annotationRef/>
      </w:r>
      <w:r>
        <w:t xml:space="preserve">The first option is the default </w:t>
      </w:r>
    </w:p>
  </w:comment>
  <w:comment w:id="22" w:author="Yitian Wang" w:date="2017-12-05T10:02:00Z" w:initials="YW">
    <w:p w14:paraId="4E78195D" w14:textId="2BA7D52F" w:rsidR="00954231" w:rsidRDefault="00954231">
      <w:pPr>
        <w:pStyle w:val="CommentText"/>
      </w:pPr>
      <w:r>
        <w:rPr>
          <w:rStyle w:val="CommentReference"/>
        </w:rPr>
        <w:annotationRef/>
      </w:r>
      <w:r>
        <w:t xml:space="preserve">Two radio buttons  </w:t>
      </w:r>
    </w:p>
  </w:comment>
  <w:comment w:id="20" w:author="Yitian Wang" w:date="2017-12-05T10:02:00Z" w:initials="YW">
    <w:p w14:paraId="0C6E82A7" w14:textId="40887833" w:rsidR="00954231" w:rsidRDefault="00954231">
      <w:pPr>
        <w:pStyle w:val="CommentText"/>
      </w:pPr>
      <w:r>
        <w:rPr>
          <w:rStyle w:val="CommentReference"/>
        </w:rPr>
        <w:annotationRef/>
      </w:r>
      <w:r>
        <w:t xml:space="preserve">Define a form containing two options </w:t>
      </w:r>
    </w:p>
  </w:comment>
  <w:comment w:id="23" w:author="Yitian Wang" w:date="2017-12-05T10:03:00Z" w:initials="YW">
    <w:p w14:paraId="2D19EDCF" w14:textId="4FF4F1AD" w:rsidR="00954231" w:rsidRDefault="00954231">
      <w:pPr>
        <w:pStyle w:val="CommentText"/>
      </w:pPr>
      <w:r>
        <w:rPr>
          <w:rStyle w:val="CommentReference"/>
        </w:rPr>
        <w:annotationRef/>
      </w:r>
      <w:r>
        <w:t xml:space="preserve">The button that opens another tab of full report </w:t>
      </w:r>
    </w:p>
  </w:comment>
  <w:comment w:id="24" w:author="Yitian Wang" w:date="2017-12-05T10:03:00Z" w:initials="YW">
    <w:p w14:paraId="02E846CE" w14:textId="60AA2F49" w:rsidR="00954231" w:rsidRDefault="00954231">
      <w:pPr>
        <w:pStyle w:val="CommentText"/>
      </w:pPr>
      <w:r>
        <w:rPr>
          <w:rStyle w:val="CommentReference"/>
        </w:rPr>
        <w:annotationRef/>
      </w:r>
      <w:r>
        <w:t xml:space="preserve">The button that closes the pop-up report form window </w:t>
      </w:r>
    </w:p>
  </w:comment>
  <w:comment w:id="15" w:author="Yitian Wang" w:date="2017-12-05T10:11:00Z" w:initials="YW">
    <w:p w14:paraId="4549AA2C" w14:textId="7A49C1EC" w:rsidR="00954231" w:rsidRDefault="00954231">
      <w:pPr>
        <w:pStyle w:val="CommentText"/>
      </w:pPr>
      <w:r>
        <w:rPr>
          <w:rStyle w:val="CommentReference"/>
        </w:rPr>
        <w:annotationRef/>
      </w:r>
      <w:r>
        <w:t xml:space="preserve">Create the div containing all content of the report form </w:t>
      </w:r>
    </w:p>
  </w:comment>
  <w:comment w:id="27" w:author="Yitian Wang" w:date="2017-12-05T10:32:00Z" w:initials="YW">
    <w:p w14:paraId="6A985680" w14:textId="58BA22DC" w:rsidR="00954231" w:rsidRDefault="00954231">
      <w:pPr>
        <w:pStyle w:val="CommentText"/>
      </w:pPr>
      <w:r>
        <w:rPr>
          <w:rStyle w:val="CommentReference"/>
        </w:rPr>
        <w:annotationRef/>
      </w:r>
      <w:r>
        <w:t xml:space="preserve">Open the external JSON file to access data </w:t>
      </w:r>
    </w:p>
  </w:comment>
  <w:comment w:id="29" w:author="Yitian Wang" w:date="2017-12-05T11:28:00Z" w:initials="YW">
    <w:p w14:paraId="0385CFD2" w14:textId="09D8DB97" w:rsidR="00954231" w:rsidRDefault="00954231">
      <w:pPr>
        <w:pStyle w:val="CommentText"/>
      </w:pPr>
      <w:r>
        <w:rPr>
          <w:rStyle w:val="CommentReference"/>
        </w:rPr>
        <w:annotationRef/>
      </w:r>
      <w:r>
        <w:t>Get the amount of total slides</w:t>
      </w:r>
    </w:p>
  </w:comment>
  <w:comment w:id="30" w:author="Yitian Wang" w:date="2017-12-05T11:29:00Z" w:initials="YW">
    <w:p w14:paraId="2A81A9CB" w14:textId="6EDABB40" w:rsidR="00954231" w:rsidRDefault="00954231">
      <w:pPr>
        <w:pStyle w:val="CommentText"/>
      </w:pPr>
      <w:r>
        <w:rPr>
          <w:rStyle w:val="CommentReference"/>
        </w:rPr>
        <w:annotationRef/>
      </w:r>
      <w:r>
        <w:t>Set the width of the list of all slides</w:t>
      </w:r>
    </w:p>
  </w:comment>
  <w:comment w:id="31" w:author="Yitian Wang" w:date="2017-12-05T11:30:00Z" w:initials="YW">
    <w:p w14:paraId="584E7BA9" w14:textId="1D76F5A8" w:rsidR="00954231" w:rsidRDefault="00954231">
      <w:pPr>
        <w:pStyle w:val="CommentText"/>
      </w:pPr>
      <w:r>
        <w:rPr>
          <w:rStyle w:val="CommentReference"/>
        </w:rPr>
        <w:annotationRef/>
      </w:r>
      <w:r>
        <w:t xml:space="preserve">Declare an array for storing inputs from user </w:t>
      </w:r>
    </w:p>
  </w:comment>
  <w:comment w:id="32" w:author="Yitian Wang" w:date="2017-12-11T10:47:00Z" w:initials="YW">
    <w:p w14:paraId="2DD08135" w14:textId="2477AEB2" w:rsidR="00954231" w:rsidRDefault="00954231">
      <w:pPr>
        <w:pStyle w:val="CommentText"/>
      </w:pPr>
      <w:r>
        <w:rPr>
          <w:rStyle w:val="CommentReference"/>
        </w:rPr>
        <w:annotationRef/>
      </w:r>
      <w:r>
        <w:t xml:space="preserve">Declare a variable for storing the sum of items in array </w:t>
      </w:r>
    </w:p>
  </w:comment>
  <w:comment w:id="33" w:author="Yitian Wang" w:date="2017-12-11T10:48:00Z" w:initials="YW">
    <w:p w14:paraId="1E75A8A6" w14:textId="0B444248" w:rsidR="00954231" w:rsidRDefault="00954231">
      <w:pPr>
        <w:pStyle w:val="CommentText"/>
      </w:pPr>
      <w:r>
        <w:rPr>
          <w:rStyle w:val="CommentReference"/>
        </w:rPr>
        <w:annotationRef/>
      </w:r>
      <w:r>
        <w:t xml:space="preserve">Get the element with id “queue” from html </w:t>
      </w:r>
    </w:p>
  </w:comment>
  <w:comment w:id="34" w:author="Yitian Wang" w:date="2017-12-11T10:49:00Z" w:initials="YW">
    <w:p w14:paraId="54AF7F33" w14:textId="290D3EAF" w:rsidR="00954231" w:rsidRDefault="00954231">
      <w:pPr>
        <w:pStyle w:val="CommentText"/>
      </w:pPr>
      <w:r>
        <w:rPr>
          <w:rStyle w:val="CommentReference"/>
        </w:rPr>
        <w:annotationRef/>
      </w:r>
      <w:r>
        <w:t xml:space="preserve">Get the element with id “footer” from html </w:t>
      </w:r>
    </w:p>
  </w:comment>
  <w:comment w:id="35" w:author="Yitian Wang" w:date="2017-12-11T10:49:00Z" w:initials="YW">
    <w:p w14:paraId="7C2A7585" w14:textId="087191F4" w:rsidR="00954231" w:rsidRDefault="00954231">
      <w:pPr>
        <w:pStyle w:val="CommentText"/>
      </w:pPr>
      <w:r>
        <w:rPr>
          <w:rStyle w:val="CommentReference"/>
        </w:rPr>
        <w:annotationRef/>
      </w:r>
      <w:r>
        <w:t xml:space="preserve">Declare variables for inputs from report form </w:t>
      </w:r>
    </w:p>
  </w:comment>
  <w:comment w:id="38" w:author="Yitian Wang" w:date="2017-12-05T10:26:00Z" w:initials="YW">
    <w:p w14:paraId="2184D863" w14:textId="77777777" w:rsidR="00954231" w:rsidRDefault="00954231" w:rsidP="00FF1F7B">
      <w:pPr>
        <w:pStyle w:val="CommentText"/>
      </w:pPr>
      <w:r>
        <w:rPr>
          <w:rStyle w:val="CommentReference"/>
        </w:rPr>
        <w:annotationRef/>
      </w:r>
      <w:r>
        <w:t xml:space="preserve">Create each slide as an element of “li” </w:t>
      </w:r>
    </w:p>
  </w:comment>
  <w:comment w:id="39" w:author="Yitian Wang" w:date="2017-12-05T10:26:00Z" w:initials="YW">
    <w:p w14:paraId="006E1F0B" w14:textId="77777777" w:rsidR="00954231" w:rsidRDefault="00954231" w:rsidP="00FF1F7B">
      <w:pPr>
        <w:pStyle w:val="CommentText"/>
      </w:pPr>
      <w:r>
        <w:rPr>
          <w:rStyle w:val="CommentReference"/>
        </w:rPr>
        <w:annotationRef/>
      </w:r>
      <w:r>
        <w:t>Set the id of each slide as “slide_i”</w:t>
      </w:r>
    </w:p>
  </w:comment>
  <w:comment w:id="40" w:author="Yitian Wang" w:date="2017-12-05T10:27:00Z" w:initials="YW">
    <w:p w14:paraId="1BA98AA4" w14:textId="77777777" w:rsidR="00954231" w:rsidRDefault="00954231" w:rsidP="00FF1F7B">
      <w:pPr>
        <w:pStyle w:val="CommentText"/>
      </w:pPr>
      <w:r>
        <w:rPr>
          <w:rStyle w:val="CommentReference"/>
        </w:rPr>
        <w:annotationRef/>
      </w:r>
      <w:r>
        <w:t xml:space="preserve">Append each slide to the “ul” created in the HTML file </w:t>
      </w:r>
    </w:p>
  </w:comment>
  <w:comment w:id="41" w:author="Yitian Wang" w:date="2017-12-05T10:27:00Z" w:initials="YW">
    <w:p w14:paraId="52387E69" w14:textId="77777777" w:rsidR="00954231" w:rsidRDefault="00954231" w:rsidP="00FF1F7B">
      <w:pPr>
        <w:pStyle w:val="CommentText"/>
      </w:pPr>
      <w:r>
        <w:rPr>
          <w:rStyle w:val="CommentReference"/>
        </w:rPr>
        <w:annotationRef/>
      </w:r>
      <w:r>
        <w:t xml:space="preserve">Create cover page </w:t>
      </w:r>
    </w:p>
  </w:comment>
  <w:comment w:id="42" w:author="Yitian Wang" w:date="2017-12-05T10:28:00Z" w:initials="YW">
    <w:p w14:paraId="5C565666" w14:textId="77777777" w:rsidR="00954231" w:rsidRDefault="00954231" w:rsidP="00FF1F7B">
      <w:pPr>
        <w:pStyle w:val="CommentText"/>
      </w:pPr>
      <w:r>
        <w:rPr>
          <w:rStyle w:val="CommentReference"/>
        </w:rPr>
        <w:annotationRef/>
      </w:r>
      <w:r>
        <w:t xml:space="preserve">Create section page </w:t>
      </w:r>
    </w:p>
  </w:comment>
  <w:comment w:id="43" w:author="Yitian Wang" w:date="2017-12-05T10:28:00Z" w:initials="YW">
    <w:p w14:paraId="773D7DE3" w14:textId="77777777" w:rsidR="00954231" w:rsidRDefault="00954231" w:rsidP="00FF1F7B">
      <w:pPr>
        <w:pStyle w:val="CommentText"/>
      </w:pPr>
      <w:r>
        <w:rPr>
          <w:rStyle w:val="CommentReference"/>
        </w:rPr>
        <w:annotationRef/>
      </w:r>
      <w:r>
        <w:t xml:space="preserve">Create question page </w:t>
      </w:r>
    </w:p>
  </w:comment>
  <w:comment w:id="44" w:author="Yitian Wang" w:date="2017-12-05T10:28:00Z" w:initials="YW">
    <w:p w14:paraId="0D1370D1" w14:textId="77777777" w:rsidR="00954231" w:rsidRDefault="00954231" w:rsidP="00FF1F7B">
      <w:pPr>
        <w:pStyle w:val="CommentText"/>
      </w:pPr>
      <w:r>
        <w:rPr>
          <w:rStyle w:val="CommentReference"/>
        </w:rPr>
        <w:annotationRef/>
      </w:r>
      <w:r>
        <w:t xml:space="preserve">Create results page </w:t>
      </w:r>
    </w:p>
  </w:comment>
  <w:comment w:id="37" w:author="Yitian Wang" w:date="2017-12-05T10:25:00Z" w:initials="YW">
    <w:p w14:paraId="3DDBC570" w14:textId="77777777" w:rsidR="00954231" w:rsidRDefault="00954231" w:rsidP="00FF1F7B">
      <w:pPr>
        <w:pStyle w:val="CommentText"/>
      </w:pPr>
      <w:r>
        <w:rPr>
          <w:rStyle w:val="CommentReference"/>
        </w:rPr>
        <w:annotationRef/>
      </w:r>
      <w:r>
        <w:t xml:space="preserve">Loop through all slides </w:t>
      </w:r>
    </w:p>
  </w:comment>
  <w:comment w:id="47" w:author="Yitian Wang" w:date="2017-12-05T11:21:00Z" w:initials="YW">
    <w:p w14:paraId="148F5A54" w14:textId="6B3391E1" w:rsidR="00954231" w:rsidRDefault="00954231">
      <w:pPr>
        <w:pStyle w:val="CommentText"/>
      </w:pPr>
      <w:r>
        <w:rPr>
          <w:rStyle w:val="CommentReference"/>
        </w:rPr>
        <w:annotationRef/>
      </w:r>
      <w:r>
        <w:t>Create cover slide, passing arguments:</w:t>
      </w:r>
    </w:p>
    <w:p w14:paraId="081A5C48" w14:textId="54F9C5CA" w:rsidR="00954231" w:rsidRDefault="00954231" w:rsidP="007D2395">
      <w:pPr>
        <w:pStyle w:val="CommentText"/>
        <w:numPr>
          <w:ilvl w:val="0"/>
          <w:numId w:val="7"/>
        </w:numPr>
      </w:pPr>
      <w:r>
        <w:t xml:space="preserve"> slide : the current slide element </w:t>
      </w:r>
    </w:p>
    <w:p w14:paraId="2A274B6E" w14:textId="5FA716F0" w:rsidR="00954231" w:rsidRDefault="00954231" w:rsidP="007D2395">
      <w:pPr>
        <w:pStyle w:val="CommentText"/>
        <w:numPr>
          <w:ilvl w:val="0"/>
          <w:numId w:val="7"/>
        </w:numPr>
      </w:pPr>
      <w:r>
        <w:t xml:space="preserve"> i : the index of current slide </w:t>
      </w:r>
    </w:p>
    <w:p w14:paraId="6F7AB54D" w14:textId="181DA2FF" w:rsidR="00954231" w:rsidRDefault="00954231" w:rsidP="007D2395">
      <w:pPr>
        <w:pStyle w:val="CommentText"/>
        <w:numPr>
          <w:ilvl w:val="0"/>
          <w:numId w:val="7"/>
        </w:numPr>
      </w:pPr>
      <w:r>
        <w:t xml:space="preserve"> last_slide_index: the index of last  slide of the quiz (the results slide)</w:t>
      </w:r>
    </w:p>
    <w:p w14:paraId="4402C204" w14:textId="13A2397A" w:rsidR="00954231" w:rsidRDefault="00954231" w:rsidP="007D2395">
      <w:pPr>
        <w:pStyle w:val="CommentText"/>
        <w:numPr>
          <w:ilvl w:val="0"/>
          <w:numId w:val="7"/>
        </w:numPr>
      </w:pPr>
      <w:r>
        <w:t xml:space="preserve"> footer: the footer of the quiz </w:t>
      </w:r>
    </w:p>
  </w:comment>
  <w:comment w:id="48" w:author="Yitian Wang" w:date="2017-12-05T11:20:00Z" w:initials="YW">
    <w:p w14:paraId="3867FC7D" w14:textId="5F76CA62" w:rsidR="00954231" w:rsidRDefault="00954231">
      <w:pPr>
        <w:pStyle w:val="CommentText"/>
      </w:pPr>
      <w:r>
        <w:rPr>
          <w:rStyle w:val="CommentReference"/>
        </w:rPr>
        <w:annotationRef/>
      </w:r>
      <w:r>
        <w:t xml:space="preserve">Create a “h2” element as the slide title  </w:t>
      </w:r>
    </w:p>
  </w:comment>
  <w:comment w:id="49" w:author="Yitian Wang" w:date="2017-12-11T10:56:00Z" w:initials="YW">
    <w:p w14:paraId="654C79B2" w14:textId="54AB78AE" w:rsidR="00954231" w:rsidRDefault="00954231">
      <w:pPr>
        <w:pStyle w:val="CommentText"/>
      </w:pPr>
      <w:r>
        <w:rPr>
          <w:rStyle w:val="CommentReference"/>
        </w:rPr>
        <w:annotationRef/>
      </w:r>
      <w:r>
        <w:t xml:space="preserve">Create intro para </w:t>
      </w:r>
    </w:p>
  </w:comment>
  <w:comment w:id="50" w:author="Yitian Wang" w:date="2017-12-11T10:56:00Z" w:initials="YW">
    <w:p w14:paraId="514189B2" w14:textId="134B9642" w:rsidR="00954231" w:rsidRDefault="00954231">
      <w:pPr>
        <w:pStyle w:val="CommentText"/>
      </w:pPr>
      <w:r>
        <w:rPr>
          <w:rStyle w:val="CommentReference"/>
        </w:rPr>
        <w:annotationRef/>
      </w:r>
      <w:r>
        <w:t xml:space="preserve">Create “take the questionnaire” button to process to next page </w:t>
      </w:r>
    </w:p>
  </w:comment>
  <w:comment w:id="51" w:author="Yitian Wang" w:date="2017-12-12T11:09:00Z" w:initials="YW">
    <w:p w14:paraId="06D62AE2" w14:textId="0B93E638" w:rsidR="00954231" w:rsidRDefault="00954231">
      <w:pPr>
        <w:pStyle w:val="CommentText"/>
      </w:pPr>
      <w:r>
        <w:rPr>
          <w:rStyle w:val="CommentReference"/>
        </w:rPr>
        <w:annotationRef/>
      </w:r>
      <w:r>
        <w:t>Create dropdown for portfolio selection</w:t>
      </w:r>
    </w:p>
  </w:comment>
  <w:comment w:id="52" w:author="Yitian Wang" w:date="2017-12-12T11:14:00Z" w:initials="YW">
    <w:p w14:paraId="585724EF" w14:textId="18A1EEBE" w:rsidR="00954231" w:rsidRDefault="00954231">
      <w:pPr>
        <w:pStyle w:val="CommentText"/>
      </w:pPr>
      <w:r>
        <w:rPr>
          <w:rStyle w:val="CommentReference"/>
        </w:rPr>
        <w:annotationRef/>
      </w:r>
      <w:r>
        <w:t xml:space="preserve">The following function only runs once </w:t>
      </w:r>
    </w:p>
  </w:comment>
  <w:comment w:id="53" w:author="Yitian Wang" w:date="2017-12-12T11:15:00Z" w:initials="YW">
    <w:p w14:paraId="1750A6B3" w14:textId="5411263A" w:rsidR="00954231" w:rsidRDefault="00954231">
      <w:pPr>
        <w:pStyle w:val="CommentText"/>
      </w:pPr>
      <w:r>
        <w:rPr>
          <w:rStyle w:val="CommentReference"/>
        </w:rPr>
        <w:annotationRef/>
      </w:r>
      <w:r>
        <w:t xml:space="preserve">Reposition dropdown  </w:t>
      </w:r>
    </w:p>
  </w:comment>
  <w:comment w:id="54" w:author="Yitian Wang" w:date="2017-12-12T11:17:00Z" w:initials="YW">
    <w:p w14:paraId="16C8262A" w14:textId="54C1BC82" w:rsidR="00954231" w:rsidRDefault="00954231">
      <w:pPr>
        <w:pStyle w:val="CommentText"/>
      </w:pPr>
      <w:r>
        <w:rPr>
          <w:rStyle w:val="CommentReference"/>
        </w:rPr>
        <w:annotationRef/>
      </w:r>
      <w:r>
        <w:t xml:space="preserve">Hide the pagination at the bottom </w:t>
      </w:r>
    </w:p>
  </w:comment>
  <w:comment w:id="55" w:author="Yitian Wang" w:date="2017-12-12T11:17:00Z" w:initials="YW">
    <w:p w14:paraId="2769BAFE" w14:textId="1132FB60" w:rsidR="00954231" w:rsidRDefault="00954231">
      <w:pPr>
        <w:pStyle w:val="CommentText"/>
      </w:pPr>
      <w:r>
        <w:rPr>
          <w:rStyle w:val="CommentReference"/>
        </w:rPr>
        <w:annotationRef/>
      </w:r>
      <w:r>
        <w:t xml:space="preserve">Display the report button </w:t>
      </w:r>
    </w:p>
  </w:comment>
  <w:comment w:id="56" w:author="Yitian Wang" w:date="2017-12-12T11:20:00Z" w:initials="YW">
    <w:p w14:paraId="30F47263" w14:textId="50893B84" w:rsidR="00954231" w:rsidRDefault="00954231">
      <w:pPr>
        <w:pStyle w:val="CommentText"/>
      </w:pPr>
      <w:r>
        <w:rPr>
          <w:rStyle w:val="CommentReference"/>
        </w:rPr>
        <w:annotationRef/>
      </w:r>
      <w:r>
        <w:t xml:space="preserve">Remove elements from cover slide </w:t>
      </w:r>
    </w:p>
  </w:comment>
  <w:comment w:id="57" w:author="Yitian Wang" w:date="2017-12-12T11:23:00Z" w:initials="YW">
    <w:p w14:paraId="3BBD0960" w14:textId="7927B533" w:rsidR="00954231" w:rsidRDefault="00954231">
      <w:pPr>
        <w:pStyle w:val="CommentText"/>
      </w:pPr>
      <w:r>
        <w:rPr>
          <w:rStyle w:val="CommentReference"/>
        </w:rPr>
        <w:annotationRef/>
      </w:r>
      <w:r>
        <w:t xml:space="preserve">Create new elements on the same slide </w:t>
      </w:r>
    </w:p>
  </w:comment>
  <w:comment w:id="58" w:author="Yitian Wang" w:date="2017-12-12T11:26:00Z" w:initials="YW">
    <w:p w14:paraId="035F4CDC" w14:textId="57E58C41" w:rsidR="00954231" w:rsidRDefault="00954231">
      <w:pPr>
        <w:pStyle w:val="CommentText"/>
      </w:pPr>
      <w:r>
        <w:rPr>
          <w:rStyle w:val="CommentReference"/>
        </w:rPr>
        <w:annotationRef/>
      </w:r>
      <w:r>
        <w:t xml:space="preserve">Create div for placing pie chart </w:t>
      </w:r>
    </w:p>
  </w:comment>
  <w:comment w:id="59" w:author="Yitian Wang" w:date="2017-12-12T11:27:00Z" w:initials="YW">
    <w:p w14:paraId="1C42842A" w14:textId="51964F88" w:rsidR="00954231" w:rsidRDefault="00954231">
      <w:pPr>
        <w:pStyle w:val="CommentText"/>
      </w:pPr>
      <w:r>
        <w:rPr>
          <w:rStyle w:val="CommentReference"/>
        </w:rPr>
        <w:annotationRef/>
      </w:r>
      <w:r>
        <w:t xml:space="preserve">Create div for pie chart labels </w:t>
      </w:r>
    </w:p>
  </w:comment>
  <w:comment w:id="60" w:author="Yitian Wang" w:date="2017-12-12T11:27:00Z" w:initials="YW">
    <w:p w14:paraId="2D7F6D4B" w14:textId="64E29F07" w:rsidR="00954231" w:rsidRDefault="00954231">
      <w:pPr>
        <w:pStyle w:val="CommentText"/>
      </w:pPr>
      <w:r>
        <w:rPr>
          <w:rStyle w:val="CommentReference"/>
        </w:rPr>
        <w:annotationRef/>
      </w:r>
      <w:r>
        <w:t xml:space="preserve">Add  refresh button at footer for user goes back to quiz </w:t>
      </w:r>
    </w:p>
  </w:comment>
  <w:comment w:id="61" w:author="Yitian Wang" w:date="2017-12-12T11:28:00Z" w:initials="YW">
    <w:p w14:paraId="64FBACE7" w14:textId="3E9AF537" w:rsidR="00954231" w:rsidRDefault="00954231">
      <w:pPr>
        <w:pStyle w:val="CommentText"/>
      </w:pPr>
      <w:r>
        <w:rPr>
          <w:rStyle w:val="CommentReference"/>
        </w:rPr>
        <w:annotationRef/>
      </w:r>
      <w:r>
        <w:t>Refresh  the window, all data removed</w:t>
      </w:r>
    </w:p>
  </w:comment>
  <w:comment w:id="62" w:author="Yitian Wang" w:date="2017-12-12T11:29:00Z" w:initials="YW">
    <w:p w14:paraId="56B78DEE" w14:textId="398C680F" w:rsidR="00954231" w:rsidRDefault="00954231">
      <w:pPr>
        <w:pStyle w:val="CommentText"/>
      </w:pPr>
      <w:r>
        <w:rPr>
          <w:rStyle w:val="CommentReference"/>
        </w:rPr>
        <w:annotationRef/>
      </w:r>
      <w:r>
        <w:t>Get pie chart data for last slide from json file (by index)</w:t>
      </w:r>
    </w:p>
  </w:comment>
  <w:comment w:id="64" w:author="Yitian Wang" w:date="2017-12-12T11:34:00Z" w:initials="YW">
    <w:p w14:paraId="08A95697" w14:textId="6247C7AB" w:rsidR="00954231" w:rsidRDefault="00954231">
      <w:pPr>
        <w:pStyle w:val="CommentText"/>
      </w:pPr>
      <w:r>
        <w:rPr>
          <w:rStyle w:val="CommentReference"/>
        </w:rPr>
        <w:annotationRef/>
      </w:r>
      <w:r>
        <w:t xml:space="preserve">Remove elements to prevent conflicts </w:t>
      </w:r>
    </w:p>
  </w:comment>
  <w:comment w:id="63" w:author="Yitian Wang" w:date="2017-12-12T11:33:00Z" w:initials="YW">
    <w:p w14:paraId="5A80D18D" w14:textId="21AD191E" w:rsidR="00954231" w:rsidRDefault="00954231">
      <w:pPr>
        <w:pStyle w:val="CommentText"/>
      </w:pPr>
      <w:r>
        <w:rPr>
          <w:rStyle w:val="CommentReference"/>
        </w:rPr>
        <w:annotationRef/>
      </w:r>
      <w:r>
        <w:t xml:space="preserve">Portfolio changes according to dropdown selection </w:t>
      </w:r>
    </w:p>
  </w:comment>
  <w:comment w:id="66" w:author="Yitian Wang" w:date="2017-12-12T11:35:00Z" w:initials="YW">
    <w:p w14:paraId="76C3E0C1" w14:textId="1ABE58AF" w:rsidR="00954231" w:rsidRDefault="00954231">
      <w:pPr>
        <w:pStyle w:val="CommentText"/>
      </w:pPr>
      <w:r>
        <w:rPr>
          <w:rStyle w:val="CommentReference"/>
        </w:rPr>
        <w:annotationRef/>
      </w:r>
      <w:r>
        <w:t xml:space="preserve">Create header, para, buttons </w:t>
      </w:r>
    </w:p>
  </w:comment>
  <w:comment w:id="68" w:author="Yitian Wang" w:date="2017-12-12T13:33:00Z" w:initials="YW">
    <w:p w14:paraId="575C6575" w14:textId="07B7C617" w:rsidR="00954231" w:rsidRDefault="00954231">
      <w:pPr>
        <w:pStyle w:val="CommentText"/>
      </w:pPr>
      <w:r>
        <w:rPr>
          <w:rStyle w:val="CommentReference"/>
        </w:rPr>
        <w:annotationRef/>
      </w:r>
      <w:r>
        <w:t xml:space="preserve">Create header and two columns for placing elements </w:t>
      </w:r>
    </w:p>
  </w:comment>
  <w:comment w:id="69" w:author="Yitian Wang" w:date="2017-12-12T13:34:00Z" w:initials="YW">
    <w:p w14:paraId="303724D7" w14:textId="672CE6A5" w:rsidR="00954231" w:rsidRDefault="00954231">
      <w:pPr>
        <w:pStyle w:val="CommentText"/>
      </w:pPr>
      <w:r>
        <w:rPr>
          <w:rStyle w:val="CommentReference"/>
        </w:rPr>
        <w:annotationRef/>
      </w:r>
      <w:r>
        <w:t xml:space="preserve">Create “form” for choices of answers </w:t>
      </w:r>
    </w:p>
  </w:comment>
  <w:comment w:id="72" w:author="Yitian Wang" w:date="2017-12-12T13:35:00Z" w:initials="YW">
    <w:p w14:paraId="6C43A815" w14:textId="17D4BC03" w:rsidR="00954231" w:rsidRDefault="00954231">
      <w:pPr>
        <w:pStyle w:val="CommentText"/>
      </w:pPr>
      <w:r>
        <w:rPr>
          <w:rStyle w:val="CommentReference"/>
        </w:rPr>
        <w:annotationRef/>
      </w:r>
      <w:r>
        <w:t xml:space="preserve">Add text labels for radio buttons </w:t>
      </w:r>
    </w:p>
  </w:comment>
  <w:comment w:id="73" w:author="Yitian Wang" w:date="2017-12-12T13:36:00Z" w:initials="YW">
    <w:p w14:paraId="573D7D47" w14:textId="11EDF099" w:rsidR="00954231" w:rsidRDefault="00954231">
      <w:pPr>
        <w:pStyle w:val="CommentText"/>
      </w:pPr>
      <w:r>
        <w:rPr>
          <w:rStyle w:val="CommentReference"/>
        </w:rPr>
        <w:annotationRef/>
      </w:r>
      <w:r>
        <w:t>Create answers as radio buttons. User can only select one of radio buttons</w:t>
      </w:r>
    </w:p>
  </w:comment>
  <w:comment w:id="71" w:author="Yitian Wang" w:date="2017-12-12T13:38:00Z" w:initials="YW">
    <w:p w14:paraId="10D353DE" w14:textId="6F7BA420" w:rsidR="00954231" w:rsidRDefault="00954231">
      <w:pPr>
        <w:pStyle w:val="CommentText"/>
      </w:pPr>
      <w:r>
        <w:rPr>
          <w:rStyle w:val="CommentReference"/>
        </w:rPr>
        <w:annotationRef/>
      </w:r>
      <w:r>
        <w:t xml:space="preserve">Create a function for populating data to answers </w:t>
      </w:r>
    </w:p>
  </w:comment>
  <w:comment w:id="70" w:author="Yitian Wang" w:date="2017-12-12T13:35:00Z" w:initials="YW">
    <w:p w14:paraId="40992B26" w14:textId="37CDC678" w:rsidR="00954231" w:rsidRDefault="00954231">
      <w:pPr>
        <w:pStyle w:val="CommentText"/>
      </w:pPr>
      <w:r>
        <w:rPr>
          <w:rStyle w:val="CommentReference"/>
        </w:rPr>
        <w:annotationRef/>
      </w:r>
      <w:r>
        <w:t xml:space="preserve">Create a list of answers </w:t>
      </w:r>
    </w:p>
  </w:comment>
  <w:comment w:id="74" w:author="Yitian Wang" w:date="2017-12-12T13:39:00Z" w:initials="YW">
    <w:p w14:paraId="4A38802F" w14:textId="77777777" w:rsidR="00954231" w:rsidRDefault="00954231">
      <w:pPr>
        <w:pStyle w:val="CommentText"/>
      </w:pPr>
      <w:r>
        <w:rPr>
          <w:rStyle w:val="CommentReference"/>
        </w:rPr>
        <w:annotationRef/>
      </w:r>
      <w:r>
        <w:t xml:space="preserve">Passing data from JSON file </w:t>
      </w:r>
    </w:p>
    <w:p w14:paraId="132FE787" w14:textId="77777777" w:rsidR="00954231" w:rsidRDefault="00954231" w:rsidP="005C713A">
      <w:pPr>
        <w:pStyle w:val="CommentText"/>
        <w:numPr>
          <w:ilvl w:val="0"/>
          <w:numId w:val="8"/>
        </w:numPr>
      </w:pPr>
      <w:r>
        <w:t>Text: the label of answer</w:t>
      </w:r>
    </w:p>
    <w:p w14:paraId="7554545C" w14:textId="0755FF20" w:rsidR="00954231" w:rsidRDefault="00954231" w:rsidP="005C713A">
      <w:pPr>
        <w:pStyle w:val="CommentText"/>
        <w:numPr>
          <w:ilvl w:val="0"/>
          <w:numId w:val="8"/>
        </w:numPr>
      </w:pPr>
      <w:r>
        <w:t>Value: the associated the value of text (used for calculating the sum of all answers)</w:t>
      </w:r>
    </w:p>
  </w:comment>
  <w:comment w:id="75" w:author="Yitian Wang" w:date="2017-12-12T13:47:00Z" w:initials="YW">
    <w:p w14:paraId="2277E291" w14:textId="62B7F6E9" w:rsidR="00954231" w:rsidRDefault="00954231">
      <w:pPr>
        <w:pStyle w:val="CommentText"/>
      </w:pPr>
      <w:r>
        <w:rPr>
          <w:rStyle w:val="CommentReference"/>
        </w:rPr>
        <w:annotationRef/>
      </w:r>
      <w:r>
        <w:t xml:space="preserve">Add disclaimer if there exists </w:t>
      </w:r>
    </w:p>
  </w:comment>
  <w:comment w:id="76" w:author="Yitian Wang" w:date="2017-12-12T13:46:00Z" w:initials="YW">
    <w:p w14:paraId="6B005350" w14:textId="16F964F8" w:rsidR="00954231" w:rsidRDefault="00954231">
      <w:pPr>
        <w:pStyle w:val="CommentText"/>
      </w:pPr>
      <w:r>
        <w:rPr>
          <w:rStyle w:val="CommentReference"/>
        </w:rPr>
        <w:annotationRef/>
      </w:r>
      <w:r>
        <w:t xml:space="preserve">Add image to slide if there exits </w:t>
      </w:r>
    </w:p>
  </w:comment>
  <w:comment w:id="77" w:author="Yitian Wang" w:date="2017-12-12T13:48:00Z" w:initials="YW">
    <w:p w14:paraId="382C2EC7" w14:textId="367516F6" w:rsidR="00954231" w:rsidRDefault="00954231">
      <w:pPr>
        <w:pStyle w:val="CommentText"/>
      </w:pPr>
      <w:r>
        <w:rPr>
          <w:rStyle w:val="CommentReference"/>
        </w:rPr>
        <w:annotationRef/>
      </w:r>
      <w:r>
        <w:t xml:space="preserve">Add buttons for sliding control </w:t>
      </w:r>
    </w:p>
  </w:comment>
  <w:comment w:id="79" w:author="Yitian Wang" w:date="2017-12-12T13:50:00Z" w:initials="YW">
    <w:p w14:paraId="3DF304E1" w14:textId="3D42FC5C" w:rsidR="00954231" w:rsidRDefault="00954231" w:rsidP="006576B4">
      <w:pPr>
        <w:pStyle w:val="CommentText"/>
      </w:pPr>
      <w:r>
        <w:rPr>
          <w:rStyle w:val="CommentReference"/>
        </w:rPr>
        <w:annotationRef/>
      </w:r>
      <w:r>
        <w:rPr>
          <w:rStyle w:val="CommentReference"/>
        </w:rPr>
        <w:annotationRef/>
      </w:r>
      <w:r>
        <w:t>Create results slide, passing arguments:</w:t>
      </w:r>
    </w:p>
    <w:p w14:paraId="2F0EF266" w14:textId="77777777" w:rsidR="00954231" w:rsidRDefault="00954231" w:rsidP="006576B4">
      <w:pPr>
        <w:pStyle w:val="CommentText"/>
        <w:numPr>
          <w:ilvl w:val="0"/>
          <w:numId w:val="7"/>
        </w:numPr>
      </w:pPr>
      <w:r>
        <w:t xml:space="preserve"> slide : the current slide element </w:t>
      </w:r>
    </w:p>
    <w:p w14:paraId="6B75F18B" w14:textId="77777777" w:rsidR="00954231" w:rsidRDefault="00954231" w:rsidP="006576B4">
      <w:pPr>
        <w:pStyle w:val="CommentText"/>
        <w:numPr>
          <w:ilvl w:val="0"/>
          <w:numId w:val="7"/>
        </w:numPr>
      </w:pPr>
      <w:r>
        <w:t xml:space="preserve"> i : the index of current slide </w:t>
      </w:r>
    </w:p>
    <w:p w14:paraId="3A7FC3A8" w14:textId="30AA5CD6" w:rsidR="00954231" w:rsidRDefault="00954231" w:rsidP="006576B4">
      <w:pPr>
        <w:pStyle w:val="CommentText"/>
        <w:numPr>
          <w:ilvl w:val="0"/>
          <w:numId w:val="7"/>
        </w:numPr>
      </w:pPr>
      <w:r>
        <w:t xml:space="preserve"> arr: the array that stores all data of radio buttons </w:t>
      </w:r>
    </w:p>
    <w:p w14:paraId="1D787197" w14:textId="4FD79047" w:rsidR="00954231" w:rsidRDefault="00954231" w:rsidP="006576B4">
      <w:pPr>
        <w:pStyle w:val="CommentText"/>
        <w:numPr>
          <w:ilvl w:val="0"/>
          <w:numId w:val="7"/>
        </w:numPr>
      </w:pPr>
      <w:r>
        <w:t xml:space="preserve">sum: the sum of all items in array </w:t>
      </w:r>
    </w:p>
    <w:p w14:paraId="24DAD4D3" w14:textId="7A237957" w:rsidR="00954231" w:rsidRDefault="00954231">
      <w:pPr>
        <w:pStyle w:val="CommentText"/>
      </w:pPr>
    </w:p>
  </w:comment>
  <w:comment w:id="80" w:author="Yitian Wang" w:date="2017-12-12T14:47:00Z" w:initials="YW">
    <w:p w14:paraId="1823EA0F" w14:textId="611BB5AD" w:rsidR="00954231" w:rsidRDefault="00954231">
      <w:pPr>
        <w:pStyle w:val="CommentText"/>
      </w:pPr>
      <w:r>
        <w:rPr>
          <w:rStyle w:val="CommentReference"/>
        </w:rPr>
        <w:annotationRef/>
      </w:r>
      <w:r>
        <w:t>Create elements on results slide</w:t>
      </w:r>
    </w:p>
  </w:comment>
  <w:comment w:id="81" w:author="Yitian Wang" w:date="2017-12-12T14:52:00Z" w:initials="YW">
    <w:p w14:paraId="61729D39" w14:textId="0BCC163C" w:rsidR="00954231" w:rsidRDefault="00954231">
      <w:pPr>
        <w:pStyle w:val="CommentText"/>
      </w:pPr>
      <w:r>
        <w:rPr>
          <w:rStyle w:val="CommentReference"/>
        </w:rPr>
        <w:annotationRef/>
      </w:r>
      <w:r>
        <w:t xml:space="preserve">Create div for the pop-up report form </w:t>
      </w:r>
    </w:p>
  </w:comment>
  <w:comment w:id="82" w:author="Yitian Wang" w:date="2017-12-12T14:50:00Z" w:initials="YW">
    <w:p w14:paraId="1A7B48B9" w14:textId="75EEB3BF" w:rsidR="00954231" w:rsidRDefault="00954231">
      <w:pPr>
        <w:pStyle w:val="CommentText"/>
      </w:pPr>
      <w:r>
        <w:rPr>
          <w:rStyle w:val="CommentReference"/>
        </w:rPr>
        <w:annotationRef/>
      </w:r>
      <w:r>
        <w:t xml:space="preserve">When the user click the “next” button on the last question slide, the follow content will be added to the results slide </w:t>
      </w:r>
    </w:p>
  </w:comment>
  <w:comment w:id="83" w:author="Yitian Wang" w:date="2017-12-12T14:49:00Z" w:initials="YW">
    <w:p w14:paraId="64E51A7C" w14:textId="02553913" w:rsidR="00954231" w:rsidRDefault="00954231">
      <w:pPr>
        <w:pStyle w:val="CommentText"/>
      </w:pPr>
      <w:r>
        <w:rPr>
          <w:rStyle w:val="CommentReference"/>
        </w:rPr>
        <w:annotationRef/>
      </w:r>
      <w:r>
        <w:t xml:space="preserve">Calculate the sum of items in array </w:t>
      </w:r>
    </w:p>
  </w:comment>
  <w:comment w:id="84" w:author="Yitian Wang" w:date="2017-12-12T14:49:00Z" w:initials="YW">
    <w:p w14:paraId="49B96447" w14:textId="1EF2D514" w:rsidR="00954231" w:rsidRDefault="00954231">
      <w:pPr>
        <w:pStyle w:val="CommentText"/>
      </w:pPr>
      <w:r>
        <w:rPr>
          <w:rStyle w:val="CommentReference"/>
        </w:rPr>
        <w:annotationRef/>
      </w:r>
      <w:r>
        <w:t>Generate pie chart according to the answer getting from the user</w:t>
      </w:r>
    </w:p>
  </w:comment>
  <w:comment w:id="85" w:author="Yitian Wang" w:date="2017-12-12T14:48:00Z" w:initials="YW">
    <w:p w14:paraId="6EB23061" w14:textId="2D6D0083" w:rsidR="00954231" w:rsidRDefault="00954231">
      <w:pPr>
        <w:pStyle w:val="CommentText"/>
      </w:pPr>
      <w:r>
        <w:rPr>
          <w:rStyle w:val="CommentReference"/>
        </w:rPr>
        <w:annotationRef/>
      </w:r>
      <w:r>
        <w:t xml:space="preserve">Display report button at footer </w:t>
      </w:r>
    </w:p>
  </w:comment>
  <w:comment w:id="86" w:author="Yitian Wang" w:date="2017-12-12T14:59:00Z" w:initials="YW">
    <w:p w14:paraId="2F7DAF80" w14:textId="35B9AB91" w:rsidR="00954231" w:rsidRDefault="00954231">
      <w:pPr>
        <w:pStyle w:val="CommentText"/>
      </w:pPr>
      <w:r>
        <w:rPr>
          <w:rStyle w:val="CommentReference"/>
        </w:rPr>
        <w:annotationRef/>
      </w:r>
      <w:r>
        <w:t xml:space="preserve">Change portfolio when user select options form dropdown </w:t>
      </w:r>
    </w:p>
  </w:comment>
  <w:comment w:id="89" w:author="Yitian Wang" w:date="2017-12-20T10:17:00Z" w:initials="YW">
    <w:p w14:paraId="28D31D3B" w14:textId="34329097" w:rsidR="00954231" w:rsidRDefault="00954231">
      <w:pPr>
        <w:pStyle w:val="CommentText"/>
      </w:pPr>
      <w:r>
        <w:rPr>
          <w:rStyle w:val="CommentReference"/>
        </w:rPr>
        <w:annotationRef/>
      </w:r>
      <w:r>
        <w:t>Must first define the type of the slide that is going to create</w:t>
      </w:r>
    </w:p>
  </w:comment>
  <w:comment w:id="90" w:author="Yitian Wang" w:date="2017-12-20T10:21:00Z" w:initials="YW">
    <w:p w14:paraId="4C1EB396" w14:textId="09D502B5" w:rsidR="00954231" w:rsidRDefault="00954231">
      <w:pPr>
        <w:pStyle w:val="CommentText"/>
      </w:pPr>
      <w:r>
        <w:rPr>
          <w:rStyle w:val="CommentReference"/>
        </w:rPr>
        <w:annotationRef/>
      </w:r>
      <w:r>
        <w:t xml:space="preserve">Create other elements </w:t>
      </w:r>
    </w:p>
  </w:comment>
  <w:comment w:id="92" w:author="Yitian Wang" w:date="2017-12-20T10:20:00Z" w:initials="YW">
    <w:p w14:paraId="41E4C678" w14:textId="2EC71AAF" w:rsidR="00954231" w:rsidRDefault="00954231">
      <w:pPr>
        <w:pStyle w:val="CommentText"/>
      </w:pPr>
      <w:r>
        <w:rPr>
          <w:rStyle w:val="CommentReference"/>
        </w:rPr>
        <w:annotationRef/>
      </w:r>
      <w:r>
        <w:t xml:space="preserve">The first option is set to default </w:t>
      </w:r>
    </w:p>
  </w:comment>
  <w:comment w:id="91" w:author="Yitian Wang" w:date="2017-12-20T10:17:00Z" w:initials="YW">
    <w:p w14:paraId="221FBBCD" w14:textId="3EDC0A51" w:rsidR="00954231" w:rsidRPr="009E1422" w:rsidRDefault="00954231" w:rsidP="00A33C84">
      <w:pPr>
        <w:pStyle w:val="CommentText"/>
        <w:rPr>
          <w:sz w:val="32"/>
          <w:szCs w:val="32"/>
        </w:rPr>
      </w:pPr>
      <w:r>
        <w:rPr>
          <w:rStyle w:val="CommentReference"/>
        </w:rPr>
        <w:annotationRef/>
      </w:r>
      <w:r w:rsidRPr="009E1422">
        <w:rPr>
          <w:rStyle w:val="CommentReference"/>
          <w:sz w:val="32"/>
          <w:szCs w:val="32"/>
        </w:rPr>
        <w:annotationRef/>
      </w:r>
      <w:r>
        <w:rPr>
          <w:sz w:val="32"/>
          <w:szCs w:val="32"/>
        </w:rPr>
        <w:t>The “dropDown” is an array, each “name-value” is an item</w:t>
      </w:r>
    </w:p>
    <w:p w14:paraId="36747360" w14:textId="77777777" w:rsidR="00954231" w:rsidRPr="009E1422" w:rsidRDefault="00954231" w:rsidP="00A33C84">
      <w:pPr>
        <w:pStyle w:val="CommentText"/>
        <w:numPr>
          <w:ilvl w:val="0"/>
          <w:numId w:val="14"/>
        </w:numPr>
        <w:rPr>
          <w:sz w:val="32"/>
          <w:szCs w:val="32"/>
        </w:rPr>
      </w:pPr>
      <w:r w:rsidRPr="0031083D">
        <w:rPr>
          <w:sz w:val="32"/>
          <w:szCs w:val="32"/>
          <w:highlight w:val="yellow"/>
        </w:rPr>
        <w:t>To update the content of each option, just edit the text between the quotation marks</w:t>
      </w:r>
      <w:r w:rsidRPr="009E1422">
        <w:rPr>
          <w:sz w:val="32"/>
          <w:szCs w:val="32"/>
        </w:rPr>
        <w:t xml:space="preserve">  </w:t>
      </w:r>
    </w:p>
    <w:p w14:paraId="2C7B03CA" w14:textId="1ECD37DC" w:rsidR="00954231" w:rsidRDefault="00954231" w:rsidP="00A33C84">
      <w:pPr>
        <w:pStyle w:val="CommentText"/>
        <w:numPr>
          <w:ilvl w:val="0"/>
          <w:numId w:val="14"/>
        </w:numPr>
        <w:rPr>
          <w:sz w:val="32"/>
          <w:szCs w:val="32"/>
        </w:rPr>
      </w:pPr>
      <w:r w:rsidRPr="009E1422">
        <w:rPr>
          <w:sz w:val="32"/>
          <w:szCs w:val="32"/>
        </w:rPr>
        <w:t>To add or remove options, create new element or r</w:t>
      </w:r>
      <w:r>
        <w:rPr>
          <w:sz w:val="32"/>
          <w:szCs w:val="32"/>
        </w:rPr>
        <w:t>emove the format: “name” : “…”, “value” : “…”</w:t>
      </w:r>
    </w:p>
    <w:p w14:paraId="4BD5958C" w14:textId="1555F2B7" w:rsidR="00954231" w:rsidRPr="00A33C84" w:rsidRDefault="00954231" w:rsidP="00A33C84">
      <w:pPr>
        <w:pStyle w:val="CommentText"/>
        <w:numPr>
          <w:ilvl w:val="0"/>
          <w:numId w:val="14"/>
        </w:numPr>
        <w:rPr>
          <w:sz w:val="32"/>
          <w:szCs w:val="32"/>
          <w:highlight w:val="cyan"/>
        </w:rPr>
      </w:pPr>
      <w:r w:rsidRPr="00A33C84">
        <w:rPr>
          <w:sz w:val="32"/>
          <w:szCs w:val="32"/>
          <w:highlight w:val="cyan"/>
        </w:rPr>
        <w:t xml:space="preserve">Each option must have an unique value </w:t>
      </w:r>
    </w:p>
    <w:p w14:paraId="12E1C6CD" w14:textId="7A94670F" w:rsidR="00954231" w:rsidRDefault="00954231">
      <w:pPr>
        <w:pStyle w:val="CommentText"/>
      </w:pPr>
    </w:p>
  </w:comment>
  <w:comment w:id="94" w:author="Yitian Wang" w:date="2017-12-20T09:58:00Z" w:initials="YW">
    <w:p w14:paraId="4377BAA7" w14:textId="30C7634A" w:rsidR="00954231" w:rsidRDefault="00954231">
      <w:pPr>
        <w:pStyle w:val="CommentText"/>
      </w:pPr>
      <w:r>
        <w:rPr>
          <w:rStyle w:val="CommentReference"/>
        </w:rPr>
        <w:annotationRef/>
      </w:r>
      <w:r>
        <w:t xml:space="preserve">Always define the type of the slide </w:t>
      </w:r>
    </w:p>
  </w:comment>
  <w:comment w:id="95" w:author="Yitian Wang" w:date="2017-12-20T09:59:00Z" w:initials="YW">
    <w:p w14:paraId="06968D02" w14:textId="6C38EADE" w:rsidR="00954231" w:rsidRDefault="00954231">
      <w:pPr>
        <w:pStyle w:val="CommentText"/>
      </w:pPr>
      <w:r>
        <w:rPr>
          <w:rStyle w:val="CommentReference"/>
        </w:rPr>
        <w:annotationRef/>
      </w:r>
      <w:r>
        <w:t xml:space="preserve">Create other elements on the slide </w:t>
      </w:r>
    </w:p>
  </w:comment>
  <w:comment w:id="97" w:author="Yitian Wang" w:date="2017-12-20T10:27:00Z" w:initials="YW">
    <w:p w14:paraId="2208413C" w14:textId="22459DB8" w:rsidR="00954231" w:rsidRDefault="00954231">
      <w:pPr>
        <w:pStyle w:val="CommentText"/>
      </w:pPr>
      <w:r>
        <w:rPr>
          <w:rStyle w:val="CommentReference"/>
        </w:rPr>
        <w:annotationRef/>
      </w:r>
      <w:r>
        <w:t xml:space="preserve">Define slide type </w:t>
      </w:r>
    </w:p>
  </w:comment>
  <w:comment w:id="98" w:author="Yitian Wang" w:date="2017-12-20T10:01:00Z" w:initials="YW">
    <w:p w14:paraId="38A6290A" w14:textId="34529CC6" w:rsidR="00954231" w:rsidRDefault="00954231">
      <w:pPr>
        <w:pStyle w:val="CommentText"/>
        <w:rPr>
          <w:sz w:val="32"/>
          <w:szCs w:val="32"/>
        </w:rPr>
      </w:pPr>
      <w:r>
        <w:rPr>
          <w:rStyle w:val="CommentReference"/>
        </w:rPr>
        <w:annotationRef/>
      </w:r>
      <w:r>
        <w:rPr>
          <w:sz w:val="32"/>
          <w:szCs w:val="32"/>
        </w:rPr>
        <w:t>The “answers” is an array, each “text-value” is an item</w:t>
      </w:r>
    </w:p>
    <w:p w14:paraId="5F31FB6D" w14:textId="1B8765EF" w:rsidR="00954231" w:rsidRPr="009E1422" w:rsidRDefault="00954231" w:rsidP="00D52319">
      <w:pPr>
        <w:pStyle w:val="CommentText"/>
        <w:numPr>
          <w:ilvl w:val="0"/>
          <w:numId w:val="14"/>
        </w:numPr>
        <w:rPr>
          <w:sz w:val="32"/>
          <w:szCs w:val="32"/>
        </w:rPr>
      </w:pPr>
      <w:r w:rsidRPr="00D52319">
        <w:rPr>
          <w:highlight w:val="yellow"/>
        </w:rPr>
        <w:t xml:space="preserve">To update the text of each answer, </w:t>
      </w:r>
      <w:r w:rsidRPr="00D52319">
        <w:rPr>
          <w:sz w:val="32"/>
          <w:szCs w:val="32"/>
          <w:highlight w:val="yellow"/>
        </w:rPr>
        <w:t xml:space="preserve"> just edit the text between the quotation marks</w:t>
      </w:r>
      <w:r w:rsidRPr="009E1422">
        <w:rPr>
          <w:sz w:val="32"/>
          <w:szCs w:val="32"/>
        </w:rPr>
        <w:t xml:space="preserve">  </w:t>
      </w:r>
    </w:p>
    <w:p w14:paraId="01B8E812" w14:textId="6196D9D7" w:rsidR="00954231" w:rsidRDefault="00954231" w:rsidP="00D52319">
      <w:pPr>
        <w:pStyle w:val="CommentText"/>
        <w:numPr>
          <w:ilvl w:val="0"/>
          <w:numId w:val="14"/>
        </w:numPr>
        <w:rPr>
          <w:sz w:val="32"/>
          <w:szCs w:val="32"/>
        </w:rPr>
      </w:pPr>
      <w:r w:rsidRPr="009E1422">
        <w:rPr>
          <w:sz w:val="32"/>
          <w:szCs w:val="32"/>
        </w:rPr>
        <w:t xml:space="preserve">To add or remove </w:t>
      </w:r>
      <w:r>
        <w:rPr>
          <w:sz w:val="32"/>
          <w:szCs w:val="32"/>
        </w:rPr>
        <w:t>answers</w:t>
      </w:r>
      <w:r w:rsidRPr="009E1422">
        <w:rPr>
          <w:sz w:val="32"/>
          <w:szCs w:val="32"/>
        </w:rPr>
        <w:t>, create new element or r</w:t>
      </w:r>
      <w:r>
        <w:rPr>
          <w:sz w:val="32"/>
          <w:szCs w:val="32"/>
        </w:rPr>
        <w:t>emove the format: “text” : “…”, “value” : “…”</w:t>
      </w:r>
    </w:p>
    <w:p w14:paraId="2F93BCEB" w14:textId="106DDB92" w:rsidR="00954231" w:rsidRPr="00D52319" w:rsidRDefault="00954231" w:rsidP="00D52319">
      <w:pPr>
        <w:pStyle w:val="CommentText"/>
        <w:numPr>
          <w:ilvl w:val="0"/>
          <w:numId w:val="14"/>
        </w:numPr>
        <w:rPr>
          <w:sz w:val="32"/>
          <w:szCs w:val="32"/>
          <w:highlight w:val="cyan"/>
        </w:rPr>
      </w:pPr>
      <w:r w:rsidRPr="00A33C84">
        <w:rPr>
          <w:sz w:val="32"/>
          <w:szCs w:val="32"/>
          <w:highlight w:val="cyan"/>
        </w:rPr>
        <w:t xml:space="preserve">Each option must have an unique value </w:t>
      </w:r>
      <w:r>
        <w:rPr>
          <w:sz w:val="32"/>
          <w:szCs w:val="32"/>
          <w:highlight w:val="cyan"/>
        </w:rPr>
        <w:t xml:space="preserve">according to calculation </w:t>
      </w:r>
    </w:p>
  </w:comment>
  <w:comment w:id="100" w:author="Yitian Wang" w:date="2017-12-21T09:32:00Z" w:initials="YW">
    <w:p w14:paraId="32B1BFE3" w14:textId="6F53D8C6" w:rsidR="00C40FAE" w:rsidRDefault="00C40FAE">
      <w:pPr>
        <w:pStyle w:val="CommentText"/>
      </w:pPr>
      <w:r>
        <w:rPr>
          <w:rStyle w:val="CommentReference"/>
        </w:rPr>
        <w:annotationRef/>
      </w:r>
      <w:r>
        <w:t xml:space="preserve">Define slide type </w:t>
      </w:r>
    </w:p>
  </w:comment>
  <w:comment w:id="102" w:author="Yitian Wang" w:date="2017-12-21T09:34:00Z" w:initials="YW">
    <w:p w14:paraId="5EE13326" w14:textId="45D99D6F" w:rsidR="00C40FAE" w:rsidRDefault="00C40FAE">
      <w:pPr>
        <w:pStyle w:val="CommentText"/>
      </w:pPr>
      <w:r>
        <w:rPr>
          <w:rStyle w:val="CommentReference"/>
        </w:rPr>
        <w:annotationRef/>
      </w:r>
      <w:r>
        <w:t xml:space="preserve">Introduction of the portfolio </w:t>
      </w:r>
    </w:p>
  </w:comment>
  <w:comment w:id="104" w:author="Yitian Wang" w:date="2017-12-21T09:43:00Z" w:initials="YW">
    <w:p w14:paraId="78B6EADB" w14:textId="77777777" w:rsidR="00C40FAE" w:rsidRDefault="00C40FAE">
      <w:pPr>
        <w:pStyle w:val="CommentText"/>
      </w:pPr>
      <w:r>
        <w:rPr>
          <w:rStyle w:val="CommentReference"/>
        </w:rPr>
        <w:annotationRef/>
      </w:r>
      <w:r>
        <w:t>The “funds” is an array, each fund is an item</w:t>
      </w:r>
    </w:p>
    <w:p w14:paraId="13B5D87E" w14:textId="46F1B8A3" w:rsidR="00C40FAE" w:rsidRDefault="00C40FAE" w:rsidP="00D52319">
      <w:pPr>
        <w:pStyle w:val="CommentText"/>
        <w:numPr>
          <w:ilvl w:val="0"/>
          <w:numId w:val="18"/>
        </w:numPr>
      </w:pPr>
      <w:r>
        <w:t xml:space="preserve">Remove or add new item for updating </w:t>
      </w:r>
    </w:p>
  </w:comment>
  <w:comment w:id="103" w:author="Yitian Wang" w:date="2017-12-21T09:35:00Z" w:initials="YW">
    <w:p w14:paraId="2CF520B4" w14:textId="6E6F48A8" w:rsidR="00C40FAE" w:rsidRDefault="00C40FAE" w:rsidP="00D52319">
      <w:pPr>
        <w:pStyle w:val="CommentText"/>
        <w:rPr>
          <w:sz w:val="32"/>
          <w:szCs w:val="32"/>
        </w:rPr>
      </w:pPr>
      <w:r>
        <w:rPr>
          <w:rStyle w:val="CommentReference"/>
        </w:rPr>
        <w:annotationRef/>
      </w:r>
      <w:r>
        <w:rPr>
          <w:sz w:val="32"/>
          <w:szCs w:val="32"/>
        </w:rPr>
        <w:t>The “pieChart” is an array, each “label-value-color-</w:t>
      </w:r>
      <w:r w:rsidRPr="00D52319">
        <w:rPr>
          <w:sz w:val="32"/>
          <w:szCs w:val="32"/>
        </w:rPr>
        <w:t>funds</w:t>
      </w:r>
      <w:r>
        <w:rPr>
          <w:sz w:val="32"/>
          <w:szCs w:val="32"/>
        </w:rPr>
        <w:t>” is an item</w:t>
      </w:r>
    </w:p>
    <w:p w14:paraId="57DD849B" w14:textId="52F4569B" w:rsidR="00C40FAE" w:rsidRPr="00D52319" w:rsidRDefault="00C40FAE" w:rsidP="00D52319">
      <w:pPr>
        <w:pStyle w:val="CommentText"/>
        <w:numPr>
          <w:ilvl w:val="0"/>
          <w:numId w:val="17"/>
        </w:numPr>
        <w:rPr>
          <w:sz w:val="32"/>
          <w:szCs w:val="32"/>
        </w:rPr>
      </w:pPr>
      <w:r w:rsidRPr="00D52319">
        <w:t xml:space="preserve">To update the text of each elements, </w:t>
      </w:r>
      <w:r w:rsidRPr="00D52319">
        <w:rPr>
          <w:sz w:val="32"/>
          <w:szCs w:val="32"/>
        </w:rPr>
        <w:t xml:space="preserve"> just edit the text between the quotation marks  </w:t>
      </w:r>
    </w:p>
    <w:p w14:paraId="24A8B258" w14:textId="4018D526" w:rsidR="00C40FAE" w:rsidRPr="00D52319" w:rsidRDefault="00C40FAE" w:rsidP="00D52319">
      <w:pPr>
        <w:pStyle w:val="CommentText"/>
        <w:numPr>
          <w:ilvl w:val="0"/>
          <w:numId w:val="14"/>
        </w:numPr>
        <w:rPr>
          <w:sz w:val="32"/>
          <w:szCs w:val="32"/>
        </w:rPr>
      </w:pPr>
      <w:r w:rsidRPr="009E1422">
        <w:rPr>
          <w:sz w:val="32"/>
          <w:szCs w:val="32"/>
        </w:rPr>
        <w:t xml:space="preserve">To add or remove </w:t>
      </w:r>
      <w:r>
        <w:rPr>
          <w:sz w:val="32"/>
          <w:szCs w:val="32"/>
        </w:rPr>
        <w:t>items</w:t>
      </w:r>
      <w:r w:rsidRPr="009E1422">
        <w:rPr>
          <w:sz w:val="32"/>
          <w:szCs w:val="32"/>
        </w:rPr>
        <w:t>, create new element or r</w:t>
      </w:r>
      <w:r>
        <w:rPr>
          <w:sz w:val="32"/>
          <w:szCs w:val="32"/>
        </w:rPr>
        <w:t>emove the format: “label” : “…”, “value” : “…”, “color” : “…”, “funds” : […]</w:t>
      </w:r>
    </w:p>
  </w:comment>
  <w:comment w:id="101" w:author="Yitian Wang" w:date="2017-12-21T09:33:00Z" w:initials="YW">
    <w:p w14:paraId="7EB01C57" w14:textId="3EB5C8B2" w:rsidR="00C40FAE" w:rsidRDefault="00C40FAE">
      <w:pPr>
        <w:pStyle w:val="CommentText"/>
      </w:pPr>
      <w:r>
        <w:rPr>
          <w:rStyle w:val="CommentReference"/>
        </w:rPr>
        <w:annotationRef/>
      </w:r>
      <w:r>
        <w:t xml:space="preserve">YIELD portfolio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F749B" w15:done="0"/>
  <w15:commentEx w15:paraId="27FF5724" w15:done="0"/>
  <w15:commentEx w15:paraId="3B5B2C73" w15:done="0"/>
  <w15:commentEx w15:paraId="4AF876FD" w15:done="0"/>
  <w15:commentEx w15:paraId="27BDBD1C" w15:done="0"/>
  <w15:commentEx w15:paraId="125239CE" w15:done="0"/>
  <w15:commentEx w15:paraId="08F39A1E" w15:done="0"/>
  <w15:commentEx w15:paraId="5BE6A551" w15:done="0"/>
  <w15:commentEx w15:paraId="578DAC9A" w15:done="0"/>
  <w15:commentEx w15:paraId="73FD55F6" w15:done="0"/>
  <w15:commentEx w15:paraId="74857C2B" w15:done="0"/>
  <w15:commentEx w15:paraId="18E52601" w15:done="0"/>
  <w15:commentEx w15:paraId="400DBCDD" w15:done="0"/>
  <w15:commentEx w15:paraId="7C8DC34C" w15:done="0"/>
  <w15:commentEx w15:paraId="4E78195D" w15:done="0"/>
  <w15:commentEx w15:paraId="0C6E82A7" w15:done="0"/>
  <w15:commentEx w15:paraId="2D19EDCF" w15:done="0"/>
  <w15:commentEx w15:paraId="02E846CE" w15:done="0"/>
  <w15:commentEx w15:paraId="4549AA2C" w15:done="0"/>
  <w15:commentEx w15:paraId="6A985680" w15:done="0"/>
  <w15:commentEx w15:paraId="0385CFD2" w15:done="0"/>
  <w15:commentEx w15:paraId="2A81A9CB" w15:done="0"/>
  <w15:commentEx w15:paraId="584E7BA9" w15:done="0"/>
  <w15:commentEx w15:paraId="2DD08135" w15:done="0"/>
  <w15:commentEx w15:paraId="1E75A8A6" w15:done="0"/>
  <w15:commentEx w15:paraId="54AF7F33" w15:done="0"/>
  <w15:commentEx w15:paraId="7C2A7585" w15:done="0"/>
  <w15:commentEx w15:paraId="2184D863" w15:done="0"/>
  <w15:commentEx w15:paraId="006E1F0B" w15:done="0"/>
  <w15:commentEx w15:paraId="1BA98AA4" w15:done="0"/>
  <w15:commentEx w15:paraId="52387E69" w15:done="0"/>
  <w15:commentEx w15:paraId="5C565666" w15:done="0"/>
  <w15:commentEx w15:paraId="773D7DE3" w15:done="0"/>
  <w15:commentEx w15:paraId="0D1370D1" w15:done="0"/>
  <w15:commentEx w15:paraId="3DDBC570" w15:done="0"/>
  <w15:commentEx w15:paraId="4402C204" w15:done="0"/>
  <w15:commentEx w15:paraId="3867FC7D" w15:done="0"/>
  <w15:commentEx w15:paraId="654C79B2" w15:done="0"/>
  <w15:commentEx w15:paraId="514189B2" w15:done="0"/>
  <w15:commentEx w15:paraId="06D62AE2" w15:done="0"/>
  <w15:commentEx w15:paraId="585724EF" w15:done="0"/>
  <w15:commentEx w15:paraId="1750A6B3" w15:done="0"/>
  <w15:commentEx w15:paraId="16C8262A" w15:done="0"/>
  <w15:commentEx w15:paraId="2769BAFE" w15:done="0"/>
  <w15:commentEx w15:paraId="30F47263" w15:done="0"/>
  <w15:commentEx w15:paraId="3BBD0960" w15:done="0"/>
  <w15:commentEx w15:paraId="035F4CDC" w15:done="0"/>
  <w15:commentEx w15:paraId="1C42842A" w15:done="0"/>
  <w15:commentEx w15:paraId="2D7F6D4B" w15:done="0"/>
  <w15:commentEx w15:paraId="64FBACE7" w15:done="0"/>
  <w15:commentEx w15:paraId="56B78DEE" w15:done="0"/>
  <w15:commentEx w15:paraId="08A95697" w15:done="0"/>
  <w15:commentEx w15:paraId="5A80D18D" w15:done="0"/>
  <w15:commentEx w15:paraId="76C3E0C1" w15:done="0"/>
  <w15:commentEx w15:paraId="575C6575" w15:done="0"/>
  <w15:commentEx w15:paraId="303724D7" w15:done="0"/>
  <w15:commentEx w15:paraId="6C43A815" w15:done="0"/>
  <w15:commentEx w15:paraId="573D7D47" w15:done="0"/>
  <w15:commentEx w15:paraId="10D353DE" w15:done="0"/>
  <w15:commentEx w15:paraId="40992B26" w15:done="0"/>
  <w15:commentEx w15:paraId="7554545C" w15:done="0"/>
  <w15:commentEx w15:paraId="2277E291" w15:done="0"/>
  <w15:commentEx w15:paraId="6B005350" w15:done="0"/>
  <w15:commentEx w15:paraId="382C2EC7" w15:done="0"/>
  <w15:commentEx w15:paraId="24DAD4D3" w15:done="0"/>
  <w15:commentEx w15:paraId="1823EA0F" w15:done="0"/>
  <w15:commentEx w15:paraId="61729D39" w15:done="0"/>
  <w15:commentEx w15:paraId="1A7B48B9" w15:done="0"/>
  <w15:commentEx w15:paraId="64E51A7C" w15:done="0"/>
  <w15:commentEx w15:paraId="49B96447" w15:done="0"/>
  <w15:commentEx w15:paraId="6EB23061" w15:done="0"/>
  <w15:commentEx w15:paraId="2F7DAF80" w15:done="0"/>
  <w15:commentEx w15:paraId="28D31D3B" w15:done="0"/>
  <w15:commentEx w15:paraId="4C1EB396" w15:done="0"/>
  <w15:commentEx w15:paraId="41E4C678" w15:done="0"/>
  <w15:commentEx w15:paraId="12E1C6CD" w15:done="0"/>
  <w15:commentEx w15:paraId="4377BAA7" w15:done="0"/>
  <w15:commentEx w15:paraId="06968D02" w15:done="0"/>
  <w15:commentEx w15:paraId="2208413C" w15:done="0"/>
  <w15:commentEx w15:paraId="2F93BCEB" w15:done="0"/>
  <w15:commentEx w15:paraId="32B1BFE3" w15:done="0"/>
  <w15:commentEx w15:paraId="5EE13326" w15:done="0"/>
  <w15:commentEx w15:paraId="13B5D87E" w15:done="0"/>
  <w15:commentEx w15:paraId="24A8B258" w15:done="0"/>
  <w15:commentEx w15:paraId="7EB01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759CD" w14:textId="77777777" w:rsidR="00C40FAE" w:rsidRDefault="00C40FAE" w:rsidP="00142AC3">
      <w:pPr>
        <w:spacing w:after="0" w:line="240" w:lineRule="auto"/>
      </w:pPr>
      <w:r>
        <w:separator/>
      </w:r>
    </w:p>
  </w:endnote>
  <w:endnote w:type="continuationSeparator" w:id="0">
    <w:p w14:paraId="501C0D89" w14:textId="77777777" w:rsidR="00C40FAE" w:rsidRDefault="00C40FAE" w:rsidP="0014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93CC5" w14:textId="77777777" w:rsidR="00C40FAE" w:rsidRDefault="00C40FA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2367C">
      <w:rPr>
        <w:caps/>
        <w:noProof/>
        <w:color w:val="5B9BD5" w:themeColor="accent1"/>
      </w:rPr>
      <w:t>5</w:t>
    </w:r>
    <w:r>
      <w:rPr>
        <w:caps/>
        <w:noProof/>
        <w:color w:val="5B9BD5" w:themeColor="accent1"/>
      </w:rPr>
      <w:fldChar w:fldCharType="end"/>
    </w:r>
  </w:p>
  <w:p w14:paraId="295D2FE7" w14:textId="77777777" w:rsidR="00C40FAE" w:rsidRPr="00142AC3" w:rsidRDefault="00C40FAE" w:rsidP="000F28B3">
    <w:pPr>
      <w:pStyle w:val="Footer"/>
      <w:tabs>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AF8" w14:textId="77777777" w:rsidR="00C40FAE" w:rsidRDefault="00C40FA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2367C">
      <w:rPr>
        <w:caps/>
        <w:noProof/>
        <w:color w:val="5B9BD5" w:themeColor="accent1"/>
      </w:rPr>
      <w:t>1</w:t>
    </w:r>
    <w:r>
      <w:rPr>
        <w:caps/>
        <w:noProof/>
        <w:color w:val="5B9BD5" w:themeColor="accent1"/>
      </w:rPr>
      <w:fldChar w:fldCharType="end"/>
    </w:r>
  </w:p>
  <w:p w14:paraId="5B8320DF" w14:textId="77777777" w:rsidR="00C40FAE" w:rsidRPr="00012727" w:rsidRDefault="00C40FAE" w:rsidP="00012727">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BDA0E" w14:textId="77777777" w:rsidR="00C40FAE" w:rsidRDefault="00C40FAE" w:rsidP="00142AC3">
      <w:pPr>
        <w:spacing w:after="0" w:line="240" w:lineRule="auto"/>
      </w:pPr>
      <w:r>
        <w:separator/>
      </w:r>
    </w:p>
  </w:footnote>
  <w:footnote w:type="continuationSeparator" w:id="0">
    <w:p w14:paraId="0597EB53" w14:textId="77777777" w:rsidR="00C40FAE" w:rsidRDefault="00C40FAE" w:rsidP="00142A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03C8"/>
    <w:multiLevelType w:val="hybridMultilevel"/>
    <w:tmpl w:val="8174B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625D3B"/>
    <w:multiLevelType w:val="hybridMultilevel"/>
    <w:tmpl w:val="F948E9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D7139D"/>
    <w:multiLevelType w:val="hybridMultilevel"/>
    <w:tmpl w:val="59EAF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EA62B7"/>
    <w:multiLevelType w:val="hybridMultilevel"/>
    <w:tmpl w:val="96469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342D2F"/>
    <w:multiLevelType w:val="hybridMultilevel"/>
    <w:tmpl w:val="54EA0C4C"/>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5" w15:restartNumberingAfterBreak="0">
    <w:nsid w:val="31791D9F"/>
    <w:multiLevelType w:val="hybridMultilevel"/>
    <w:tmpl w:val="17AC605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6" w15:restartNumberingAfterBreak="0">
    <w:nsid w:val="364D6A6A"/>
    <w:multiLevelType w:val="multilevel"/>
    <w:tmpl w:val="454E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80E06"/>
    <w:multiLevelType w:val="hybridMultilevel"/>
    <w:tmpl w:val="6958D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F962E28"/>
    <w:multiLevelType w:val="hybridMultilevel"/>
    <w:tmpl w:val="1D4C54A0"/>
    <w:lvl w:ilvl="0" w:tplc="1009000B">
      <w:start w:val="1"/>
      <w:numFmt w:val="bullet"/>
      <w:lvlText w:val=""/>
      <w:lvlJc w:val="left"/>
      <w:pPr>
        <w:ind w:left="720" w:hanging="360"/>
      </w:pPr>
      <w:rPr>
        <w:rFonts w:ascii="Wingdings" w:hAnsi="Wingdings"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861CD9"/>
    <w:multiLevelType w:val="hybridMultilevel"/>
    <w:tmpl w:val="DF74F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EB3C3B"/>
    <w:multiLevelType w:val="hybridMultilevel"/>
    <w:tmpl w:val="BB92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FB5754"/>
    <w:multiLevelType w:val="hybridMultilevel"/>
    <w:tmpl w:val="06843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9804BE1"/>
    <w:multiLevelType w:val="hybridMultilevel"/>
    <w:tmpl w:val="ED9AE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3364F75"/>
    <w:multiLevelType w:val="hybridMultilevel"/>
    <w:tmpl w:val="E5381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1F5196"/>
    <w:multiLevelType w:val="multilevel"/>
    <w:tmpl w:val="3BF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7D2D"/>
    <w:multiLevelType w:val="hybridMultilevel"/>
    <w:tmpl w:val="E5D239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870CBA"/>
    <w:multiLevelType w:val="hybridMultilevel"/>
    <w:tmpl w:val="B9CC3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46F09DE"/>
    <w:multiLevelType w:val="multilevel"/>
    <w:tmpl w:val="8790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1037E"/>
    <w:multiLevelType w:val="hybridMultilevel"/>
    <w:tmpl w:val="75C69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3"/>
  </w:num>
  <w:num w:numId="4">
    <w:abstractNumId w:val="1"/>
  </w:num>
  <w:num w:numId="5">
    <w:abstractNumId w:val="8"/>
  </w:num>
  <w:num w:numId="6">
    <w:abstractNumId w:val="4"/>
  </w:num>
  <w:num w:numId="7">
    <w:abstractNumId w:val="16"/>
  </w:num>
  <w:num w:numId="8">
    <w:abstractNumId w:val="18"/>
  </w:num>
  <w:num w:numId="9">
    <w:abstractNumId w:val="11"/>
  </w:num>
  <w:num w:numId="10">
    <w:abstractNumId w:val="14"/>
  </w:num>
  <w:num w:numId="11">
    <w:abstractNumId w:val="6"/>
  </w:num>
  <w:num w:numId="12">
    <w:abstractNumId w:val="17"/>
  </w:num>
  <w:num w:numId="13">
    <w:abstractNumId w:val="3"/>
  </w:num>
  <w:num w:numId="14">
    <w:abstractNumId w:val="9"/>
  </w:num>
  <w:num w:numId="15">
    <w:abstractNumId w:val="12"/>
  </w:num>
  <w:num w:numId="16">
    <w:abstractNumId w:val="2"/>
  </w:num>
  <w:num w:numId="17">
    <w:abstractNumId w:val="0"/>
  </w:num>
  <w:num w:numId="18">
    <w:abstractNumId w:val="5"/>
  </w:num>
  <w:num w:numId="1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tian Wang">
    <w15:presenceInfo w15:providerId="AD" w15:userId="S-1-5-21-1454471165-329068152-725345543-76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F6"/>
    <w:rsid w:val="00012727"/>
    <w:rsid w:val="00024121"/>
    <w:rsid w:val="000851BF"/>
    <w:rsid w:val="00090DAA"/>
    <w:rsid w:val="000C7BAF"/>
    <w:rsid w:val="000D7116"/>
    <w:rsid w:val="000E1F8E"/>
    <w:rsid w:val="000F28B3"/>
    <w:rsid w:val="00111DF6"/>
    <w:rsid w:val="00135BEB"/>
    <w:rsid w:val="00142AC3"/>
    <w:rsid w:val="00177868"/>
    <w:rsid w:val="001A60DA"/>
    <w:rsid w:val="001D4284"/>
    <w:rsid w:val="0021129F"/>
    <w:rsid w:val="00241488"/>
    <w:rsid w:val="00257029"/>
    <w:rsid w:val="00267F64"/>
    <w:rsid w:val="00272011"/>
    <w:rsid w:val="00274B12"/>
    <w:rsid w:val="00291C52"/>
    <w:rsid w:val="002A67A0"/>
    <w:rsid w:val="002B5BF8"/>
    <w:rsid w:val="0031083D"/>
    <w:rsid w:val="0031697C"/>
    <w:rsid w:val="00327E95"/>
    <w:rsid w:val="00332BF2"/>
    <w:rsid w:val="00343A00"/>
    <w:rsid w:val="003462B1"/>
    <w:rsid w:val="00380079"/>
    <w:rsid w:val="003C0B27"/>
    <w:rsid w:val="003D33D2"/>
    <w:rsid w:val="003D5D67"/>
    <w:rsid w:val="003E19E7"/>
    <w:rsid w:val="00430E4C"/>
    <w:rsid w:val="00466676"/>
    <w:rsid w:val="00473FBD"/>
    <w:rsid w:val="00495BE6"/>
    <w:rsid w:val="004D40B6"/>
    <w:rsid w:val="004E0692"/>
    <w:rsid w:val="005102BA"/>
    <w:rsid w:val="005113CD"/>
    <w:rsid w:val="0051743C"/>
    <w:rsid w:val="005367B0"/>
    <w:rsid w:val="0054309D"/>
    <w:rsid w:val="005479A6"/>
    <w:rsid w:val="00562EC9"/>
    <w:rsid w:val="005765EF"/>
    <w:rsid w:val="0058426F"/>
    <w:rsid w:val="005A27FB"/>
    <w:rsid w:val="005C10A5"/>
    <w:rsid w:val="005C689A"/>
    <w:rsid w:val="005C713A"/>
    <w:rsid w:val="00606C87"/>
    <w:rsid w:val="0063453F"/>
    <w:rsid w:val="00651C40"/>
    <w:rsid w:val="006576B4"/>
    <w:rsid w:val="00696CDD"/>
    <w:rsid w:val="006C5475"/>
    <w:rsid w:val="006C76F2"/>
    <w:rsid w:val="006F1C28"/>
    <w:rsid w:val="0072046F"/>
    <w:rsid w:val="007268A0"/>
    <w:rsid w:val="007346C6"/>
    <w:rsid w:val="00751D7A"/>
    <w:rsid w:val="00793AA7"/>
    <w:rsid w:val="00795751"/>
    <w:rsid w:val="007B5ECA"/>
    <w:rsid w:val="007D2395"/>
    <w:rsid w:val="007D3734"/>
    <w:rsid w:val="007D5924"/>
    <w:rsid w:val="007D7544"/>
    <w:rsid w:val="007E25D1"/>
    <w:rsid w:val="007E477C"/>
    <w:rsid w:val="007E52D3"/>
    <w:rsid w:val="008140EF"/>
    <w:rsid w:val="00823E65"/>
    <w:rsid w:val="0083453B"/>
    <w:rsid w:val="008351CC"/>
    <w:rsid w:val="00866925"/>
    <w:rsid w:val="008801B6"/>
    <w:rsid w:val="0088103C"/>
    <w:rsid w:val="008B0B82"/>
    <w:rsid w:val="008B4E8C"/>
    <w:rsid w:val="008D4B83"/>
    <w:rsid w:val="008E4FB5"/>
    <w:rsid w:val="00910D65"/>
    <w:rsid w:val="00916841"/>
    <w:rsid w:val="009231A6"/>
    <w:rsid w:val="009336C6"/>
    <w:rsid w:val="00954231"/>
    <w:rsid w:val="009543C2"/>
    <w:rsid w:val="00977A29"/>
    <w:rsid w:val="009B5A13"/>
    <w:rsid w:val="009D0B6A"/>
    <w:rsid w:val="009D0B73"/>
    <w:rsid w:val="009E1422"/>
    <w:rsid w:val="00A33C84"/>
    <w:rsid w:val="00A47CFC"/>
    <w:rsid w:val="00A83F69"/>
    <w:rsid w:val="00A853B6"/>
    <w:rsid w:val="00AF0B2F"/>
    <w:rsid w:val="00B07EA9"/>
    <w:rsid w:val="00B1150A"/>
    <w:rsid w:val="00B40422"/>
    <w:rsid w:val="00B4323E"/>
    <w:rsid w:val="00BA1C4B"/>
    <w:rsid w:val="00BA265F"/>
    <w:rsid w:val="00BA5C68"/>
    <w:rsid w:val="00BC4D11"/>
    <w:rsid w:val="00BD6D2E"/>
    <w:rsid w:val="00BF6604"/>
    <w:rsid w:val="00C40FAE"/>
    <w:rsid w:val="00C52FEB"/>
    <w:rsid w:val="00C57D8B"/>
    <w:rsid w:val="00C62740"/>
    <w:rsid w:val="00C76571"/>
    <w:rsid w:val="00CA208D"/>
    <w:rsid w:val="00CB5CD2"/>
    <w:rsid w:val="00CC5C8C"/>
    <w:rsid w:val="00CE16C8"/>
    <w:rsid w:val="00CE3A1E"/>
    <w:rsid w:val="00CE48C5"/>
    <w:rsid w:val="00D07150"/>
    <w:rsid w:val="00D118F5"/>
    <w:rsid w:val="00D52319"/>
    <w:rsid w:val="00D537AB"/>
    <w:rsid w:val="00D703BE"/>
    <w:rsid w:val="00DE4B86"/>
    <w:rsid w:val="00E03177"/>
    <w:rsid w:val="00E05704"/>
    <w:rsid w:val="00E6093F"/>
    <w:rsid w:val="00E81ED4"/>
    <w:rsid w:val="00E867F0"/>
    <w:rsid w:val="00EA6DFE"/>
    <w:rsid w:val="00EF0A12"/>
    <w:rsid w:val="00EF5865"/>
    <w:rsid w:val="00F0167A"/>
    <w:rsid w:val="00F2367C"/>
    <w:rsid w:val="00F32D31"/>
    <w:rsid w:val="00F70885"/>
    <w:rsid w:val="00F76EEA"/>
    <w:rsid w:val="00F97E90"/>
    <w:rsid w:val="00FC48DD"/>
    <w:rsid w:val="00FD17F9"/>
    <w:rsid w:val="00FD22C3"/>
    <w:rsid w:val="00FF0A27"/>
    <w:rsid w:val="00FF1F7B"/>
    <w:rsid w:val="00FF5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E1DBCD5"/>
  <w15:chartTrackingRefBased/>
  <w15:docId w15:val="{E02AFA07-EB3D-43BC-9C95-622AE023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2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2A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A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2AC3"/>
    <w:rPr>
      <w:rFonts w:eastAsiaTheme="minorEastAsia"/>
      <w:lang w:val="en-US"/>
    </w:rPr>
  </w:style>
  <w:style w:type="character" w:customStyle="1" w:styleId="Heading1Char">
    <w:name w:val="Heading 1 Char"/>
    <w:basedOn w:val="DefaultParagraphFont"/>
    <w:link w:val="Heading1"/>
    <w:uiPriority w:val="9"/>
    <w:rsid w:val="00142A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2AC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2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AC3"/>
  </w:style>
  <w:style w:type="paragraph" w:styleId="Footer">
    <w:name w:val="footer"/>
    <w:basedOn w:val="Normal"/>
    <w:link w:val="FooterChar"/>
    <w:uiPriority w:val="99"/>
    <w:unhideWhenUsed/>
    <w:rsid w:val="00142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AC3"/>
  </w:style>
  <w:style w:type="paragraph" w:styleId="Title">
    <w:name w:val="Title"/>
    <w:basedOn w:val="Normal"/>
    <w:next w:val="Normal"/>
    <w:link w:val="TitleChar"/>
    <w:uiPriority w:val="10"/>
    <w:qFormat/>
    <w:rsid w:val="00142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2AC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42AC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B5ECA"/>
    <w:pPr>
      <w:outlineLvl w:val="9"/>
    </w:pPr>
    <w:rPr>
      <w:lang w:val="en-US"/>
    </w:rPr>
  </w:style>
  <w:style w:type="paragraph" w:styleId="TOC2">
    <w:name w:val="toc 2"/>
    <w:basedOn w:val="Normal"/>
    <w:next w:val="Normal"/>
    <w:autoRedefine/>
    <w:uiPriority w:val="39"/>
    <w:unhideWhenUsed/>
    <w:rsid w:val="007B5EC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B5ECA"/>
    <w:pPr>
      <w:spacing w:after="100"/>
    </w:pPr>
    <w:rPr>
      <w:rFonts w:eastAsiaTheme="minorEastAsia" w:cs="Times New Roman"/>
      <w:lang w:val="en-US"/>
    </w:rPr>
  </w:style>
  <w:style w:type="paragraph" w:styleId="TOC3">
    <w:name w:val="toc 3"/>
    <w:basedOn w:val="Normal"/>
    <w:next w:val="Normal"/>
    <w:autoRedefine/>
    <w:uiPriority w:val="39"/>
    <w:unhideWhenUsed/>
    <w:rsid w:val="007B5ECA"/>
    <w:pPr>
      <w:spacing w:after="100"/>
      <w:ind w:left="440"/>
    </w:pPr>
    <w:rPr>
      <w:rFonts w:eastAsiaTheme="minorEastAsia" w:cs="Times New Roman"/>
      <w:lang w:val="en-US"/>
    </w:rPr>
  </w:style>
  <w:style w:type="character" w:styleId="Hyperlink">
    <w:name w:val="Hyperlink"/>
    <w:basedOn w:val="DefaultParagraphFont"/>
    <w:uiPriority w:val="99"/>
    <w:unhideWhenUsed/>
    <w:rsid w:val="007B5ECA"/>
    <w:rPr>
      <w:color w:val="0563C1" w:themeColor="hyperlink"/>
      <w:u w:val="single"/>
    </w:rPr>
  </w:style>
  <w:style w:type="paragraph" w:styleId="Caption">
    <w:name w:val="caption"/>
    <w:basedOn w:val="Normal"/>
    <w:next w:val="Normal"/>
    <w:uiPriority w:val="35"/>
    <w:unhideWhenUsed/>
    <w:qFormat/>
    <w:rsid w:val="00D703BE"/>
    <w:pPr>
      <w:spacing w:after="200" w:line="240" w:lineRule="auto"/>
    </w:pPr>
    <w:rPr>
      <w:i/>
      <w:iCs/>
      <w:color w:val="44546A" w:themeColor="text2"/>
      <w:sz w:val="18"/>
      <w:szCs w:val="18"/>
    </w:rPr>
  </w:style>
  <w:style w:type="paragraph" w:styleId="ListParagraph">
    <w:name w:val="List Paragraph"/>
    <w:basedOn w:val="Normal"/>
    <w:uiPriority w:val="34"/>
    <w:qFormat/>
    <w:rsid w:val="00823E65"/>
    <w:pPr>
      <w:ind w:left="720"/>
      <w:contextualSpacing/>
    </w:pPr>
  </w:style>
  <w:style w:type="character" w:styleId="CommentReference">
    <w:name w:val="annotation reference"/>
    <w:basedOn w:val="DefaultParagraphFont"/>
    <w:uiPriority w:val="99"/>
    <w:semiHidden/>
    <w:unhideWhenUsed/>
    <w:rsid w:val="0063453F"/>
    <w:rPr>
      <w:sz w:val="16"/>
      <w:szCs w:val="16"/>
    </w:rPr>
  </w:style>
  <w:style w:type="paragraph" w:styleId="CommentText">
    <w:name w:val="annotation text"/>
    <w:basedOn w:val="Normal"/>
    <w:link w:val="CommentTextChar"/>
    <w:uiPriority w:val="99"/>
    <w:unhideWhenUsed/>
    <w:rsid w:val="0063453F"/>
    <w:pPr>
      <w:spacing w:line="240" w:lineRule="auto"/>
    </w:pPr>
    <w:rPr>
      <w:sz w:val="20"/>
      <w:szCs w:val="20"/>
    </w:rPr>
  </w:style>
  <w:style w:type="character" w:customStyle="1" w:styleId="CommentTextChar">
    <w:name w:val="Comment Text Char"/>
    <w:basedOn w:val="DefaultParagraphFont"/>
    <w:link w:val="CommentText"/>
    <w:uiPriority w:val="99"/>
    <w:rsid w:val="0063453F"/>
    <w:rPr>
      <w:sz w:val="20"/>
      <w:szCs w:val="20"/>
    </w:rPr>
  </w:style>
  <w:style w:type="paragraph" w:styleId="CommentSubject">
    <w:name w:val="annotation subject"/>
    <w:basedOn w:val="CommentText"/>
    <w:next w:val="CommentText"/>
    <w:link w:val="CommentSubjectChar"/>
    <w:uiPriority w:val="99"/>
    <w:semiHidden/>
    <w:unhideWhenUsed/>
    <w:rsid w:val="0063453F"/>
    <w:rPr>
      <w:b/>
      <w:bCs/>
    </w:rPr>
  </w:style>
  <w:style w:type="character" w:customStyle="1" w:styleId="CommentSubjectChar">
    <w:name w:val="Comment Subject Char"/>
    <w:basedOn w:val="CommentTextChar"/>
    <w:link w:val="CommentSubject"/>
    <w:uiPriority w:val="99"/>
    <w:semiHidden/>
    <w:rsid w:val="0063453F"/>
    <w:rPr>
      <w:b/>
      <w:bCs/>
      <w:sz w:val="20"/>
      <w:szCs w:val="20"/>
    </w:rPr>
  </w:style>
  <w:style w:type="paragraph" w:styleId="BalloonText">
    <w:name w:val="Balloon Text"/>
    <w:basedOn w:val="Normal"/>
    <w:link w:val="BalloonTextChar"/>
    <w:uiPriority w:val="99"/>
    <w:semiHidden/>
    <w:unhideWhenUsed/>
    <w:rsid w:val="00634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53F"/>
    <w:rPr>
      <w:rFonts w:ascii="Segoe UI" w:hAnsi="Segoe UI" w:cs="Segoe UI"/>
      <w:sz w:val="18"/>
      <w:szCs w:val="18"/>
    </w:rPr>
  </w:style>
  <w:style w:type="paragraph" w:styleId="Revision">
    <w:name w:val="Revision"/>
    <w:hidden/>
    <w:uiPriority w:val="99"/>
    <w:semiHidden/>
    <w:rsid w:val="00CE3A1E"/>
    <w:pPr>
      <w:spacing w:after="0" w:line="240" w:lineRule="auto"/>
    </w:pPr>
  </w:style>
  <w:style w:type="character" w:styleId="Strong">
    <w:name w:val="Strong"/>
    <w:basedOn w:val="DefaultParagraphFont"/>
    <w:uiPriority w:val="22"/>
    <w:qFormat/>
    <w:rsid w:val="00473FBD"/>
    <w:rPr>
      <w:b/>
      <w:bCs/>
    </w:rPr>
  </w:style>
  <w:style w:type="paragraph" w:styleId="NormalWeb">
    <w:name w:val="Normal (Web)"/>
    <w:basedOn w:val="Normal"/>
    <w:uiPriority w:val="99"/>
    <w:semiHidden/>
    <w:unhideWhenUsed/>
    <w:rsid w:val="00EA6DF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638">
      <w:bodyDiv w:val="1"/>
      <w:marLeft w:val="0"/>
      <w:marRight w:val="0"/>
      <w:marTop w:val="0"/>
      <w:marBottom w:val="0"/>
      <w:divBdr>
        <w:top w:val="none" w:sz="0" w:space="0" w:color="auto"/>
        <w:left w:val="none" w:sz="0" w:space="0" w:color="auto"/>
        <w:bottom w:val="none" w:sz="0" w:space="0" w:color="auto"/>
        <w:right w:val="none" w:sz="0" w:space="0" w:color="auto"/>
      </w:divBdr>
    </w:div>
    <w:div w:id="1602908131">
      <w:bodyDiv w:val="1"/>
      <w:marLeft w:val="0"/>
      <w:marRight w:val="0"/>
      <w:marTop w:val="0"/>
      <w:marBottom w:val="0"/>
      <w:divBdr>
        <w:top w:val="none" w:sz="0" w:space="0" w:color="auto"/>
        <w:left w:val="none" w:sz="0" w:space="0" w:color="auto"/>
        <w:bottom w:val="none" w:sz="0" w:space="0" w:color="auto"/>
        <w:right w:val="none" w:sz="0" w:space="0" w:color="auto"/>
      </w:divBdr>
    </w:div>
    <w:div w:id="20724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api.jquery.com/jquery.getjs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yitian.wang@agf.com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AC61B-54D3-4A12-8171-BCBACE23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74C7B657.dotm</Template>
  <TotalTime>29687</TotalTime>
  <Pages>24</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ELEMENTS QUIZ</vt:lpstr>
    </vt:vector>
  </TitlesOfParts>
  <Company>AGF Management Limited</Company>
  <LinksUpToDate>false</LinksUpToDate>
  <CharactersWithSpaces>24106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 QUIZ</dc:title>
  <dc:subject>Documentation</dc:subject>
  <dc:creator>Yitian Wang</dc:creator>
  <cp:keywords/>
  <dc:description/>
  <cp:lastModifiedBy>Yitian Wang</cp:lastModifiedBy>
  <cp:revision>68</cp:revision>
  <dcterms:created xsi:type="dcterms:W3CDTF">2017-11-23T15:28:00Z</dcterms:created>
  <dcterms:modified xsi:type="dcterms:W3CDTF">2017-12-21T15:39:00Z</dcterms:modified>
</cp:coreProperties>
</file>